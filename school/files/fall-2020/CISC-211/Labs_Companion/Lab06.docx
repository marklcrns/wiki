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FB694" w14:textId="77777777" w:rsidR="00677F17" w:rsidRDefault="00444645">
      <w:pPr>
        <w:pStyle w:val="Heading"/>
      </w:pPr>
      <w:r>
        <w:rPr>
          <w:noProof/>
        </w:rPr>
        <mc:AlternateContent>
          <mc:Choice Requires="wpg">
            <w:drawing>
              <wp:anchor distT="457200" distB="457200" distL="457200" distR="457200" simplePos="0" relativeHeight="251657728" behindDoc="0" locked="1" layoutInCell="0" allowOverlap="1" wp14:anchorId="40E31D6A" wp14:editId="63EC3948">
                <wp:simplePos x="0" y="0"/>
                <wp:positionH relativeFrom="margin">
                  <wp:posOffset>-79375</wp:posOffset>
                </wp:positionH>
                <wp:positionV relativeFrom="margin">
                  <wp:posOffset>0</wp:posOffset>
                </wp:positionV>
                <wp:extent cx="5870575" cy="1280160"/>
                <wp:effectExtent l="0" t="38100" r="15875" b="3429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1267" y="2227"/>
                            <a:ext cx="9101" cy="1880"/>
                            <a:chOff x="1296" y="2592"/>
                            <a:chExt cx="9648" cy="1872"/>
                          </a:xfrm>
                        </wpg:grpSpPr>
                        <wps:wsp>
                          <wps:cNvPr id="27"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2FEDDEEC" w14:textId="292B8A8A" w:rsidR="00066DF2" w:rsidRPr="00CC01D1" w:rsidRDefault="00066DF2" w:rsidP="00CC01D1">
                                <w:pPr>
                                  <w:pStyle w:val="BodyText"/>
                                  <w:rPr>
                                    <w:b/>
                                    <w:i/>
                                    <w:iCs/>
                                  </w:rPr>
                                </w:pPr>
                                <w:r w:rsidRPr="00F66368">
                                  <w:rPr>
                                    <w:b/>
                                    <w:i/>
                                    <w:iCs/>
                                  </w:rPr>
                                  <w:t>Digital Design and Computer Architecture</w:t>
                                </w:r>
                                <w:r w:rsidR="00DA290B">
                                  <w:rPr>
                                    <w:b/>
                                    <w:i/>
                                    <w:iCs/>
                                  </w:rPr>
                                  <w:t>: ARM Edition</w:t>
                                </w:r>
                              </w:p>
                              <w:p w14:paraId="7F4F8092" w14:textId="77777777" w:rsidR="00AC297D" w:rsidRDefault="00AC297D" w:rsidP="00AC297D">
                                <w:pPr>
                                  <w:jc w:val="center"/>
                                </w:pPr>
                                <w:r>
                                  <w:t>Harris &amp; Harris, © Elsevier, 2015</w:t>
                                </w:r>
                              </w:p>
                              <w:p w14:paraId="538DBF3A" w14:textId="77777777" w:rsidR="00066DF2" w:rsidRDefault="00066DF2">
                                <w:bookmarkStart w:id="0" w:name="_GoBack"/>
                                <w:bookmarkEnd w:id="0"/>
                              </w:p>
                              <w:p w14:paraId="7FEDF673" w14:textId="77777777" w:rsidR="00066DF2" w:rsidRDefault="00066DF2"/>
                              <w:p w14:paraId="67148692" w14:textId="77777777" w:rsidR="00066DF2" w:rsidRDefault="00066DF2">
                                <w:pPr>
                                  <w:pStyle w:val="Heading1"/>
                                  <w:tabs>
                                    <w:tab w:val="left" w:pos="720"/>
                                    <w:tab w:val="right" w:pos="7920"/>
                                  </w:tabs>
                                  <w:rPr>
                                    <w:b/>
                                    <w:sz w:val="28"/>
                                  </w:rPr>
                                </w:pPr>
                                <w:r>
                                  <w:rPr>
                                    <w:b/>
                                    <w:sz w:val="28"/>
                                  </w:rPr>
                                  <w:t xml:space="preserve">Lab 6: C Programming                               </w:t>
                                </w:r>
                              </w:p>
                            </w:txbxContent>
                          </wps:txbx>
                          <wps:bodyPr rot="0" vert="horz" wrap="square" lIns="91440" tIns="45720" rIns="91440" bIns="45720" anchor="t" anchorCtr="0" upright="1">
                            <a:noAutofit/>
                          </wps:bodyPr>
                        </wps:wsp>
                        <wpg:grpSp>
                          <wpg:cNvPr id="28" name="Group 29"/>
                          <wpg:cNvGrpSpPr>
                            <a:grpSpLocks/>
                          </wpg:cNvGrpSpPr>
                          <wpg:grpSpPr bwMode="auto">
                            <a:xfrm>
                              <a:off x="1296" y="3312"/>
                              <a:ext cx="576" cy="432"/>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25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14:paraId="2FEDDEEC" w14:textId="292B8A8A" w:rsidR="00066DF2" w:rsidRPr="00CC01D1" w:rsidRDefault="00066DF2" w:rsidP="00CC01D1">
                          <w:pPr>
                            <w:pStyle w:val="BodyText"/>
                            <w:rPr>
                              <w:b/>
                              <w:i/>
                              <w:iCs/>
                            </w:rPr>
                          </w:pPr>
                          <w:r w:rsidRPr="00F66368">
                            <w:rPr>
                              <w:b/>
                              <w:i/>
                              <w:iCs/>
                            </w:rPr>
                            <w:t>Digital Design and Computer Architecture</w:t>
                          </w:r>
                          <w:r w:rsidR="00DA290B">
                            <w:rPr>
                              <w:b/>
                              <w:i/>
                              <w:iCs/>
                            </w:rPr>
                            <w:t>: ARM Edition</w:t>
                          </w:r>
                        </w:p>
                        <w:p w14:paraId="7F4F8092" w14:textId="77777777" w:rsidR="00AC297D" w:rsidRDefault="00AC297D" w:rsidP="00AC297D">
                          <w:pPr>
                            <w:jc w:val="center"/>
                          </w:pPr>
                          <w:r>
                            <w:t>Harris &amp; Harris, © Elsevier, 2015</w:t>
                          </w:r>
                        </w:p>
                        <w:p w14:paraId="538DBF3A" w14:textId="77777777" w:rsidR="00066DF2" w:rsidRDefault="00066DF2">
                          <w:bookmarkStart w:id="1" w:name="_GoBack"/>
                          <w:bookmarkEnd w:id="1"/>
                        </w:p>
                        <w:p w14:paraId="7FEDF673" w14:textId="77777777" w:rsidR="00066DF2" w:rsidRDefault="00066DF2"/>
                        <w:p w14:paraId="67148692" w14:textId="77777777" w:rsidR="00066DF2" w:rsidRDefault="00066DF2">
                          <w:pPr>
                            <w:pStyle w:val="Heading1"/>
                            <w:tabs>
                              <w:tab w:val="left" w:pos="720"/>
                              <w:tab w:val="right" w:pos="7920"/>
                            </w:tabs>
                            <w:rPr>
                              <w:b/>
                              <w:sz w:val="28"/>
                            </w:rPr>
                          </w:pPr>
                          <w:r>
                            <w:rPr>
                              <w:b/>
                              <w:sz w:val="28"/>
                            </w:rPr>
                            <w:t xml:space="preserve">Lab 6: C Programming                               </w:t>
                          </w: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677F17">
        <w:t>Introduction</w:t>
      </w:r>
    </w:p>
    <w:p w14:paraId="799C21DB" w14:textId="25718CC6" w:rsidR="0018476A" w:rsidRDefault="00677F17">
      <w:pPr>
        <w:pStyle w:val="Body"/>
      </w:pPr>
      <w:r>
        <w:t xml:space="preserve">In this lab, you will </w:t>
      </w:r>
      <w:r w:rsidR="0018476A">
        <w:t xml:space="preserve">learn to program </w:t>
      </w:r>
      <w:r w:rsidR="00BF5316">
        <w:t>an ARM processor</w:t>
      </w:r>
      <w:r w:rsidR="0018476A">
        <w:t xml:space="preserve"> </w:t>
      </w:r>
      <w:r w:rsidR="00A06618">
        <w:t xml:space="preserve">on the Raspberry Pi </w:t>
      </w:r>
      <w:r w:rsidR="0018476A">
        <w:t>in C by following a tutorial and then writing several of your own programs.</w:t>
      </w:r>
      <w:r w:rsidR="000B5E55">
        <w:t xml:space="preserve"> </w:t>
      </w:r>
    </w:p>
    <w:p w14:paraId="7122A4F2" w14:textId="33F0C27A" w:rsidR="007E7702" w:rsidRDefault="007E7702">
      <w:pPr>
        <w:pStyle w:val="Body"/>
      </w:pPr>
      <w:r>
        <w:t>At this point in your education, you have likely written a fair amount of code.  Writing C code for microprocessors, you can apply the same algorithms and clever tricks to perform computational backflips</w:t>
      </w:r>
      <w:r w:rsidR="000D3DAF">
        <w:t xml:space="preserve"> that you can in any other language</w:t>
      </w:r>
      <w:r>
        <w:t xml:space="preserve">.  The programs you will write in this lab are simple, but they are meant to show how easily your CS5, CS60, etc. concepts transfer to a portable processor like the </w:t>
      </w:r>
      <w:r w:rsidR="00CC01D1">
        <w:t>Raspberry Pi.  Suddenly your computations are no longer confined to your laptop—you can use the results to drive a motor, light up a display, build an automatic plant waterer… the possibilities are endless.  This lab will give you a taste of embedded programming, introducing you to the power of microprocessors.</w:t>
      </w:r>
    </w:p>
    <w:p w14:paraId="75CBC372" w14:textId="111E320B" w:rsidR="0018476A" w:rsidRPr="0018476A" w:rsidRDefault="0018476A" w:rsidP="0018476A">
      <w:pPr>
        <w:pStyle w:val="Body"/>
        <w:rPr>
          <w:b/>
          <w:sz w:val="28"/>
          <w:szCs w:val="28"/>
        </w:rPr>
      </w:pPr>
      <w:r>
        <w:rPr>
          <w:b/>
          <w:sz w:val="28"/>
          <w:szCs w:val="28"/>
        </w:rPr>
        <w:t>The</w:t>
      </w:r>
      <w:r w:rsidR="000B5E55">
        <w:rPr>
          <w:b/>
          <w:sz w:val="28"/>
          <w:szCs w:val="28"/>
        </w:rPr>
        <w:t xml:space="preserve"> Raspberry Pi</w:t>
      </w:r>
      <w:r>
        <w:rPr>
          <w:b/>
          <w:sz w:val="28"/>
          <w:szCs w:val="28"/>
        </w:rPr>
        <w:t xml:space="preserve"> </w:t>
      </w:r>
    </w:p>
    <w:p w14:paraId="067C93B3" w14:textId="142EFA1B" w:rsidR="00512A2C" w:rsidRDefault="0018476A" w:rsidP="00512A2C">
      <w:pPr>
        <w:pStyle w:val="Body"/>
      </w:pPr>
      <w:r>
        <w:t xml:space="preserve">In this lab and the next two, you will be using the </w:t>
      </w:r>
      <w:r w:rsidR="000B5E55">
        <w:t xml:space="preserve">Raspberry Pi, a single-board computer developed by the Raspberry Pi Foundation and first released in early 2012.  The Raspberry Pi contains a Broadcom BCM2835 system-on-a-chip (SoC) and is capable of running Linux with a correctly configured SD card.  </w:t>
      </w:r>
      <w:r w:rsidR="00512A2C">
        <w:t>The processor is built with ARMv6 architecture, typically runs at 700MHz and has 512MB of RAM.  The Raspberry Pi is available online for ~$35.</w:t>
      </w:r>
    </w:p>
    <w:p w14:paraId="11A65CB7" w14:textId="42E7519F" w:rsidR="000B5E55" w:rsidRDefault="00512A2C" w:rsidP="0018476A">
      <w:pPr>
        <w:pStyle w:val="Body"/>
      </w:pPr>
      <w:r>
        <w:t>The Raspberry Pi is an extremely powerful, versatile tool.  It was designed to inspire the next generation of programmers and hardware hackers by making cheap, accessible, programmable computers widely available.  They have been adopted by the open-source hardware hacker community.  To see all sorts of cool projects that people are doing, check out &lt;</w:t>
      </w:r>
      <w:hyperlink r:id="rId9" w:history="1">
        <w:r w:rsidRPr="00535654">
          <w:rPr>
            <w:rStyle w:val="Hyperlink"/>
          </w:rPr>
          <w:t>http://hackaday.com/?s=raspberry+pi</w:t>
        </w:r>
      </w:hyperlink>
      <w:r>
        <w:t>&gt;.</w:t>
      </w:r>
    </w:p>
    <w:p w14:paraId="0FF547E6" w14:textId="7C34BE3B" w:rsidR="00856461" w:rsidRDefault="00856461" w:rsidP="00F3519E">
      <w:pPr>
        <w:pStyle w:val="Body"/>
      </w:pPr>
      <w:r>
        <w:t xml:space="preserve">Check out the </w:t>
      </w:r>
      <w:r w:rsidR="00F3519E">
        <w:t>“</w:t>
      </w:r>
      <w:r w:rsidR="00F3519E" w:rsidRPr="00F3519E">
        <w:rPr>
          <w:i/>
        </w:rPr>
        <w:t>Linux and Pi: Getting Acquainted with Linux and the Raspberry Pi</w:t>
      </w:r>
      <w:r w:rsidR="00F3519E">
        <w:t xml:space="preserve">” guide on the class website </w:t>
      </w:r>
      <w:r w:rsidR="000D3DAF">
        <w:t>for instructions on connecting to the Pi, and a brief introduction to using Linux.</w:t>
      </w:r>
    </w:p>
    <w:p w14:paraId="5E38823C" w14:textId="37AF82DC" w:rsidR="005451DD" w:rsidRDefault="00B87813" w:rsidP="0018476A">
      <w:pPr>
        <w:pStyle w:val="Body"/>
      </w:pPr>
      <w:r>
        <w:t xml:space="preserve">The BCM2835 has </w:t>
      </w:r>
      <w:r w:rsidR="005451DD">
        <w:t>many built-in peripheral functions.  The Raspberry Pi board has hardware that takes advantag</w:t>
      </w:r>
      <w:r>
        <w:t>e of the BCM2835’s capabilities, including an HDMI connector, audio output, and USB ports.</w:t>
      </w:r>
    </w:p>
    <w:p w14:paraId="69ECB2C7" w14:textId="77777777" w:rsidR="00C24797" w:rsidRDefault="00C24797" w:rsidP="00535654">
      <w:pPr>
        <w:pStyle w:val="Body"/>
      </w:pPr>
    </w:p>
    <w:p w14:paraId="3893633F" w14:textId="77777777" w:rsidR="00C24797" w:rsidRDefault="00C24797" w:rsidP="00535654">
      <w:pPr>
        <w:pStyle w:val="Body"/>
      </w:pPr>
    </w:p>
    <w:p w14:paraId="1CB891B0" w14:textId="0012BECB" w:rsidR="00535654" w:rsidRDefault="00D831BC" w:rsidP="00C24797">
      <w:pPr>
        <w:pStyle w:val="Body"/>
        <w:jc w:val="center"/>
      </w:pPr>
      <w:r>
        <w:rPr>
          <w:noProof/>
        </w:rPr>
        <w:lastRenderedPageBreak/>
        <w:drawing>
          <wp:anchor distT="0" distB="0" distL="114300" distR="114300" simplePos="0" relativeHeight="251663360" behindDoc="0" locked="0" layoutInCell="1" allowOverlap="1" wp14:anchorId="2A28A26C" wp14:editId="6AFA4858">
            <wp:simplePos x="0" y="0"/>
            <wp:positionH relativeFrom="column">
              <wp:posOffset>570865</wp:posOffset>
            </wp:positionH>
            <wp:positionV relativeFrom="paragraph">
              <wp:posOffset>2540</wp:posOffset>
            </wp:positionV>
            <wp:extent cx="5081270" cy="4479925"/>
            <wp:effectExtent l="0" t="0" r="0" b="0"/>
            <wp:wrapTopAndBottom/>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4479925"/>
                    </a:xfrm>
                    <a:prstGeom prst="rect">
                      <a:avLst/>
                    </a:prstGeom>
                    <a:noFill/>
                    <a:ln>
                      <a:noFill/>
                    </a:ln>
                  </pic:spPr>
                </pic:pic>
              </a:graphicData>
            </a:graphic>
            <wp14:sizeRelH relativeFrom="page">
              <wp14:pctWidth>0</wp14:pctWidth>
            </wp14:sizeRelH>
            <wp14:sizeRelV relativeFrom="page">
              <wp14:pctHeight>0</wp14:pctHeight>
            </wp14:sizeRelV>
          </wp:anchor>
        </w:drawing>
      </w:r>
      <w:r>
        <w:t>(source: raspberrypi.org)</w:t>
      </w:r>
    </w:p>
    <w:p w14:paraId="32423EE3" w14:textId="0D2CD4EC" w:rsidR="00FE4E6F" w:rsidRDefault="00FE4E6F" w:rsidP="00C24797">
      <w:pPr>
        <w:pStyle w:val="Body"/>
        <w:jc w:val="center"/>
      </w:pPr>
      <w:r>
        <w:t>Note: This diagram is the Model B, but we will be using the Model B+</w:t>
      </w:r>
    </w:p>
    <w:p w14:paraId="6FB9DA30" w14:textId="77777777" w:rsidR="00535654" w:rsidRPr="000D3DAF" w:rsidRDefault="00535654" w:rsidP="00535654">
      <w:pPr>
        <w:pStyle w:val="Body"/>
      </w:pPr>
    </w:p>
    <w:p w14:paraId="0E0B927D" w14:textId="3319B7C5" w:rsidR="000E6130" w:rsidRDefault="00B87813" w:rsidP="0018476A">
      <w:pPr>
        <w:pStyle w:val="Body"/>
      </w:pPr>
      <w:r>
        <w:t>In addition to peripherals with specific functions, the Raspberry Pi board breaks out 17 pins for GPIO (general-purpose input/output).  These pins can be configured for a variety of functions, but we will be using them to read inputs from switches and write outputs to LEDs.</w:t>
      </w:r>
      <w:r w:rsidR="00512A2C">
        <w:t xml:space="preserve">  </w:t>
      </w:r>
      <w:r w:rsidR="000E6130">
        <w:t xml:space="preserve">All of the pins operate at 3.3V levels, so </w:t>
      </w:r>
      <w:r w:rsidR="000E6130" w:rsidRPr="000E6130">
        <w:rPr>
          <w:b/>
        </w:rPr>
        <w:t>you should</w:t>
      </w:r>
      <w:r w:rsidR="000E6130">
        <w:t xml:space="preserve"> </w:t>
      </w:r>
      <w:r w:rsidR="000E6130">
        <w:rPr>
          <w:b/>
        </w:rPr>
        <w:t xml:space="preserve">be very careful not to </w:t>
      </w:r>
      <w:r w:rsidR="00A06618">
        <w:rPr>
          <w:b/>
        </w:rPr>
        <w:t>put</w:t>
      </w:r>
      <w:r w:rsidR="000E6130">
        <w:rPr>
          <w:b/>
        </w:rPr>
        <w:t xml:space="preserve"> 5V </w:t>
      </w:r>
      <w:r w:rsidR="00A06618">
        <w:rPr>
          <w:b/>
        </w:rPr>
        <w:t>on</w:t>
      </w:r>
      <w:r w:rsidR="000E6130">
        <w:rPr>
          <w:b/>
        </w:rPr>
        <w:t xml:space="preserve"> the GPIOs</w:t>
      </w:r>
      <w:r w:rsidR="00512A2C">
        <w:t>.  Additionally, current from the GPIO pins is limited to 16mA per pin.  The 3.3V pins can source a maximum of 50mA.  The 5V pins draw current directly from the mini-USB power source, with a maximum 1A – board power consumption (typically 500-700mA) = 500-300mA.</w:t>
      </w:r>
    </w:p>
    <w:p w14:paraId="598C86DB" w14:textId="64AABEB2" w:rsidR="00BA0EEA" w:rsidRPr="00944F55" w:rsidRDefault="00FD13F1" w:rsidP="0018476A">
      <w:pPr>
        <w:pStyle w:val="Body"/>
      </w:pPr>
      <w:r>
        <w:t>For the tutorial and your first assigned program, you will</w:t>
      </w:r>
      <w:r w:rsidR="0086612C">
        <w:t xml:space="preserve"> be using the DIP switches and LEDs </w:t>
      </w:r>
      <w:r>
        <w:t>to interact with the processor</w:t>
      </w:r>
      <w:r w:rsidR="00BA0EEA">
        <w:t>, which you will need to connect to your Raspberry Pi.</w:t>
      </w:r>
      <w:r w:rsidR="003D3986">
        <w:t xml:space="preserve">  Pin numbering gets confusing.  The actu</w:t>
      </w:r>
      <w:r w:rsidR="002430F1">
        <w:t xml:space="preserve">al processor, the BCM2835, has 53 possible PIO pins.  On the Raspberry Pi board, most of these are used for the built-in </w:t>
      </w:r>
      <w:r w:rsidR="003152D2">
        <w:t>peripherals, but 17 of them are routed to the GPIO header in the top left corner of the board.</w:t>
      </w:r>
      <w:r w:rsidR="00944F55">
        <w:t xml:space="preserve">  The pin numbers her</w:t>
      </w:r>
      <w:r w:rsidR="00A06618">
        <w:t>e are consistent with the BCM283</w:t>
      </w:r>
      <w:r w:rsidR="00944F55">
        <w:t xml:space="preserve">5 numbers.  Some of these are marked as having specific functions (such as the MOSI and MISO pins for SPI communication), but can still be used as general PIO pins.  The C library you will be using to access the GPIO (called </w:t>
      </w:r>
      <w:r w:rsidR="00944F55">
        <w:rPr>
          <w:i/>
        </w:rPr>
        <w:t>wiringPi</w:t>
      </w:r>
      <w:r w:rsidR="00944F55">
        <w:t xml:space="preserve">) uses it’s own </w:t>
      </w:r>
      <w:r w:rsidR="00A80AAE">
        <w:t xml:space="preserve">pin </w:t>
      </w:r>
      <w:r w:rsidR="00944F55">
        <w:t xml:space="preserve">numbering scheme that </w:t>
      </w:r>
      <w:r w:rsidR="00A80AAE">
        <w:t>is listed in the table below.  If you get confused, ask a lab proctor!</w:t>
      </w:r>
    </w:p>
    <w:p w14:paraId="7696C078" w14:textId="0FEEE21A" w:rsidR="00BA0EEA" w:rsidRDefault="00BA0EEA" w:rsidP="0018476A">
      <w:pPr>
        <w:pStyle w:val="Body"/>
      </w:pPr>
      <w:r>
        <w:lastRenderedPageBreak/>
        <w:t>For outputs, you will be using light-emitting diodes (LEDs).  To prevent breaking the LEDs or the Pi, you need to limit the amount of current going through the LED using resistors.  The</w:t>
      </w:r>
      <w:r w:rsidR="00761358">
        <w:t xml:space="preserve"> Pi outputs 3.3V, so you wi</w:t>
      </w:r>
      <w:r>
        <w:t xml:space="preserve">ll add a 330Ω resistor </w:t>
      </w:r>
      <w:r w:rsidR="00761358">
        <w:t>between</w:t>
      </w:r>
      <w:r>
        <w:t xml:space="preserve"> the LED</w:t>
      </w:r>
      <w:r w:rsidR="00761358">
        <w:t xml:space="preserve"> and ground</w:t>
      </w:r>
      <w:r>
        <w:t xml:space="preserve"> to limit the current to 10mA.</w:t>
      </w:r>
      <w:r w:rsidR="00761358">
        <w:t xml:space="preserve">  For inputs, you will be using dual inline pin (DIP) switches.  When the switch is ON, the pins on either side of the switch are electrically connected.  Once again, you don’t want a large amount of current, so you will add a 1kΩ resistor between each switch and ground.</w:t>
      </w:r>
    </w:p>
    <w:p w14:paraId="0B8B8430" w14:textId="394179FE" w:rsidR="00D831BC" w:rsidRDefault="00A80AAE" w:rsidP="0018476A">
      <w:pPr>
        <w:pStyle w:val="Body"/>
      </w:pPr>
      <w:r>
        <w:t>Make sure to test that your circuit works like you expect it to before plugging in the Pi.  Apply power and test your switches using a multimeter; test your LEDs by connecting the 3.3V power.</w:t>
      </w:r>
    </w:p>
    <w:p w14:paraId="16830BB5" w14:textId="41FF71BE" w:rsidR="00322556" w:rsidRDefault="00FB7366" w:rsidP="0018476A">
      <w:pPr>
        <w:pStyle w:val="Body"/>
      </w:pPr>
      <w:r w:rsidRPr="00FB7366">
        <w:t xml:space="preserve"> </w:t>
      </w:r>
      <w:r w:rsidR="00A80AAE">
        <w:t>M</w:t>
      </w:r>
      <w:r w:rsidR="00D831BC">
        <w:t xml:space="preserve">ake sure to connect your Pi ground to the breadboard ground, and your Pi 3.3V to your breadboard power bus.  </w:t>
      </w:r>
      <w:r w:rsidR="009206EB">
        <w:t>Be very careful that ground and power are never directly connected; there should always be a resistor in between.</w:t>
      </w:r>
    </w:p>
    <w:p w14:paraId="7F20CCB4" w14:textId="7FBB5DFC" w:rsidR="009206EB" w:rsidRPr="00C7667B" w:rsidRDefault="00FB7366" w:rsidP="0018476A">
      <w:pPr>
        <w:pStyle w:val="Body"/>
      </w:pPr>
      <w:r>
        <w:rPr>
          <w:noProof/>
        </w:rPr>
        <mc:AlternateContent>
          <mc:Choice Requires="wpg">
            <w:drawing>
              <wp:anchor distT="0" distB="0" distL="114300" distR="114300" simplePos="0" relativeHeight="251664384" behindDoc="0" locked="0" layoutInCell="1" allowOverlap="1" wp14:anchorId="576B3987" wp14:editId="268BDAFC">
                <wp:simplePos x="0" y="0"/>
                <wp:positionH relativeFrom="column">
                  <wp:posOffset>-177165</wp:posOffset>
                </wp:positionH>
                <wp:positionV relativeFrom="paragraph">
                  <wp:posOffset>185420</wp:posOffset>
                </wp:positionV>
                <wp:extent cx="4263390" cy="2766695"/>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4263390" cy="2766695"/>
                          <a:chOff x="0" y="0"/>
                          <a:chExt cx="4263390" cy="2766695"/>
                        </a:xfrm>
                      </wpg:grpSpPr>
                      <pic:pic xmlns:pic="http://schemas.openxmlformats.org/drawingml/2006/picture">
                        <pic:nvPicPr>
                          <pic:cNvPr id="31" name="Picture 31"/>
                          <pic:cNvPicPr>
                            <a:picLocks noChangeAspect="1"/>
                          </pic:cNvPicPr>
                        </pic:nvPicPr>
                        <pic:blipFill rotWithShape="1">
                          <a:blip r:embed="rId11">
                            <a:extLst>
                              <a:ext uri="{28A0092B-C50C-407E-A947-70E740481C1C}">
                                <a14:useLocalDpi xmlns:a14="http://schemas.microsoft.com/office/drawing/2010/main" val="0"/>
                              </a:ext>
                            </a:extLst>
                          </a:blip>
                          <a:srcRect l="13860" t="9084" r="59551" b="77574"/>
                          <a:stretch/>
                        </pic:blipFill>
                        <pic:spPr bwMode="auto">
                          <a:xfrm>
                            <a:off x="0" y="0"/>
                            <a:ext cx="4263390" cy="2766695"/>
                          </a:xfrm>
                          <a:prstGeom prst="rect">
                            <a:avLst/>
                          </a:prstGeom>
                          <a:ln>
                            <a:noFill/>
                          </a:ln>
                          <a:extLst>
                            <a:ext uri="{53640926-AAD7-44D8-BBD7-CCE9431645EC}">
                              <a14:shadowObscured xmlns:a14="http://schemas.microsoft.com/office/drawing/2010/main"/>
                            </a:ext>
                          </a:extLst>
                        </pic:spPr>
                      </pic:pic>
                      <wps:wsp>
                        <wps:cNvPr id="35" name="Text Box 35"/>
                        <wps:cNvSpPr txBox="1"/>
                        <wps:spPr>
                          <a:xfrm>
                            <a:off x="3781425" y="1600200"/>
                            <a:ext cx="4572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BB7D14" w14:textId="08AFB116" w:rsidR="00066DF2" w:rsidRPr="00E70BD6" w:rsidRDefault="00066DF2">
                              <w:r w:rsidRPr="00E70BD6">
                                <w:t>1kΩ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w:pict>
              <v:group id="Group 40" o:spid="_x0000_s1056" style="position:absolute;left:0;text-align:left;margin-left:-13.9pt;margin-top:14.6pt;width:335.7pt;height:217.85pt;z-index:251664384" coordsize="4263390,276669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57" type="#_x0000_t75" style="position:absolute;width:4263390;height:27666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f&#10;n0nDAAAA2wAAAA8AAABkcnMvZG93bnJldi54bWxEj0+LwjAUxO/CfofwFrxpagVZukapCwseBPH/&#10;Hh/Nsy02LyWJWr+9EYQ9DjPzG2Y670wjbuR8bVnBaJiAIC6srrlUsN/9Dr5A+ICssbFMCh7kYT77&#10;6E0x0/bOG7ptQykihH2GCqoQ2kxKX1Rk0A9tSxy9s3UGQ5SulNrhPcJNI9MkmUiDNceFClv6qai4&#10;bK9GwWRxTNd593c41W61azaLY34wqVL9zy7/BhGoC//hd3upFYxH8PoSf4CcP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d+fScMAAADbAAAADwAAAAAAAAAAAAAAAACcAgAA&#10;ZHJzL2Rvd25yZXYueG1sUEsFBgAAAAAEAAQA9wAAAIwDAAAAAA==&#10;">
                  <v:imagedata r:id="rId12" o:title="" croptop="5953f" cropbottom="50839f" cropleft="9083f" cropright="39027f"/>
                  <v:path arrowok="t"/>
                </v:shape>
                <v:shape id="Text Box 35" o:spid="_x0000_s1058" type="#_x0000_t202" style="position:absolute;left:3781425;top:16002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36BB7D14" w14:textId="08AFB116" w:rsidR="00066DF2" w:rsidRPr="00E70BD6" w:rsidRDefault="00066DF2">
                        <w:r w:rsidRPr="00E70BD6">
                          <w:t>1kΩ</w:t>
                        </w:r>
                      </w:p>
                    </w:txbxContent>
                  </v:textbox>
                </v:shape>
                <w10:wrap type="topAndBottom"/>
              </v:group>
            </w:pict>
          </mc:Fallback>
        </mc:AlternateContent>
      </w:r>
    </w:p>
    <w:tbl>
      <w:tblPr>
        <w:tblStyle w:val="TableGrid"/>
        <w:tblW w:w="9520" w:type="dxa"/>
        <w:tblLayout w:type="fixed"/>
        <w:tblLook w:val="04A0" w:firstRow="1" w:lastRow="0" w:firstColumn="1" w:lastColumn="0" w:noHBand="0" w:noVBand="1"/>
      </w:tblPr>
      <w:tblGrid>
        <w:gridCol w:w="1098"/>
        <w:gridCol w:w="1890"/>
        <w:gridCol w:w="1260"/>
        <w:gridCol w:w="540"/>
        <w:gridCol w:w="540"/>
        <w:gridCol w:w="1260"/>
        <w:gridCol w:w="1800"/>
        <w:gridCol w:w="1132"/>
      </w:tblGrid>
      <w:tr w:rsidR="00C7667B" w14:paraId="6D73D403" w14:textId="77777777" w:rsidTr="00C7667B">
        <w:tc>
          <w:tcPr>
            <w:tcW w:w="1098" w:type="dxa"/>
          </w:tcPr>
          <w:p w14:paraId="3F729186" w14:textId="3BE5A8D2" w:rsidR="00A06618" w:rsidRDefault="00A06618" w:rsidP="00A06618">
            <w:r>
              <w:t>WiringPi pin</w:t>
            </w:r>
          </w:p>
        </w:tc>
        <w:tc>
          <w:tcPr>
            <w:tcW w:w="1890" w:type="dxa"/>
          </w:tcPr>
          <w:p w14:paraId="29459155" w14:textId="748A5FAB" w:rsidR="00A06618" w:rsidRDefault="00A06618" w:rsidP="00A06618">
            <w:r>
              <w:t>BCM GPIO</w:t>
            </w:r>
          </w:p>
        </w:tc>
        <w:tc>
          <w:tcPr>
            <w:tcW w:w="1260" w:type="dxa"/>
          </w:tcPr>
          <w:p w14:paraId="6CE52093" w14:textId="7E7A7108" w:rsidR="00A06618" w:rsidRDefault="00A06618" w:rsidP="00A06618">
            <w:r>
              <w:t>Name</w:t>
            </w:r>
            <w:r w:rsidR="00F46643">
              <w:t xml:space="preserve"> on Pi Cobbler</w:t>
            </w:r>
          </w:p>
        </w:tc>
        <w:tc>
          <w:tcPr>
            <w:tcW w:w="1080" w:type="dxa"/>
            <w:gridSpan w:val="2"/>
          </w:tcPr>
          <w:p w14:paraId="301D91B3" w14:textId="723A78DC" w:rsidR="00A06618" w:rsidRDefault="00A06618" w:rsidP="00A06618">
            <w:r>
              <w:t>Header</w:t>
            </w:r>
          </w:p>
        </w:tc>
        <w:tc>
          <w:tcPr>
            <w:tcW w:w="1260" w:type="dxa"/>
          </w:tcPr>
          <w:p w14:paraId="796B3EF7" w14:textId="70CD3918" w:rsidR="00A06618" w:rsidRDefault="00F46643" w:rsidP="00A06618">
            <w:r>
              <w:t>Name on Pi Cobbler</w:t>
            </w:r>
          </w:p>
        </w:tc>
        <w:tc>
          <w:tcPr>
            <w:tcW w:w="1800" w:type="dxa"/>
          </w:tcPr>
          <w:p w14:paraId="225B79C0" w14:textId="38C08B7D" w:rsidR="00A06618" w:rsidRDefault="00F46643" w:rsidP="00A06618">
            <w:r>
              <w:t>BCM GPIO</w:t>
            </w:r>
          </w:p>
        </w:tc>
        <w:tc>
          <w:tcPr>
            <w:tcW w:w="1132" w:type="dxa"/>
          </w:tcPr>
          <w:p w14:paraId="2A5A8382" w14:textId="7AD23370" w:rsidR="00A06618" w:rsidRDefault="00A06618" w:rsidP="00A06618">
            <w:r>
              <w:t>WiringPi pin</w:t>
            </w:r>
          </w:p>
        </w:tc>
      </w:tr>
      <w:tr w:rsidR="00C7667B" w14:paraId="42D1F94B" w14:textId="77777777" w:rsidTr="00C7667B">
        <w:tc>
          <w:tcPr>
            <w:tcW w:w="1098" w:type="dxa"/>
          </w:tcPr>
          <w:p w14:paraId="0F99635D" w14:textId="77777777" w:rsidR="00A06618" w:rsidRDefault="00A06618" w:rsidP="00A06618"/>
        </w:tc>
        <w:tc>
          <w:tcPr>
            <w:tcW w:w="1890" w:type="dxa"/>
          </w:tcPr>
          <w:p w14:paraId="0A85AC66" w14:textId="77777777" w:rsidR="00A06618" w:rsidRDefault="00A06618" w:rsidP="00A06618"/>
        </w:tc>
        <w:tc>
          <w:tcPr>
            <w:tcW w:w="1260" w:type="dxa"/>
          </w:tcPr>
          <w:p w14:paraId="45336EB7" w14:textId="6131240B" w:rsidR="00A06618" w:rsidRDefault="00F46643" w:rsidP="00A06618">
            <w:r>
              <w:t>3v3</w:t>
            </w:r>
          </w:p>
        </w:tc>
        <w:tc>
          <w:tcPr>
            <w:tcW w:w="540" w:type="dxa"/>
          </w:tcPr>
          <w:p w14:paraId="612B3C05" w14:textId="1469C12C" w:rsidR="00A06618" w:rsidRDefault="00F46643" w:rsidP="00A06618">
            <w:r>
              <w:t>1</w:t>
            </w:r>
          </w:p>
        </w:tc>
        <w:tc>
          <w:tcPr>
            <w:tcW w:w="540" w:type="dxa"/>
          </w:tcPr>
          <w:p w14:paraId="52AA67FA" w14:textId="474A506C" w:rsidR="00A06618" w:rsidRDefault="00F46643" w:rsidP="00A06618">
            <w:r>
              <w:t>2</w:t>
            </w:r>
          </w:p>
        </w:tc>
        <w:tc>
          <w:tcPr>
            <w:tcW w:w="1260" w:type="dxa"/>
          </w:tcPr>
          <w:p w14:paraId="6E63CBB1" w14:textId="08FC2690" w:rsidR="00A06618" w:rsidRDefault="00F46643" w:rsidP="00A06618">
            <w:r>
              <w:t>5v0</w:t>
            </w:r>
          </w:p>
        </w:tc>
        <w:tc>
          <w:tcPr>
            <w:tcW w:w="1800" w:type="dxa"/>
          </w:tcPr>
          <w:p w14:paraId="058A3865" w14:textId="77777777" w:rsidR="00A06618" w:rsidRDefault="00A06618" w:rsidP="00A06618"/>
        </w:tc>
        <w:tc>
          <w:tcPr>
            <w:tcW w:w="1132" w:type="dxa"/>
          </w:tcPr>
          <w:p w14:paraId="22A22E2B" w14:textId="77777777" w:rsidR="00A06618" w:rsidRDefault="00A06618" w:rsidP="00A06618"/>
        </w:tc>
      </w:tr>
      <w:tr w:rsidR="00C7667B" w14:paraId="29830B7A" w14:textId="77777777" w:rsidTr="00C7667B">
        <w:tc>
          <w:tcPr>
            <w:tcW w:w="1098" w:type="dxa"/>
          </w:tcPr>
          <w:p w14:paraId="0C558BA4" w14:textId="0F6F9331" w:rsidR="00A06618" w:rsidRDefault="00436324" w:rsidP="00A06618">
            <w:r>
              <w:t>8</w:t>
            </w:r>
          </w:p>
        </w:tc>
        <w:tc>
          <w:tcPr>
            <w:tcW w:w="1890" w:type="dxa"/>
          </w:tcPr>
          <w:p w14:paraId="48DABA71" w14:textId="20B1D0AE" w:rsidR="00A06618" w:rsidRDefault="00436324" w:rsidP="00A06618">
            <w:r>
              <w:t>Rv1: 0, Rv2: 2</w:t>
            </w:r>
          </w:p>
        </w:tc>
        <w:tc>
          <w:tcPr>
            <w:tcW w:w="1260" w:type="dxa"/>
          </w:tcPr>
          <w:p w14:paraId="0A2F4CCF" w14:textId="2095B7EB" w:rsidR="00A06618" w:rsidRDefault="00F46643" w:rsidP="00A06618">
            <w:r>
              <w:t>SDA</w:t>
            </w:r>
          </w:p>
        </w:tc>
        <w:tc>
          <w:tcPr>
            <w:tcW w:w="540" w:type="dxa"/>
          </w:tcPr>
          <w:p w14:paraId="53A246D0" w14:textId="01778730" w:rsidR="00A06618" w:rsidRDefault="00F46643" w:rsidP="00A06618">
            <w:r>
              <w:t>3</w:t>
            </w:r>
          </w:p>
        </w:tc>
        <w:tc>
          <w:tcPr>
            <w:tcW w:w="540" w:type="dxa"/>
          </w:tcPr>
          <w:p w14:paraId="13837A73" w14:textId="207F1B62" w:rsidR="00A06618" w:rsidRDefault="00F46643" w:rsidP="00A06618">
            <w:r>
              <w:t>4</w:t>
            </w:r>
          </w:p>
        </w:tc>
        <w:tc>
          <w:tcPr>
            <w:tcW w:w="1260" w:type="dxa"/>
          </w:tcPr>
          <w:p w14:paraId="35FD3BEF" w14:textId="5701F578" w:rsidR="00A06618" w:rsidRDefault="00F46643" w:rsidP="00A06618">
            <w:r>
              <w:t>5v0</w:t>
            </w:r>
          </w:p>
        </w:tc>
        <w:tc>
          <w:tcPr>
            <w:tcW w:w="1800" w:type="dxa"/>
          </w:tcPr>
          <w:p w14:paraId="4EF11577" w14:textId="77777777" w:rsidR="00A06618" w:rsidRDefault="00A06618" w:rsidP="00A06618"/>
        </w:tc>
        <w:tc>
          <w:tcPr>
            <w:tcW w:w="1132" w:type="dxa"/>
          </w:tcPr>
          <w:p w14:paraId="11D167AD" w14:textId="77777777" w:rsidR="00A06618" w:rsidRDefault="00A06618" w:rsidP="00A06618"/>
        </w:tc>
      </w:tr>
      <w:tr w:rsidR="00C7667B" w14:paraId="7F5CBD27" w14:textId="77777777" w:rsidTr="00C7667B">
        <w:tc>
          <w:tcPr>
            <w:tcW w:w="1098" w:type="dxa"/>
          </w:tcPr>
          <w:p w14:paraId="235C0091" w14:textId="466E6F21" w:rsidR="00A06618" w:rsidRDefault="00436324" w:rsidP="00A06618">
            <w:r>
              <w:t>9</w:t>
            </w:r>
          </w:p>
        </w:tc>
        <w:tc>
          <w:tcPr>
            <w:tcW w:w="1890" w:type="dxa"/>
          </w:tcPr>
          <w:p w14:paraId="1B8E8BD3" w14:textId="59C27BEE" w:rsidR="00A06618" w:rsidRDefault="00436324" w:rsidP="00A06618">
            <w:r>
              <w:t>Rv1: 1, Rv2: 3</w:t>
            </w:r>
          </w:p>
        </w:tc>
        <w:tc>
          <w:tcPr>
            <w:tcW w:w="1260" w:type="dxa"/>
          </w:tcPr>
          <w:p w14:paraId="4696ECA0" w14:textId="2ABD7608" w:rsidR="00A06618" w:rsidRDefault="00F46643" w:rsidP="00A06618">
            <w:r>
              <w:t>SCL</w:t>
            </w:r>
          </w:p>
        </w:tc>
        <w:tc>
          <w:tcPr>
            <w:tcW w:w="540" w:type="dxa"/>
          </w:tcPr>
          <w:p w14:paraId="2700A133" w14:textId="04F667FA" w:rsidR="00A06618" w:rsidRDefault="00F46643" w:rsidP="00A06618">
            <w:r>
              <w:t>5</w:t>
            </w:r>
          </w:p>
        </w:tc>
        <w:tc>
          <w:tcPr>
            <w:tcW w:w="540" w:type="dxa"/>
          </w:tcPr>
          <w:p w14:paraId="5E34EAA8" w14:textId="4B6C9AE5" w:rsidR="00A06618" w:rsidRDefault="00F46643" w:rsidP="00A06618">
            <w:r>
              <w:t>6</w:t>
            </w:r>
          </w:p>
        </w:tc>
        <w:tc>
          <w:tcPr>
            <w:tcW w:w="1260" w:type="dxa"/>
          </w:tcPr>
          <w:p w14:paraId="2F1B13A9" w14:textId="0132DAA2" w:rsidR="00A06618" w:rsidRDefault="00F46643" w:rsidP="00A06618">
            <w:r>
              <w:t>GND</w:t>
            </w:r>
          </w:p>
        </w:tc>
        <w:tc>
          <w:tcPr>
            <w:tcW w:w="1800" w:type="dxa"/>
          </w:tcPr>
          <w:p w14:paraId="3CCE1210" w14:textId="77777777" w:rsidR="00A06618" w:rsidRDefault="00A06618" w:rsidP="00A06618"/>
        </w:tc>
        <w:tc>
          <w:tcPr>
            <w:tcW w:w="1132" w:type="dxa"/>
          </w:tcPr>
          <w:p w14:paraId="4897B738" w14:textId="77777777" w:rsidR="00A06618" w:rsidRDefault="00A06618" w:rsidP="00A06618"/>
        </w:tc>
      </w:tr>
      <w:tr w:rsidR="00C7667B" w14:paraId="732EAABE" w14:textId="77777777" w:rsidTr="00C7667B">
        <w:tc>
          <w:tcPr>
            <w:tcW w:w="1098" w:type="dxa"/>
          </w:tcPr>
          <w:p w14:paraId="23D16AE5" w14:textId="15AA24E6" w:rsidR="00A06618" w:rsidRDefault="00436324" w:rsidP="00A06618">
            <w:r>
              <w:t>7</w:t>
            </w:r>
          </w:p>
        </w:tc>
        <w:tc>
          <w:tcPr>
            <w:tcW w:w="1890" w:type="dxa"/>
          </w:tcPr>
          <w:p w14:paraId="33FE920F" w14:textId="09A5CED8" w:rsidR="00A06618" w:rsidRDefault="00436324" w:rsidP="00A06618">
            <w:r>
              <w:t>4</w:t>
            </w:r>
          </w:p>
        </w:tc>
        <w:tc>
          <w:tcPr>
            <w:tcW w:w="1260" w:type="dxa"/>
          </w:tcPr>
          <w:p w14:paraId="48360C23" w14:textId="0D35E5AE" w:rsidR="00A06618" w:rsidRDefault="00F46643" w:rsidP="00A06618">
            <w:r>
              <w:t>#4</w:t>
            </w:r>
          </w:p>
        </w:tc>
        <w:tc>
          <w:tcPr>
            <w:tcW w:w="540" w:type="dxa"/>
          </w:tcPr>
          <w:p w14:paraId="5C7C6784" w14:textId="167CBCE1" w:rsidR="00A06618" w:rsidRDefault="00F46643" w:rsidP="00A06618">
            <w:r>
              <w:t>7</w:t>
            </w:r>
          </w:p>
        </w:tc>
        <w:tc>
          <w:tcPr>
            <w:tcW w:w="540" w:type="dxa"/>
          </w:tcPr>
          <w:p w14:paraId="2B9C13C3" w14:textId="7CB1C8AD" w:rsidR="00A06618" w:rsidRDefault="00F46643" w:rsidP="00A06618">
            <w:r>
              <w:t>8</w:t>
            </w:r>
          </w:p>
        </w:tc>
        <w:tc>
          <w:tcPr>
            <w:tcW w:w="1260" w:type="dxa"/>
          </w:tcPr>
          <w:p w14:paraId="1DAEED65" w14:textId="16FA2AC2" w:rsidR="00A06618" w:rsidRDefault="00F46643" w:rsidP="00A06618">
            <w:r>
              <w:t>TXD</w:t>
            </w:r>
          </w:p>
        </w:tc>
        <w:tc>
          <w:tcPr>
            <w:tcW w:w="1800" w:type="dxa"/>
          </w:tcPr>
          <w:p w14:paraId="5AD5EF17" w14:textId="12B3560E" w:rsidR="00A06618" w:rsidRDefault="00436324" w:rsidP="00A06618">
            <w:r>
              <w:t>14</w:t>
            </w:r>
          </w:p>
        </w:tc>
        <w:tc>
          <w:tcPr>
            <w:tcW w:w="1132" w:type="dxa"/>
          </w:tcPr>
          <w:p w14:paraId="5C42366C" w14:textId="41AA359B" w:rsidR="00A06618" w:rsidRDefault="00436324" w:rsidP="00A06618">
            <w:r>
              <w:t>15</w:t>
            </w:r>
          </w:p>
        </w:tc>
      </w:tr>
      <w:tr w:rsidR="00C7667B" w14:paraId="01BE7979" w14:textId="77777777" w:rsidTr="00C7667B">
        <w:tc>
          <w:tcPr>
            <w:tcW w:w="1098" w:type="dxa"/>
          </w:tcPr>
          <w:p w14:paraId="60592F3C" w14:textId="77777777" w:rsidR="00A06618" w:rsidRDefault="00A06618" w:rsidP="00A06618"/>
        </w:tc>
        <w:tc>
          <w:tcPr>
            <w:tcW w:w="1890" w:type="dxa"/>
          </w:tcPr>
          <w:p w14:paraId="58760682" w14:textId="77777777" w:rsidR="00A06618" w:rsidRDefault="00A06618" w:rsidP="00A06618"/>
        </w:tc>
        <w:tc>
          <w:tcPr>
            <w:tcW w:w="1260" w:type="dxa"/>
          </w:tcPr>
          <w:p w14:paraId="42E490C7" w14:textId="7FC09A2A" w:rsidR="00A06618" w:rsidRDefault="00F46643" w:rsidP="00A06618">
            <w:r>
              <w:t>GND</w:t>
            </w:r>
          </w:p>
        </w:tc>
        <w:tc>
          <w:tcPr>
            <w:tcW w:w="540" w:type="dxa"/>
          </w:tcPr>
          <w:p w14:paraId="5592FD2E" w14:textId="4A66C932" w:rsidR="00A06618" w:rsidRDefault="00F46643" w:rsidP="00A06618">
            <w:r>
              <w:t>9</w:t>
            </w:r>
          </w:p>
        </w:tc>
        <w:tc>
          <w:tcPr>
            <w:tcW w:w="540" w:type="dxa"/>
          </w:tcPr>
          <w:p w14:paraId="0307B438" w14:textId="24A22D54" w:rsidR="00A06618" w:rsidRDefault="00F46643" w:rsidP="00A06618">
            <w:r>
              <w:t>10</w:t>
            </w:r>
          </w:p>
        </w:tc>
        <w:tc>
          <w:tcPr>
            <w:tcW w:w="1260" w:type="dxa"/>
          </w:tcPr>
          <w:p w14:paraId="5999680A" w14:textId="71646121" w:rsidR="00A06618" w:rsidRDefault="00F46643" w:rsidP="00A06618">
            <w:r>
              <w:t>RXD</w:t>
            </w:r>
          </w:p>
        </w:tc>
        <w:tc>
          <w:tcPr>
            <w:tcW w:w="1800" w:type="dxa"/>
          </w:tcPr>
          <w:p w14:paraId="6D391B1A" w14:textId="04F92491" w:rsidR="00A06618" w:rsidRDefault="00436324" w:rsidP="00A06618">
            <w:r>
              <w:t>15</w:t>
            </w:r>
          </w:p>
        </w:tc>
        <w:tc>
          <w:tcPr>
            <w:tcW w:w="1132" w:type="dxa"/>
          </w:tcPr>
          <w:p w14:paraId="42D1B2A0" w14:textId="39D748DC" w:rsidR="00A06618" w:rsidRDefault="00436324" w:rsidP="00A06618">
            <w:r>
              <w:t>16</w:t>
            </w:r>
          </w:p>
        </w:tc>
      </w:tr>
      <w:tr w:rsidR="00C7667B" w14:paraId="6E707367" w14:textId="77777777" w:rsidTr="00C7667B">
        <w:tc>
          <w:tcPr>
            <w:tcW w:w="1098" w:type="dxa"/>
          </w:tcPr>
          <w:p w14:paraId="0346C62A" w14:textId="3B565236" w:rsidR="00A06618" w:rsidRDefault="00436324" w:rsidP="00A06618">
            <w:r>
              <w:t>0</w:t>
            </w:r>
          </w:p>
        </w:tc>
        <w:tc>
          <w:tcPr>
            <w:tcW w:w="1890" w:type="dxa"/>
          </w:tcPr>
          <w:p w14:paraId="4D2CFD5F" w14:textId="23A4F05C" w:rsidR="00A06618" w:rsidRDefault="00436324" w:rsidP="00A06618">
            <w:r>
              <w:t>17</w:t>
            </w:r>
          </w:p>
        </w:tc>
        <w:tc>
          <w:tcPr>
            <w:tcW w:w="1260" w:type="dxa"/>
          </w:tcPr>
          <w:p w14:paraId="5200F442" w14:textId="30F1CEDC" w:rsidR="00A06618" w:rsidRDefault="00F46643" w:rsidP="00A06618">
            <w:r>
              <w:t>#17</w:t>
            </w:r>
          </w:p>
        </w:tc>
        <w:tc>
          <w:tcPr>
            <w:tcW w:w="540" w:type="dxa"/>
          </w:tcPr>
          <w:p w14:paraId="09A75681" w14:textId="64416B9D" w:rsidR="00A06618" w:rsidRDefault="00F46643" w:rsidP="00A06618">
            <w:r>
              <w:t>11</w:t>
            </w:r>
          </w:p>
        </w:tc>
        <w:tc>
          <w:tcPr>
            <w:tcW w:w="540" w:type="dxa"/>
          </w:tcPr>
          <w:p w14:paraId="73AE541F" w14:textId="393AECFB" w:rsidR="00A06618" w:rsidRDefault="00F46643" w:rsidP="00A06618">
            <w:r>
              <w:t>12</w:t>
            </w:r>
          </w:p>
        </w:tc>
        <w:tc>
          <w:tcPr>
            <w:tcW w:w="1260" w:type="dxa"/>
          </w:tcPr>
          <w:p w14:paraId="01DE317C" w14:textId="32EF1EC8" w:rsidR="00A06618" w:rsidRDefault="00F46643" w:rsidP="00A06618">
            <w:r>
              <w:t>#18</w:t>
            </w:r>
          </w:p>
        </w:tc>
        <w:tc>
          <w:tcPr>
            <w:tcW w:w="1800" w:type="dxa"/>
          </w:tcPr>
          <w:p w14:paraId="441D1E37" w14:textId="64FC7B1B" w:rsidR="00A06618" w:rsidRDefault="00436324" w:rsidP="00A06618">
            <w:r>
              <w:t>18</w:t>
            </w:r>
          </w:p>
        </w:tc>
        <w:tc>
          <w:tcPr>
            <w:tcW w:w="1132" w:type="dxa"/>
          </w:tcPr>
          <w:p w14:paraId="2C1CF85B" w14:textId="1312F9B0" w:rsidR="00A06618" w:rsidRDefault="00436324" w:rsidP="00A06618">
            <w:r>
              <w:t>1</w:t>
            </w:r>
          </w:p>
        </w:tc>
      </w:tr>
      <w:tr w:rsidR="00C7667B" w14:paraId="653BFD8C" w14:textId="77777777" w:rsidTr="00C7667B">
        <w:tc>
          <w:tcPr>
            <w:tcW w:w="1098" w:type="dxa"/>
          </w:tcPr>
          <w:p w14:paraId="6B082708" w14:textId="799CC678" w:rsidR="00A06618" w:rsidRDefault="00436324" w:rsidP="00A06618">
            <w:r>
              <w:t>2</w:t>
            </w:r>
          </w:p>
        </w:tc>
        <w:tc>
          <w:tcPr>
            <w:tcW w:w="1890" w:type="dxa"/>
          </w:tcPr>
          <w:p w14:paraId="32CE5E69" w14:textId="4D146CF6" w:rsidR="00A06618" w:rsidRDefault="00436324" w:rsidP="00A06618">
            <w:r>
              <w:t>Rv1: 21, Rv2: 27</w:t>
            </w:r>
          </w:p>
        </w:tc>
        <w:tc>
          <w:tcPr>
            <w:tcW w:w="1260" w:type="dxa"/>
          </w:tcPr>
          <w:p w14:paraId="3208A967" w14:textId="6D63CE65" w:rsidR="00A06618" w:rsidRDefault="00F46643" w:rsidP="00A06618">
            <w:r>
              <w:t>21/27</w:t>
            </w:r>
          </w:p>
        </w:tc>
        <w:tc>
          <w:tcPr>
            <w:tcW w:w="540" w:type="dxa"/>
          </w:tcPr>
          <w:p w14:paraId="1157A44B" w14:textId="3CCA47D1" w:rsidR="00A06618" w:rsidRDefault="00F46643" w:rsidP="00A06618">
            <w:r>
              <w:t>13</w:t>
            </w:r>
          </w:p>
        </w:tc>
        <w:tc>
          <w:tcPr>
            <w:tcW w:w="540" w:type="dxa"/>
          </w:tcPr>
          <w:p w14:paraId="6A469CD9" w14:textId="2FAA7443" w:rsidR="00A06618" w:rsidRDefault="00F46643" w:rsidP="00A06618">
            <w:r>
              <w:t>14</w:t>
            </w:r>
          </w:p>
        </w:tc>
        <w:tc>
          <w:tcPr>
            <w:tcW w:w="1260" w:type="dxa"/>
          </w:tcPr>
          <w:p w14:paraId="31FC153D" w14:textId="1A7CB8CC" w:rsidR="00A06618" w:rsidRDefault="00F46643" w:rsidP="00A06618">
            <w:r>
              <w:t>GND</w:t>
            </w:r>
          </w:p>
        </w:tc>
        <w:tc>
          <w:tcPr>
            <w:tcW w:w="1800" w:type="dxa"/>
          </w:tcPr>
          <w:p w14:paraId="2EC787EC" w14:textId="77777777" w:rsidR="00A06618" w:rsidRDefault="00A06618" w:rsidP="00A06618"/>
        </w:tc>
        <w:tc>
          <w:tcPr>
            <w:tcW w:w="1132" w:type="dxa"/>
          </w:tcPr>
          <w:p w14:paraId="37B63C81" w14:textId="77777777" w:rsidR="00A06618" w:rsidRDefault="00A06618" w:rsidP="00A06618"/>
        </w:tc>
      </w:tr>
      <w:tr w:rsidR="00C7667B" w14:paraId="14CBB1B6" w14:textId="77777777" w:rsidTr="00C7667B">
        <w:tc>
          <w:tcPr>
            <w:tcW w:w="1098" w:type="dxa"/>
          </w:tcPr>
          <w:p w14:paraId="10B58321" w14:textId="0E76D62B" w:rsidR="00F46643" w:rsidRDefault="00436324" w:rsidP="00A06618">
            <w:r>
              <w:t>3</w:t>
            </w:r>
          </w:p>
        </w:tc>
        <w:tc>
          <w:tcPr>
            <w:tcW w:w="1890" w:type="dxa"/>
          </w:tcPr>
          <w:p w14:paraId="1E743DE4" w14:textId="77A64A64" w:rsidR="00F46643" w:rsidRDefault="00436324" w:rsidP="00A06618">
            <w:r>
              <w:t>22</w:t>
            </w:r>
          </w:p>
        </w:tc>
        <w:tc>
          <w:tcPr>
            <w:tcW w:w="1260" w:type="dxa"/>
          </w:tcPr>
          <w:p w14:paraId="6C771071" w14:textId="28F1FBF8" w:rsidR="00F46643" w:rsidRDefault="00F46643" w:rsidP="00A06618">
            <w:r>
              <w:t>#22</w:t>
            </w:r>
          </w:p>
        </w:tc>
        <w:tc>
          <w:tcPr>
            <w:tcW w:w="540" w:type="dxa"/>
          </w:tcPr>
          <w:p w14:paraId="2EBEBD3B" w14:textId="3731F857" w:rsidR="00F46643" w:rsidRDefault="00F46643" w:rsidP="00A06618">
            <w:r>
              <w:t>15</w:t>
            </w:r>
          </w:p>
        </w:tc>
        <w:tc>
          <w:tcPr>
            <w:tcW w:w="540" w:type="dxa"/>
          </w:tcPr>
          <w:p w14:paraId="666E55C6" w14:textId="2272F840" w:rsidR="00F46643" w:rsidRDefault="00F46643" w:rsidP="00A06618">
            <w:r>
              <w:t>16</w:t>
            </w:r>
          </w:p>
        </w:tc>
        <w:tc>
          <w:tcPr>
            <w:tcW w:w="1260" w:type="dxa"/>
          </w:tcPr>
          <w:p w14:paraId="31DD88DD" w14:textId="3DCA314B" w:rsidR="00F46643" w:rsidRDefault="00F46643" w:rsidP="00A06618">
            <w:r>
              <w:t>#23</w:t>
            </w:r>
          </w:p>
        </w:tc>
        <w:tc>
          <w:tcPr>
            <w:tcW w:w="1800" w:type="dxa"/>
          </w:tcPr>
          <w:p w14:paraId="1AD84A66" w14:textId="450BAFFF" w:rsidR="00F46643" w:rsidRDefault="00436324" w:rsidP="00A06618">
            <w:r>
              <w:t>23</w:t>
            </w:r>
          </w:p>
        </w:tc>
        <w:tc>
          <w:tcPr>
            <w:tcW w:w="1132" w:type="dxa"/>
          </w:tcPr>
          <w:p w14:paraId="76AAE2CC" w14:textId="5A019FA4" w:rsidR="00F46643" w:rsidRDefault="00436324" w:rsidP="00A06618">
            <w:r>
              <w:t>4</w:t>
            </w:r>
          </w:p>
        </w:tc>
      </w:tr>
      <w:tr w:rsidR="00C7667B" w14:paraId="5F24D584" w14:textId="77777777" w:rsidTr="00C7667B">
        <w:tc>
          <w:tcPr>
            <w:tcW w:w="1098" w:type="dxa"/>
          </w:tcPr>
          <w:p w14:paraId="68F1D823" w14:textId="77777777" w:rsidR="00F46643" w:rsidRDefault="00F46643" w:rsidP="00A06618"/>
        </w:tc>
        <w:tc>
          <w:tcPr>
            <w:tcW w:w="1890" w:type="dxa"/>
          </w:tcPr>
          <w:p w14:paraId="20FD98E0" w14:textId="77777777" w:rsidR="00F46643" w:rsidRDefault="00F46643" w:rsidP="00A06618"/>
        </w:tc>
        <w:tc>
          <w:tcPr>
            <w:tcW w:w="1260" w:type="dxa"/>
          </w:tcPr>
          <w:p w14:paraId="3BDE7AE7" w14:textId="665C158F" w:rsidR="00F46643" w:rsidRDefault="00F46643" w:rsidP="00A06618">
            <w:r>
              <w:t>3v3</w:t>
            </w:r>
          </w:p>
        </w:tc>
        <w:tc>
          <w:tcPr>
            <w:tcW w:w="540" w:type="dxa"/>
          </w:tcPr>
          <w:p w14:paraId="611DCC3A" w14:textId="1310EC2A" w:rsidR="00F46643" w:rsidRDefault="00F46643" w:rsidP="00A06618">
            <w:r>
              <w:t>17</w:t>
            </w:r>
          </w:p>
        </w:tc>
        <w:tc>
          <w:tcPr>
            <w:tcW w:w="540" w:type="dxa"/>
          </w:tcPr>
          <w:p w14:paraId="4F30C4E1" w14:textId="4B94B1BA" w:rsidR="00F46643" w:rsidRDefault="00F46643" w:rsidP="00A06618">
            <w:r>
              <w:t>18</w:t>
            </w:r>
          </w:p>
        </w:tc>
        <w:tc>
          <w:tcPr>
            <w:tcW w:w="1260" w:type="dxa"/>
          </w:tcPr>
          <w:p w14:paraId="1CFDD697" w14:textId="10D1D328" w:rsidR="00F46643" w:rsidRDefault="00F46643" w:rsidP="00A06618">
            <w:r>
              <w:t>#24</w:t>
            </w:r>
          </w:p>
        </w:tc>
        <w:tc>
          <w:tcPr>
            <w:tcW w:w="1800" w:type="dxa"/>
          </w:tcPr>
          <w:p w14:paraId="511E1314" w14:textId="6C6BA6C5" w:rsidR="00F46643" w:rsidRDefault="00436324" w:rsidP="00A06618">
            <w:r>
              <w:t>24</w:t>
            </w:r>
          </w:p>
        </w:tc>
        <w:tc>
          <w:tcPr>
            <w:tcW w:w="1132" w:type="dxa"/>
          </w:tcPr>
          <w:p w14:paraId="09CED743" w14:textId="0B563418" w:rsidR="00F46643" w:rsidRDefault="00436324" w:rsidP="00A06618">
            <w:r>
              <w:t>5</w:t>
            </w:r>
          </w:p>
        </w:tc>
      </w:tr>
      <w:tr w:rsidR="00C7667B" w14:paraId="0D83E813" w14:textId="77777777" w:rsidTr="00C7667B">
        <w:tc>
          <w:tcPr>
            <w:tcW w:w="1098" w:type="dxa"/>
          </w:tcPr>
          <w:p w14:paraId="3F156F93" w14:textId="0002EABE" w:rsidR="00F46643" w:rsidRDefault="00436324" w:rsidP="00A06618">
            <w:r>
              <w:t>12</w:t>
            </w:r>
          </w:p>
        </w:tc>
        <w:tc>
          <w:tcPr>
            <w:tcW w:w="1890" w:type="dxa"/>
          </w:tcPr>
          <w:p w14:paraId="34662063" w14:textId="2D88E42C" w:rsidR="00F46643" w:rsidRDefault="00436324" w:rsidP="00A06618">
            <w:r>
              <w:t>10</w:t>
            </w:r>
          </w:p>
        </w:tc>
        <w:tc>
          <w:tcPr>
            <w:tcW w:w="1260" w:type="dxa"/>
          </w:tcPr>
          <w:p w14:paraId="4CF54277" w14:textId="354096D5" w:rsidR="00F46643" w:rsidRDefault="00F46643" w:rsidP="00A06618">
            <w:r>
              <w:t>MOSI</w:t>
            </w:r>
          </w:p>
        </w:tc>
        <w:tc>
          <w:tcPr>
            <w:tcW w:w="540" w:type="dxa"/>
          </w:tcPr>
          <w:p w14:paraId="7803BA86" w14:textId="0B40B079" w:rsidR="00F46643" w:rsidRDefault="00F46643" w:rsidP="00A06618">
            <w:r>
              <w:t>19</w:t>
            </w:r>
          </w:p>
        </w:tc>
        <w:tc>
          <w:tcPr>
            <w:tcW w:w="540" w:type="dxa"/>
          </w:tcPr>
          <w:p w14:paraId="4217AB14" w14:textId="11C84892" w:rsidR="00F46643" w:rsidRDefault="00F46643" w:rsidP="00A06618">
            <w:r>
              <w:t>20</w:t>
            </w:r>
          </w:p>
        </w:tc>
        <w:tc>
          <w:tcPr>
            <w:tcW w:w="1260" w:type="dxa"/>
          </w:tcPr>
          <w:p w14:paraId="210AF69C" w14:textId="5C9E4EE4" w:rsidR="00F46643" w:rsidRDefault="00F46643" w:rsidP="00A06618">
            <w:r>
              <w:t>GND</w:t>
            </w:r>
          </w:p>
        </w:tc>
        <w:tc>
          <w:tcPr>
            <w:tcW w:w="1800" w:type="dxa"/>
          </w:tcPr>
          <w:p w14:paraId="3CA37811" w14:textId="77777777" w:rsidR="00F46643" w:rsidRDefault="00F46643" w:rsidP="00A06618"/>
        </w:tc>
        <w:tc>
          <w:tcPr>
            <w:tcW w:w="1132" w:type="dxa"/>
          </w:tcPr>
          <w:p w14:paraId="66420342" w14:textId="77777777" w:rsidR="00F46643" w:rsidRDefault="00F46643" w:rsidP="00A06618"/>
        </w:tc>
      </w:tr>
      <w:tr w:rsidR="00C7667B" w14:paraId="559314EE" w14:textId="77777777" w:rsidTr="00C7667B">
        <w:tc>
          <w:tcPr>
            <w:tcW w:w="1098" w:type="dxa"/>
          </w:tcPr>
          <w:p w14:paraId="5B88ED1C" w14:textId="0AF43A91" w:rsidR="00F46643" w:rsidRDefault="00436324" w:rsidP="00A06618">
            <w:r>
              <w:t>13</w:t>
            </w:r>
          </w:p>
        </w:tc>
        <w:tc>
          <w:tcPr>
            <w:tcW w:w="1890" w:type="dxa"/>
          </w:tcPr>
          <w:p w14:paraId="2EFD2982" w14:textId="4330430B" w:rsidR="00F46643" w:rsidRDefault="00436324" w:rsidP="00A06618">
            <w:r>
              <w:t>9</w:t>
            </w:r>
          </w:p>
        </w:tc>
        <w:tc>
          <w:tcPr>
            <w:tcW w:w="1260" w:type="dxa"/>
          </w:tcPr>
          <w:p w14:paraId="412E2E01" w14:textId="09E7453F" w:rsidR="00F46643" w:rsidRDefault="00F46643" w:rsidP="00A06618">
            <w:r>
              <w:t>MISO</w:t>
            </w:r>
          </w:p>
        </w:tc>
        <w:tc>
          <w:tcPr>
            <w:tcW w:w="540" w:type="dxa"/>
          </w:tcPr>
          <w:p w14:paraId="23A7A4AC" w14:textId="4BBEC1B0" w:rsidR="00F46643" w:rsidRDefault="00F46643" w:rsidP="00A06618">
            <w:r>
              <w:t>21</w:t>
            </w:r>
          </w:p>
        </w:tc>
        <w:tc>
          <w:tcPr>
            <w:tcW w:w="540" w:type="dxa"/>
          </w:tcPr>
          <w:p w14:paraId="716518D2" w14:textId="40B59956" w:rsidR="00F46643" w:rsidRDefault="00F46643" w:rsidP="00A06618">
            <w:r>
              <w:t>22</w:t>
            </w:r>
          </w:p>
        </w:tc>
        <w:tc>
          <w:tcPr>
            <w:tcW w:w="1260" w:type="dxa"/>
          </w:tcPr>
          <w:p w14:paraId="4E763549" w14:textId="404564DC" w:rsidR="00F46643" w:rsidRDefault="00F46643" w:rsidP="00A06618">
            <w:r>
              <w:t>#25</w:t>
            </w:r>
          </w:p>
        </w:tc>
        <w:tc>
          <w:tcPr>
            <w:tcW w:w="1800" w:type="dxa"/>
          </w:tcPr>
          <w:p w14:paraId="27E71B3F" w14:textId="78E9CB4C" w:rsidR="00F46643" w:rsidRDefault="00436324" w:rsidP="00A06618">
            <w:r>
              <w:t>25</w:t>
            </w:r>
          </w:p>
        </w:tc>
        <w:tc>
          <w:tcPr>
            <w:tcW w:w="1132" w:type="dxa"/>
          </w:tcPr>
          <w:p w14:paraId="680CFEAD" w14:textId="05192436" w:rsidR="00F46643" w:rsidRDefault="00436324" w:rsidP="00A06618">
            <w:r>
              <w:t>6</w:t>
            </w:r>
          </w:p>
        </w:tc>
      </w:tr>
      <w:tr w:rsidR="00C7667B" w14:paraId="740E6A8B" w14:textId="77777777" w:rsidTr="00C7667B">
        <w:tc>
          <w:tcPr>
            <w:tcW w:w="1098" w:type="dxa"/>
          </w:tcPr>
          <w:p w14:paraId="5CBC4CCC" w14:textId="5677815A" w:rsidR="00F46643" w:rsidRDefault="00436324" w:rsidP="00A06618">
            <w:r>
              <w:t>14</w:t>
            </w:r>
          </w:p>
        </w:tc>
        <w:tc>
          <w:tcPr>
            <w:tcW w:w="1890" w:type="dxa"/>
          </w:tcPr>
          <w:p w14:paraId="3EDB1DE7" w14:textId="3A6EAEAF" w:rsidR="00F46643" w:rsidRDefault="00436324" w:rsidP="00A06618">
            <w:r>
              <w:t>11</w:t>
            </w:r>
          </w:p>
        </w:tc>
        <w:tc>
          <w:tcPr>
            <w:tcW w:w="1260" w:type="dxa"/>
          </w:tcPr>
          <w:p w14:paraId="7717010E" w14:textId="08582987" w:rsidR="00F46643" w:rsidRDefault="00F46643" w:rsidP="00A06618">
            <w:r>
              <w:t>SCLK</w:t>
            </w:r>
          </w:p>
        </w:tc>
        <w:tc>
          <w:tcPr>
            <w:tcW w:w="540" w:type="dxa"/>
          </w:tcPr>
          <w:p w14:paraId="489063A2" w14:textId="70194B76" w:rsidR="00F46643" w:rsidRDefault="00F46643" w:rsidP="00A06618">
            <w:r>
              <w:t>23</w:t>
            </w:r>
          </w:p>
        </w:tc>
        <w:tc>
          <w:tcPr>
            <w:tcW w:w="540" w:type="dxa"/>
          </w:tcPr>
          <w:p w14:paraId="664B06E8" w14:textId="3A7BF6BE" w:rsidR="00F46643" w:rsidRDefault="00F46643" w:rsidP="00A06618">
            <w:r>
              <w:t>24</w:t>
            </w:r>
          </w:p>
        </w:tc>
        <w:tc>
          <w:tcPr>
            <w:tcW w:w="1260" w:type="dxa"/>
          </w:tcPr>
          <w:p w14:paraId="6754CFF1" w14:textId="413B1234" w:rsidR="00F46643" w:rsidRDefault="00F46643" w:rsidP="00A06618">
            <w:r>
              <w:t>CE0</w:t>
            </w:r>
          </w:p>
        </w:tc>
        <w:tc>
          <w:tcPr>
            <w:tcW w:w="1800" w:type="dxa"/>
          </w:tcPr>
          <w:p w14:paraId="3BBA2C57" w14:textId="3C292D01" w:rsidR="00F46643" w:rsidRDefault="00436324" w:rsidP="00A06618">
            <w:r>
              <w:t>8</w:t>
            </w:r>
          </w:p>
        </w:tc>
        <w:tc>
          <w:tcPr>
            <w:tcW w:w="1132" w:type="dxa"/>
          </w:tcPr>
          <w:p w14:paraId="7043CCA3" w14:textId="308ED488" w:rsidR="00F46643" w:rsidRDefault="00436324" w:rsidP="00A06618">
            <w:r>
              <w:t>10</w:t>
            </w:r>
          </w:p>
        </w:tc>
      </w:tr>
      <w:tr w:rsidR="00C7667B" w14:paraId="2365113B" w14:textId="77777777" w:rsidTr="00C7667B">
        <w:tc>
          <w:tcPr>
            <w:tcW w:w="1098" w:type="dxa"/>
          </w:tcPr>
          <w:p w14:paraId="735774C5" w14:textId="77777777" w:rsidR="00F46643" w:rsidRDefault="00F46643" w:rsidP="00A06618"/>
        </w:tc>
        <w:tc>
          <w:tcPr>
            <w:tcW w:w="1890" w:type="dxa"/>
          </w:tcPr>
          <w:p w14:paraId="7D27AC76" w14:textId="77777777" w:rsidR="00F46643" w:rsidRDefault="00F46643" w:rsidP="00A06618"/>
        </w:tc>
        <w:tc>
          <w:tcPr>
            <w:tcW w:w="1260" w:type="dxa"/>
          </w:tcPr>
          <w:p w14:paraId="761037A8" w14:textId="393DD6E4" w:rsidR="00F46643" w:rsidRDefault="00F46643" w:rsidP="00A06618">
            <w:r>
              <w:t>GND</w:t>
            </w:r>
          </w:p>
        </w:tc>
        <w:tc>
          <w:tcPr>
            <w:tcW w:w="540" w:type="dxa"/>
          </w:tcPr>
          <w:p w14:paraId="67340D8F" w14:textId="1570D57F" w:rsidR="00F46643" w:rsidRDefault="00F46643" w:rsidP="00A06618">
            <w:r>
              <w:t>25</w:t>
            </w:r>
          </w:p>
        </w:tc>
        <w:tc>
          <w:tcPr>
            <w:tcW w:w="540" w:type="dxa"/>
          </w:tcPr>
          <w:p w14:paraId="52F90595" w14:textId="24BB24B5" w:rsidR="00F46643" w:rsidRDefault="00F46643" w:rsidP="00A06618">
            <w:r>
              <w:t>26</w:t>
            </w:r>
          </w:p>
        </w:tc>
        <w:tc>
          <w:tcPr>
            <w:tcW w:w="1260" w:type="dxa"/>
          </w:tcPr>
          <w:p w14:paraId="36580EC7" w14:textId="12363D45" w:rsidR="00F46643" w:rsidRDefault="00F46643" w:rsidP="00A06618">
            <w:r>
              <w:t>CE1</w:t>
            </w:r>
          </w:p>
        </w:tc>
        <w:tc>
          <w:tcPr>
            <w:tcW w:w="1800" w:type="dxa"/>
          </w:tcPr>
          <w:p w14:paraId="6B3BC67A" w14:textId="12B045B9" w:rsidR="00F46643" w:rsidRDefault="00436324" w:rsidP="00A06618">
            <w:r>
              <w:t>7</w:t>
            </w:r>
          </w:p>
        </w:tc>
        <w:tc>
          <w:tcPr>
            <w:tcW w:w="1132" w:type="dxa"/>
          </w:tcPr>
          <w:p w14:paraId="6F3A1C85" w14:textId="727C1F9F" w:rsidR="00F46643" w:rsidRDefault="00436324" w:rsidP="00A06618">
            <w:r>
              <w:t>11</w:t>
            </w:r>
          </w:p>
        </w:tc>
      </w:tr>
    </w:tbl>
    <w:p w14:paraId="7563FDCF" w14:textId="3D62C3C5" w:rsidR="00970FCD" w:rsidRDefault="00970FCD" w:rsidP="0018476A">
      <w:pPr>
        <w:pStyle w:val="Body"/>
        <w:rPr>
          <w:b/>
          <w:sz w:val="28"/>
          <w:szCs w:val="28"/>
        </w:rPr>
      </w:pPr>
    </w:p>
    <w:p w14:paraId="5B057B8B" w14:textId="2E6BE84C" w:rsidR="00A80AAE" w:rsidRDefault="0018476A" w:rsidP="008C37F3">
      <w:pPr>
        <w:rPr>
          <w:b/>
          <w:sz w:val="28"/>
          <w:szCs w:val="28"/>
        </w:rPr>
      </w:pPr>
      <w:r w:rsidRPr="00A80AAE">
        <w:rPr>
          <w:b/>
          <w:sz w:val="28"/>
          <w:szCs w:val="28"/>
        </w:rPr>
        <w:t>C Compiler Tutorial</w:t>
      </w:r>
    </w:p>
    <w:p w14:paraId="7CBB8226" w14:textId="77777777" w:rsidR="008C37F3" w:rsidRPr="008C37F3" w:rsidRDefault="008C37F3" w:rsidP="008C37F3">
      <w:pPr>
        <w:rPr>
          <w:b/>
          <w:sz w:val="28"/>
          <w:szCs w:val="28"/>
          <w:highlight w:val="green"/>
        </w:rPr>
      </w:pPr>
    </w:p>
    <w:p w14:paraId="4287ECE6" w14:textId="6FAD8D97" w:rsidR="00A80AAE" w:rsidRDefault="00A80AAE">
      <w:pPr>
        <w:pStyle w:val="Body"/>
      </w:pPr>
      <w:r w:rsidRPr="00A80AAE">
        <w:t xml:space="preserve">You will be using </w:t>
      </w:r>
      <w:r w:rsidRPr="002A49D1">
        <w:rPr>
          <w:b/>
        </w:rPr>
        <w:t>ddd</w:t>
      </w:r>
      <w:r w:rsidRPr="00A80AAE">
        <w:t xml:space="preserve"> to </w:t>
      </w:r>
      <w:r>
        <w:t>debug/</w:t>
      </w:r>
      <w:r w:rsidRPr="00A80AAE">
        <w:t>tes</w:t>
      </w:r>
      <w:r>
        <w:t xml:space="preserve">t your programs, but to view and edit you will need to use a text editor such as </w:t>
      </w:r>
      <w:r w:rsidRPr="002A49D1">
        <w:rPr>
          <w:b/>
        </w:rPr>
        <w:t xml:space="preserve">vim.tiny, leafpad, </w:t>
      </w:r>
      <w:r w:rsidRPr="002A49D1">
        <w:t>or</w:t>
      </w:r>
      <w:r w:rsidRPr="002A49D1">
        <w:rPr>
          <w:b/>
        </w:rPr>
        <w:t xml:space="preserve"> geany</w:t>
      </w:r>
      <w:r>
        <w:t xml:space="preserve">.  </w:t>
      </w:r>
      <w:r w:rsidR="008E130F">
        <w:t xml:space="preserve">To start any of these programs, simply type the name into the terminal when connected to the Raspberry Pi.  </w:t>
      </w:r>
      <w:r>
        <w:t xml:space="preserve">By far, </w:t>
      </w:r>
      <w:r w:rsidRPr="002A49D1">
        <w:rPr>
          <w:b/>
        </w:rPr>
        <w:t>geany</w:t>
      </w:r>
      <w:r>
        <w:t xml:space="preserve"> has the nicest interface, and will be easiest to use.</w:t>
      </w:r>
    </w:p>
    <w:p w14:paraId="5299D01A" w14:textId="09A4299D" w:rsidR="008E130F" w:rsidRDefault="008E130F" w:rsidP="008E130F">
      <w:pPr>
        <w:pStyle w:val="Body"/>
      </w:pPr>
      <w:r w:rsidRPr="008E130F">
        <w:t xml:space="preserve">In this tutorial, you will learn to write and compile a simple program that uses the DIP switches, LEDs, and input and output from the </w:t>
      </w:r>
      <w:r>
        <w:t>terminal</w:t>
      </w:r>
      <w:r w:rsidRPr="008E130F">
        <w:t>.  You’ll also learn to step through a program and debug it if you have errors.</w:t>
      </w:r>
    </w:p>
    <w:p w14:paraId="79DD176A" w14:textId="5D5EC0FA" w:rsidR="008E130F" w:rsidRDefault="008E130F" w:rsidP="008E130F">
      <w:pPr>
        <w:pStyle w:val="Body"/>
      </w:pPr>
      <w:r>
        <w:t xml:space="preserve">On the Pi, create a directory called </w:t>
      </w:r>
      <w:r w:rsidRPr="00F3519E">
        <w:rPr>
          <w:i/>
        </w:rPr>
        <w:t>lab6_xx</w:t>
      </w:r>
      <w:r>
        <w:t xml:space="preserve">, where xx is your initials.  Copy the </w:t>
      </w:r>
      <w:r w:rsidRPr="00F3519E">
        <w:rPr>
          <w:i/>
        </w:rPr>
        <w:t>lab6tut.c</w:t>
      </w:r>
      <w:r w:rsidRPr="00F3519E">
        <w:t xml:space="preserve"> file </w:t>
      </w:r>
      <w:r w:rsidR="00352B80" w:rsidRPr="00F3519E">
        <w:t xml:space="preserve">from </w:t>
      </w:r>
      <w:r w:rsidR="00F3519E">
        <w:t>the class website</w:t>
      </w:r>
      <w:r w:rsidR="00352B80">
        <w:t xml:space="preserve"> </w:t>
      </w:r>
      <w:r>
        <w:t xml:space="preserve">into this directory.  </w:t>
      </w:r>
      <w:r w:rsidR="00222C13">
        <w:t>In the terminal, type</w:t>
      </w:r>
      <w:r>
        <w:t xml:space="preserve"> </w:t>
      </w:r>
      <w:r w:rsidRPr="002A49D1">
        <w:rPr>
          <w:b/>
        </w:rPr>
        <w:t>geany</w:t>
      </w:r>
      <w:r w:rsidR="00222C13">
        <w:t xml:space="preserve"> to open the visual text editor.  C</w:t>
      </w:r>
      <w:r>
        <w:t>lick the “Open”</w:t>
      </w:r>
      <w:r w:rsidR="009F1DE4">
        <w:t xml:space="preserve"> button, navigate to your directory, and open the file.  Click the “Compile” button.  You should get a message like “Compilation finished successfully” in the compiler tab at the bottom of the window.</w:t>
      </w:r>
    </w:p>
    <w:p w14:paraId="2E4989D0" w14:textId="60F2A665" w:rsidR="009F1DE4" w:rsidRDefault="009F1DE4" w:rsidP="008E130F">
      <w:pPr>
        <w:pStyle w:val="Body"/>
      </w:pPr>
      <w:r>
        <w:t>Now, try deleting a semicolon from a line and then click “Compile.”  You should get error m</w:t>
      </w:r>
      <w:r w:rsidR="00222C13">
        <w:t xml:space="preserve">essages.  </w:t>
      </w:r>
      <w:r w:rsidR="005565CF">
        <w:t>Fix the semicolon, save and compile once more</w:t>
      </w:r>
      <w:r>
        <w:t>.</w:t>
      </w:r>
    </w:p>
    <w:p w14:paraId="0A8BE718" w14:textId="60831F36" w:rsidR="00222C13" w:rsidRDefault="00222C13" w:rsidP="008E130F">
      <w:pPr>
        <w:pStyle w:val="Body"/>
      </w:pPr>
      <w:r>
        <w:t xml:space="preserve">Compiling will check for syntax errors.  Click the “Build” button to link all of the libraries that your code depends on and create an executable.  This should not work the first time you try it!  It will tell you that there are undefined references to the </w:t>
      </w:r>
      <w:r>
        <w:rPr>
          <w:i/>
        </w:rPr>
        <w:t>wiringPi</w:t>
      </w:r>
      <w:r>
        <w:t xml:space="preserve"> functions.  Click the arrow next to the “Build” button and click “Set Build Commands.”</w:t>
      </w:r>
      <w:r w:rsidR="00104E7A">
        <w:t xml:space="preserve">  Type </w:t>
      </w:r>
      <w:r w:rsidR="00104E7A" w:rsidRPr="00104E7A">
        <w:rPr>
          <w:rFonts w:ascii="Courier New" w:hAnsi="Courier New" w:cs="Courier New"/>
        </w:rPr>
        <w:t>–l wiringPi</w:t>
      </w:r>
      <w:r w:rsidR="00C101E2">
        <w:rPr>
          <w:rFonts w:ascii="Courier New" w:hAnsi="Courier New" w:cs="Courier New"/>
        </w:rPr>
        <w:t xml:space="preserve"> -g</w:t>
      </w:r>
      <w:r w:rsidR="00104E7A">
        <w:rPr>
          <w:rFonts w:ascii="Courier New" w:hAnsi="Courier New" w:cs="Courier New"/>
        </w:rPr>
        <w:t xml:space="preserve"> </w:t>
      </w:r>
      <w:r w:rsidR="00104E7A">
        <w:t>at the end of the string next to Build, as shown:</w:t>
      </w:r>
    </w:p>
    <w:p w14:paraId="52B0C614" w14:textId="77777777" w:rsidR="00810DC6" w:rsidRDefault="00810DC6" w:rsidP="008E130F">
      <w:pPr>
        <w:pStyle w:val="Body"/>
      </w:pPr>
      <w:r>
        <w:rPr>
          <w:noProof/>
        </w:rPr>
        <w:drawing>
          <wp:anchor distT="0" distB="0" distL="114300" distR="114300" simplePos="0" relativeHeight="251666432" behindDoc="0" locked="0" layoutInCell="1" allowOverlap="1" wp14:anchorId="179C38F8" wp14:editId="34C48964">
            <wp:simplePos x="0" y="0"/>
            <wp:positionH relativeFrom="column">
              <wp:posOffset>0</wp:posOffset>
            </wp:positionH>
            <wp:positionV relativeFrom="paragraph">
              <wp:posOffset>0</wp:posOffset>
            </wp:positionV>
            <wp:extent cx="5371465" cy="1536700"/>
            <wp:effectExtent l="0" t="0" r="0" b="12700"/>
            <wp:wrapTight wrapText="bothSides">
              <wp:wrapPolygon edited="0">
                <wp:start x="0" y="0"/>
                <wp:lineTo x="0" y="21421"/>
                <wp:lineTo x="21449" y="21421"/>
                <wp:lineTo x="21449" y="0"/>
                <wp:lineTo x="0" y="0"/>
              </wp:wrapPolygon>
            </wp:wrapTigh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1465"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4CC49" w14:textId="77777777" w:rsidR="00810DC6" w:rsidRDefault="00810DC6" w:rsidP="008E130F">
      <w:pPr>
        <w:pStyle w:val="Body"/>
      </w:pPr>
    </w:p>
    <w:p w14:paraId="1CCDFC3D" w14:textId="77777777" w:rsidR="00810DC6" w:rsidRDefault="00810DC6" w:rsidP="008E130F">
      <w:pPr>
        <w:pStyle w:val="Body"/>
      </w:pPr>
    </w:p>
    <w:p w14:paraId="25528368" w14:textId="77777777" w:rsidR="00810DC6" w:rsidRDefault="00810DC6" w:rsidP="008E130F">
      <w:pPr>
        <w:pStyle w:val="Body"/>
      </w:pPr>
    </w:p>
    <w:p w14:paraId="6987FF0D" w14:textId="77777777" w:rsidR="00810DC6" w:rsidRDefault="00810DC6" w:rsidP="008E130F">
      <w:pPr>
        <w:pStyle w:val="Body"/>
      </w:pPr>
    </w:p>
    <w:p w14:paraId="2150807F" w14:textId="77777777" w:rsidR="00810DC6" w:rsidRDefault="00810DC6" w:rsidP="008E130F">
      <w:pPr>
        <w:pStyle w:val="Body"/>
      </w:pPr>
    </w:p>
    <w:p w14:paraId="285E5BC2" w14:textId="77777777" w:rsidR="00810DC6" w:rsidRDefault="00810DC6" w:rsidP="008E130F">
      <w:pPr>
        <w:pStyle w:val="Body"/>
      </w:pPr>
    </w:p>
    <w:p w14:paraId="19496482" w14:textId="62ABD770" w:rsidR="00104E7A" w:rsidRPr="00104E7A" w:rsidRDefault="00104E7A" w:rsidP="008E130F">
      <w:pPr>
        <w:pStyle w:val="Body"/>
      </w:pPr>
      <w:r>
        <w:t xml:space="preserve">The –l command (that is an L, not a #1) tells the program to include the functions in the listed </w:t>
      </w:r>
      <w:r w:rsidR="00BC6B48">
        <w:t xml:space="preserve">non-standard </w:t>
      </w:r>
      <w:r>
        <w:t>library when compiling</w:t>
      </w:r>
      <w:r w:rsidR="00BC6B48">
        <w:t xml:space="preserve">.  </w:t>
      </w:r>
      <w:r w:rsidR="00D677D4">
        <w:t xml:space="preserve">The –g command is necessary for debugging.  </w:t>
      </w:r>
      <w:r w:rsidR="00BC6B48">
        <w:t>Click OK and build again.</w:t>
      </w:r>
    </w:p>
    <w:p w14:paraId="1544C4BC" w14:textId="7CDA0EC5" w:rsidR="00B61740" w:rsidRDefault="00BC6B48" w:rsidP="008E130F">
      <w:pPr>
        <w:pStyle w:val="Body"/>
      </w:pPr>
      <w:r>
        <w:t>When your build is successful, c</w:t>
      </w:r>
      <w:r w:rsidR="00B61740">
        <w:t xml:space="preserve">lose the </w:t>
      </w:r>
      <w:r w:rsidR="00B61740" w:rsidRPr="002A49D1">
        <w:rPr>
          <w:b/>
        </w:rPr>
        <w:t>geany</w:t>
      </w:r>
      <w:r w:rsidR="00B61740">
        <w:t xml:space="preserve"> window.</w:t>
      </w:r>
    </w:p>
    <w:p w14:paraId="3EF49769" w14:textId="039CE17E" w:rsidR="00B61740" w:rsidRDefault="00B61740" w:rsidP="008E130F">
      <w:pPr>
        <w:pStyle w:val="Body"/>
      </w:pPr>
      <w:r>
        <w:t xml:space="preserve">In the terminal, type </w:t>
      </w:r>
      <w:r w:rsidR="007F3733">
        <w:rPr>
          <w:b/>
        </w:rPr>
        <w:t xml:space="preserve">sudo </w:t>
      </w:r>
      <w:r w:rsidRPr="002A49D1">
        <w:rPr>
          <w:b/>
        </w:rPr>
        <w:t>ddd</w:t>
      </w:r>
      <w:r w:rsidR="00006F77">
        <w:rPr>
          <w:b/>
        </w:rPr>
        <w:t xml:space="preserve"> </w:t>
      </w:r>
      <w:r>
        <w:t xml:space="preserve">to open </w:t>
      </w:r>
      <w:r w:rsidR="00D677D4">
        <w:t xml:space="preserve">the </w:t>
      </w:r>
      <w:r>
        <w:t>Data Display Debugger</w:t>
      </w:r>
      <w:r w:rsidR="007F3733">
        <w:t xml:space="preserve"> with root permissions (which are necessary to access the GPIO)</w:t>
      </w:r>
      <w:r>
        <w:t>.  This lightweight tool can be used to debug C and assembly code (which you will have the opportunity to try in Lab 8).</w:t>
      </w:r>
      <w:r w:rsidR="005565CF">
        <w:t xml:space="preserve">  You must compile </w:t>
      </w:r>
      <w:r w:rsidR="00BC6B48">
        <w:t xml:space="preserve">and build </w:t>
      </w:r>
      <w:r w:rsidR="005565CF">
        <w:t xml:space="preserve">your code before you can run it in </w:t>
      </w:r>
      <w:r w:rsidR="005565CF">
        <w:rPr>
          <w:b/>
        </w:rPr>
        <w:t>ddd</w:t>
      </w:r>
      <w:r w:rsidR="001A3866">
        <w:t>!</w:t>
      </w:r>
    </w:p>
    <w:p w14:paraId="08F5BBDC" w14:textId="58EDF56E" w:rsidR="001A3866" w:rsidRDefault="00D677D4" w:rsidP="008E130F">
      <w:pPr>
        <w:pStyle w:val="Body"/>
      </w:pPr>
      <w:r>
        <w:t xml:space="preserve">Click File-&gt;Open Program…, navigate to your compiled lab6tut file, and open it.  If your code does not show up in the </w:t>
      </w:r>
      <w:r w:rsidRPr="00F3519E">
        <w:rPr>
          <w:b/>
        </w:rPr>
        <w:t>ddd</w:t>
      </w:r>
      <w:r>
        <w:t xml:space="preserve"> window, go back and rebuild in </w:t>
      </w:r>
      <w:r w:rsidRPr="00F3519E">
        <w:rPr>
          <w:b/>
        </w:rPr>
        <w:t>geany</w:t>
      </w:r>
      <w:r>
        <w:t xml:space="preserve"> with the </w:t>
      </w:r>
      <w:r w:rsidRPr="00F3519E">
        <w:rPr>
          <w:rFonts w:ascii="Courier New" w:hAnsi="Courier New" w:cs="Courier New"/>
        </w:rPr>
        <w:t>–g</w:t>
      </w:r>
      <w:r>
        <w:t xml:space="preserve"> flag.</w:t>
      </w:r>
    </w:p>
    <w:p w14:paraId="3BAA1305" w14:textId="44A2F12F" w:rsidR="00D8545E" w:rsidRDefault="00D8545E" w:rsidP="008E130F">
      <w:pPr>
        <w:pStyle w:val="Body"/>
      </w:pPr>
      <w:r>
        <w:lastRenderedPageBreak/>
        <w:t xml:space="preserve">The Command Tool window should be open, but if it isn’t click View-&gt;Command Tool.  Click on the </w:t>
      </w:r>
      <w:r w:rsidR="00F3519E">
        <w:t>“</w:t>
      </w:r>
      <w:r>
        <w:t>Run</w:t>
      </w:r>
      <w:r w:rsidR="00F3519E">
        <w:t>”</w:t>
      </w:r>
      <w:r>
        <w:t xml:space="preserve"> button.</w:t>
      </w:r>
    </w:p>
    <w:p w14:paraId="057C82E8" w14:textId="59D8457C" w:rsidR="00D8545E" w:rsidRPr="00D8545E" w:rsidRDefault="00D8545E" w:rsidP="00D8545E">
      <w:pPr>
        <w:spacing w:after="120"/>
        <w:jc w:val="both"/>
        <w:rPr>
          <w:rFonts w:ascii="Times" w:hAnsi="Times"/>
          <w:sz w:val="20"/>
          <w:szCs w:val="20"/>
        </w:rPr>
      </w:pPr>
      <w:r w:rsidRPr="00D8545E">
        <w:rPr>
          <w:color w:val="000000"/>
        </w:rPr>
        <w:t xml:space="preserve">In the </w:t>
      </w:r>
      <w:r>
        <w:rPr>
          <w:color w:val="000000"/>
        </w:rPr>
        <w:t>console at the bottom of the</w:t>
      </w:r>
      <w:r w:rsidRPr="00D8545E">
        <w:rPr>
          <w:color w:val="000000"/>
        </w:rPr>
        <w:t xml:space="preserve"> window, you should see the program print the number read from the switches.  It will prompt you to enter a number.  </w:t>
      </w:r>
      <w:r>
        <w:rPr>
          <w:color w:val="000000"/>
        </w:rPr>
        <w:t>Type your number</w:t>
      </w:r>
      <w:r w:rsidRPr="00D8545E">
        <w:rPr>
          <w:color w:val="000000"/>
        </w:rPr>
        <w:t>.  The program will display the number from the DIP switches in the least significant nibble of the LEDs, and the number you entered in the most significant nibble.  It will then pause for 3 seconds (3000 ms), then repeat.  Try entering different numbers and changing the value on the DIP switches.  Check that e</w:t>
      </w:r>
      <w:r>
        <w:rPr>
          <w:color w:val="000000"/>
        </w:rPr>
        <w:t>verything works as you expect.</w:t>
      </w:r>
      <w:r w:rsidRPr="00D8545E">
        <w:rPr>
          <w:color w:val="000000"/>
        </w:rPr>
        <w:t xml:space="preserve"> </w:t>
      </w:r>
      <w:r>
        <w:rPr>
          <w:color w:val="000000"/>
        </w:rPr>
        <w:t xml:space="preserve"> </w:t>
      </w:r>
      <w:r>
        <w:rPr>
          <w:b/>
          <w:bCs/>
          <w:color w:val="000000"/>
        </w:rPr>
        <w:t>Click</w:t>
      </w:r>
      <w:r w:rsidRPr="00D8545E">
        <w:rPr>
          <w:b/>
          <w:bCs/>
          <w:color w:val="000000"/>
        </w:rPr>
        <w:t xml:space="preserve"> </w:t>
      </w:r>
      <w:r w:rsidR="00F3519E">
        <w:rPr>
          <w:b/>
          <w:bCs/>
          <w:color w:val="000000"/>
        </w:rPr>
        <w:t>“</w:t>
      </w:r>
      <w:r>
        <w:rPr>
          <w:b/>
          <w:bCs/>
          <w:color w:val="000000"/>
        </w:rPr>
        <w:t>Interrupt</w:t>
      </w:r>
      <w:r w:rsidR="00F3519E">
        <w:rPr>
          <w:b/>
          <w:bCs/>
          <w:color w:val="000000"/>
        </w:rPr>
        <w:t>”</w:t>
      </w:r>
      <w:r w:rsidRPr="00D8545E">
        <w:rPr>
          <w:b/>
          <w:bCs/>
          <w:color w:val="000000"/>
        </w:rPr>
        <w:t xml:space="preserve"> when you are done</w:t>
      </w:r>
      <w:r w:rsidR="00FE54AD">
        <w:rPr>
          <w:b/>
          <w:bCs/>
          <w:color w:val="000000"/>
        </w:rPr>
        <w:t xml:space="preserve"> to stop the program.</w:t>
      </w:r>
    </w:p>
    <w:p w14:paraId="14B6B8F4" w14:textId="48E91F97" w:rsidR="00D8545E" w:rsidRDefault="00ED22F8" w:rsidP="0084513E">
      <w:r>
        <w:rPr>
          <w:rFonts w:ascii="Courier New" w:hAnsi="Courier New" w:cs="Courier New"/>
          <w:noProof/>
          <w:sz w:val="20"/>
          <w:szCs w:val="20"/>
        </w:rPr>
        <w:drawing>
          <wp:anchor distT="0" distB="0" distL="114300" distR="114300" simplePos="0" relativeHeight="251668480" behindDoc="0" locked="0" layoutInCell="1" allowOverlap="1" wp14:anchorId="1EE7AA1C" wp14:editId="49858250">
            <wp:simplePos x="0" y="0"/>
            <wp:positionH relativeFrom="column">
              <wp:posOffset>1765935</wp:posOffset>
            </wp:positionH>
            <wp:positionV relativeFrom="paragraph">
              <wp:posOffset>962660</wp:posOffset>
            </wp:positionV>
            <wp:extent cx="2362200" cy="1435100"/>
            <wp:effectExtent l="0" t="0" r="0" b="12700"/>
            <wp:wrapTopAndBottom/>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545E" w:rsidRPr="00D8545E">
        <w:t xml:space="preserve">The next step is to learn to use </w:t>
      </w:r>
      <w:r w:rsidR="007F3733" w:rsidRPr="00F3519E">
        <w:rPr>
          <w:b/>
        </w:rPr>
        <w:t>ddd</w:t>
      </w:r>
      <w:r w:rsidR="00D8545E" w:rsidRPr="00F3519E">
        <w:rPr>
          <w:b/>
        </w:rPr>
        <w:t xml:space="preserve"> </w:t>
      </w:r>
      <w:r w:rsidR="00D8545E" w:rsidRPr="00D8545E">
        <w:t>to trace through your program.  </w:t>
      </w:r>
      <w:r w:rsidR="0084513E">
        <w:t xml:space="preserve">Click Source-&gt;Display Line Numbers to turn on the line numbers, and right click on line 35 </w:t>
      </w:r>
      <w:r>
        <w:t>and</w:t>
      </w:r>
      <w:r w:rsidR="0084513E">
        <w:t xml:space="preserve"> place a breakpoint.</w:t>
      </w:r>
      <w:r>
        <w:t xml:space="preserve">  Click the </w:t>
      </w:r>
      <w:r w:rsidR="00F3519E">
        <w:t>“</w:t>
      </w:r>
      <w:r>
        <w:t>Run</w:t>
      </w:r>
      <w:r w:rsidR="00F3519E">
        <w:t>”</w:t>
      </w:r>
      <w:r>
        <w:t xml:space="preserve"> button in the Command Tool window and wait until the program stops at your breakpoint.  Click on </w:t>
      </w:r>
      <w:r w:rsidRPr="00F3519E">
        <w:rPr>
          <w:rFonts w:ascii="Courier New" w:hAnsi="Courier New" w:cs="Courier New"/>
        </w:rPr>
        <w:t>swval</w:t>
      </w:r>
      <w:r>
        <w:t xml:space="preserve"> so that it is highlighted, and click the </w:t>
      </w:r>
      <w:r w:rsidR="00F3519E">
        <w:t>“</w:t>
      </w:r>
      <w:r>
        <w:t>Watch</w:t>
      </w:r>
      <w:r w:rsidR="00F3519E">
        <w:t>”</w:t>
      </w:r>
      <w:r>
        <w:t xml:space="preserve"> button at the top of the window.  You should see something like this:</w:t>
      </w:r>
    </w:p>
    <w:p w14:paraId="21E50E5B" w14:textId="4A882C94" w:rsidR="00ED22F8" w:rsidRDefault="00ED22F8" w:rsidP="0084513E">
      <w:r>
        <w:t xml:space="preserve">Click “Cont” </w:t>
      </w:r>
      <w:r w:rsidR="005212CD">
        <w:t>to run until you reach the breakpoint again,</w:t>
      </w:r>
      <w:r>
        <w:t xml:space="preserve"> watch</w:t>
      </w:r>
      <w:r w:rsidR="005212CD">
        <w:t>ing</w:t>
      </w:r>
      <w:r>
        <w:t xml:space="preserve"> the </w:t>
      </w:r>
      <w:r w:rsidRPr="00F3519E">
        <w:rPr>
          <w:rFonts w:ascii="Courier New" w:hAnsi="Courier New" w:cs="Courier New"/>
        </w:rPr>
        <w:t>swval</w:t>
      </w:r>
      <w:r>
        <w:t xml:space="preserve"> change (depending on the state of your switches).  Also watch the index variable </w:t>
      </w:r>
      <w:r w:rsidR="005212CD">
        <w:rPr>
          <w:rFonts w:ascii="Courier New" w:hAnsi="Courier New"/>
          <w:color w:val="000000"/>
        </w:rPr>
        <w:t>i</w:t>
      </w:r>
      <w:r>
        <w:t>.</w:t>
      </w:r>
    </w:p>
    <w:p w14:paraId="508C9A67" w14:textId="77777777" w:rsidR="005212CD" w:rsidRDefault="005212CD" w:rsidP="0084513E"/>
    <w:p w14:paraId="3D0C369D" w14:textId="497A16AF" w:rsidR="005212CD" w:rsidRDefault="005212CD" w:rsidP="0084513E">
      <w:r>
        <w:t xml:space="preserve">You can also step through the program one line at a time using </w:t>
      </w:r>
      <w:r w:rsidR="00F3519E">
        <w:t>“</w:t>
      </w:r>
      <w:r>
        <w:t>Step</w:t>
      </w:r>
      <w:r w:rsidR="00F3519E">
        <w:t>”</w:t>
      </w:r>
      <w:r>
        <w:t xml:space="preserve"> or </w:t>
      </w:r>
      <w:r w:rsidR="00F3519E">
        <w:t>“</w:t>
      </w:r>
      <w:r>
        <w:t>Next.</w:t>
      </w:r>
      <w:r w:rsidR="00F3519E">
        <w:t>”</w:t>
      </w:r>
      <w:r>
        <w:t xml:space="preserve">  If there is a function, you can use </w:t>
      </w:r>
      <w:r w:rsidR="00F3519E">
        <w:t>“</w:t>
      </w:r>
      <w:r>
        <w:t>Stepi</w:t>
      </w:r>
      <w:r w:rsidR="00F3519E">
        <w:t>”</w:t>
      </w:r>
      <w:r>
        <w:t xml:space="preserve"> or </w:t>
      </w:r>
      <w:r w:rsidR="00F3519E">
        <w:t>“</w:t>
      </w:r>
      <w:r>
        <w:t>Nexti</w:t>
      </w:r>
      <w:r w:rsidR="00F3519E">
        <w:t>”</w:t>
      </w:r>
      <w:r>
        <w:t xml:space="preserve"> to step into the subroutine rather than moving on over it.  Hover over any of the buttons in </w:t>
      </w:r>
      <w:r w:rsidRPr="00F3519E">
        <w:rPr>
          <w:b/>
        </w:rPr>
        <w:t>ddd</w:t>
      </w:r>
      <w:r>
        <w:t xml:space="preserve"> to get a description of what they do.</w:t>
      </w:r>
    </w:p>
    <w:p w14:paraId="69906496" w14:textId="6FD58A19" w:rsidR="00ED22F8" w:rsidRPr="00D8545E" w:rsidRDefault="00ED22F8" w:rsidP="0084513E">
      <w:pPr>
        <w:rPr>
          <w:rFonts w:ascii="Courier New" w:hAnsi="Courier New" w:cs="Courier New"/>
          <w:sz w:val="20"/>
          <w:szCs w:val="20"/>
        </w:rPr>
      </w:pPr>
    </w:p>
    <w:p w14:paraId="40E224BC" w14:textId="0D8E60AB" w:rsidR="00D8545E" w:rsidRPr="00D8545E" w:rsidRDefault="00D8545E" w:rsidP="00D8545E">
      <w:pPr>
        <w:spacing w:after="120"/>
        <w:jc w:val="both"/>
        <w:rPr>
          <w:rFonts w:ascii="Times" w:hAnsi="Times"/>
          <w:sz w:val="20"/>
          <w:szCs w:val="20"/>
        </w:rPr>
      </w:pPr>
      <w:r w:rsidRPr="00D8545E">
        <w:rPr>
          <w:color w:val="000000"/>
        </w:rPr>
        <w:t xml:space="preserve">Note that </w:t>
      </w:r>
      <w:r w:rsidRPr="00D8545E">
        <w:rPr>
          <w:rFonts w:ascii="Courier New" w:hAnsi="Courier New"/>
          <w:color w:val="000000"/>
        </w:rPr>
        <w:t>sw</w:t>
      </w:r>
      <w:r w:rsidR="005212CD">
        <w:rPr>
          <w:rFonts w:ascii="Courier New" w:hAnsi="Courier New"/>
          <w:color w:val="000000"/>
        </w:rPr>
        <w:t>val</w:t>
      </w:r>
      <w:r w:rsidRPr="00D8545E">
        <w:rPr>
          <w:color w:val="000000"/>
        </w:rPr>
        <w:t xml:space="preserve"> and </w:t>
      </w:r>
      <w:r w:rsidR="005212CD">
        <w:rPr>
          <w:rFonts w:ascii="Courier New" w:hAnsi="Courier New"/>
          <w:color w:val="000000"/>
        </w:rPr>
        <w:t>i</w:t>
      </w:r>
      <w:r w:rsidRPr="00D8545E">
        <w:rPr>
          <w:color w:val="000000"/>
        </w:rPr>
        <w:t xml:space="preserve"> will </w:t>
      </w:r>
      <w:r w:rsidR="005212CD">
        <w:rPr>
          <w:color w:val="000000"/>
        </w:rPr>
        <w:t>disappear outside of the loop</w:t>
      </w:r>
      <w:r w:rsidRPr="00D8545E">
        <w:rPr>
          <w:color w:val="000000"/>
        </w:rPr>
        <w:t xml:space="preserve"> because they are </w:t>
      </w:r>
      <w:r w:rsidR="005212CD">
        <w:rPr>
          <w:color w:val="000000"/>
        </w:rPr>
        <w:t>out of scope.</w:t>
      </w:r>
    </w:p>
    <w:p w14:paraId="3EA80DB3" w14:textId="3EE448AF" w:rsidR="00D8545E" w:rsidRPr="00D8545E" w:rsidRDefault="00D8545E" w:rsidP="00D8545E">
      <w:pPr>
        <w:spacing w:after="120"/>
        <w:jc w:val="both"/>
        <w:rPr>
          <w:rFonts w:ascii="Times" w:hAnsi="Times"/>
          <w:sz w:val="20"/>
          <w:szCs w:val="20"/>
        </w:rPr>
      </w:pPr>
      <w:r w:rsidRPr="00D8545E">
        <w:rPr>
          <w:color w:val="000000"/>
        </w:rPr>
        <w:t xml:space="preserve">To start the program again, </w:t>
      </w:r>
      <w:r w:rsidR="001E0A7B">
        <w:rPr>
          <w:color w:val="000000"/>
        </w:rPr>
        <w:t xml:space="preserve">click </w:t>
      </w:r>
      <w:r w:rsidR="00F3519E">
        <w:rPr>
          <w:color w:val="000000"/>
        </w:rPr>
        <w:t>“</w:t>
      </w:r>
      <w:r w:rsidR="001E0A7B">
        <w:rPr>
          <w:color w:val="000000"/>
        </w:rPr>
        <w:t>Interrupt,</w:t>
      </w:r>
      <w:r w:rsidR="00F3519E">
        <w:rPr>
          <w:color w:val="000000"/>
        </w:rPr>
        <w:t>”</w:t>
      </w:r>
      <w:r w:rsidR="001E0A7B">
        <w:rPr>
          <w:color w:val="000000"/>
        </w:rPr>
        <w:t xml:space="preserve"> then </w:t>
      </w:r>
      <w:r w:rsidR="00F3519E">
        <w:rPr>
          <w:color w:val="000000"/>
        </w:rPr>
        <w:t>“</w:t>
      </w:r>
      <w:r w:rsidR="001E0A7B">
        <w:rPr>
          <w:color w:val="000000"/>
        </w:rPr>
        <w:t>Run.</w:t>
      </w:r>
      <w:r w:rsidR="00F3519E">
        <w:rPr>
          <w:color w:val="000000"/>
        </w:rPr>
        <w:t>”</w:t>
      </w:r>
    </w:p>
    <w:p w14:paraId="502257DB" w14:textId="72A57F43" w:rsidR="00D8545E" w:rsidRPr="00D8545E" w:rsidRDefault="00D8545E" w:rsidP="00D8545E">
      <w:pPr>
        <w:spacing w:after="120"/>
        <w:jc w:val="both"/>
        <w:rPr>
          <w:rFonts w:ascii="Times" w:hAnsi="Times"/>
          <w:sz w:val="20"/>
          <w:szCs w:val="20"/>
        </w:rPr>
      </w:pPr>
      <w:r w:rsidRPr="00D8545E">
        <w:rPr>
          <w:color w:val="000000"/>
        </w:rPr>
        <w:t>Finally, learn to modify the program.  </w:t>
      </w:r>
      <w:r w:rsidR="001E0A7B">
        <w:rPr>
          <w:color w:val="000000"/>
        </w:rPr>
        <w:t xml:space="preserve">You will have to close </w:t>
      </w:r>
      <w:r w:rsidR="001E0A7B" w:rsidRPr="00F3519E">
        <w:rPr>
          <w:b/>
          <w:color w:val="000000"/>
        </w:rPr>
        <w:t>ddd</w:t>
      </w:r>
      <w:r w:rsidR="001E0A7B">
        <w:rPr>
          <w:color w:val="000000"/>
        </w:rPr>
        <w:t xml:space="preserve"> and re-open </w:t>
      </w:r>
      <w:r w:rsidR="001E0A7B" w:rsidRPr="00F3519E">
        <w:rPr>
          <w:b/>
          <w:color w:val="000000"/>
        </w:rPr>
        <w:t>geany</w:t>
      </w:r>
      <w:r w:rsidR="001E0A7B">
        <w:rPr>
          <w:color w:val="000000"/>
        </w:rPr>
        <w:t xml:space="preserve">.  </w:t>
      </w:r>
      <w:r w:rsidRPr="00D8545E">
        <w:rPr>
          <w:color w:val="000000"/>
        </w:rPr>
        <w:t xml:space="preserve">Comment out the line with the delay.  Recompile </w:t>
      </w:r>
      <w:r w:rsidR="001E0A7B">
        <w:rPr>
          <w:color w:val="000000"/>
        </w:rPr>
        <w:t xml:space="preserve">and build </w:t>
      </w:r>
      <w:r w:rsidRPr="00D8545E">
        <w:rPr>
          <w:color w:val="000000"/>
        </w:rPr>
        <w:t>your code</w:t>
      </w:r>
      <w:r w:rsidR="00622139">
        <w:rPr>
          <w:color w:val="000000"/>
        </w:rPr>
        <w:t>.  Y</w:t>
      </w:r>
      <w:r w:rsidR="001E0A7B">
        <w:rPr>
          <w:color w:val="000000"/>
        </w:rPr>
        <w:t xml:space="preserve">ou can click the </w:t>
      </w:r>
      <w:r w:rsidR="00F3519E">
        <w:rPr>
          <w:color w:val="000000"/>
        </w:rPr>
        <w:t>“</w:t>
      </w:r>
      <w:r w:rsidR="001E0A7B">
        <w:rPr>
          <w:color w:val="000000"/>
        </w:rPr>
        <w:t>Execute</w:t>
      </w:r>
      <w:r w:rsidR="00F3519E">
        <w:rPr>
          <w:color w:val="000000"/>
        </w:rPr>
        <w:t>”</w:t>
      </w:r>
      <w:r w:rsidR="001E0A7B">
        <w:rPr>
          <w:color w:val="000000"/>
        </w:rPr>
        <w:t xml:space="preserve"> button in </w:t>
      </w:r>
      <w:r w:rsidR="001E0A7B" w:rsidRPr="00F3519E">
        <w:rPr>
          <w:b/>
          <w:color w:val="000000"/>
        </w:rPr>
        <w:t>geany</w:t>
      </w:r>
      <w:r w:rsidR="001E0A7B">
        <w:rPr>
          <w:color w:val="000000"/>
        </w:rPr>
        <w:t xml:space="preserve"> to run your program, or re-open it in </w:t>
      </w:r>
      <w:r w:rsidR="001E0A7B" w:rsidRPr="00F3519E">
        <w:rPr>
          <w:b/>
          <w:color w:val="000000"/>
        </w:rPr>
        <w:t>ddd</w:t>
      </w:r>
      <w:r w:rsidR="001E0A7B">
        <w:rPr>
          <w:color w:val="000000"/>
        </w:rPr>
        <w:t xml:space="preserve"> to run it</w:t>
      </w:r>
      <w:r w:rsidRPr="00D8545E">
        <w:rPr>
          <w:color w:val="000000"/>
        </w:rPr>
        <w:t xml:space="preserve">.  Test it again and observe that there is no delay. </w:t>
      </w:r>
    </w:p>
    <w:p w14:paraId="50913F81" w14:textId="3C143EE8" w:rsidR="00D8545E" w:rsidRPr="00D8545E" w:rsidRDefault="00D8545E" w:rsidP="00D8545E">
      <w:pPr>
        <w:spacing w:after="120"/>
        <w:jc w:val="both"/>
        <w:rPr>
          <w:rFonts w:ascii="Times" w:hAnsi="Times"/>
          <w:sz w:val="20"/>
          <w:szCs w:val="20"/>
        </w:rPr>
      </w:pPr>
      <w:r w:rsidRPr="00D8545E">
        <w:rPr>
          <w:color w:val="000000"/>
        </w:rPr>
        <w:t xml:space="preserve">You now know your way around the </w:t>
      </w:r>
      <w:r w:rsidR="001E0A7B" w:rsidRPr="00F3519E">
        <w:rPr>
          <w:b/>
          <w:color w:val="000000"/>
        </w:rPr>
        <w:t>geany</w:t>
      </w:r>
      <w:r w:rsidR="001E0A7B">
        <w:rPr>
          <w:color w:val="000000"/>
        </w:rPr>
        <w:t xml:space="preserve"> text editor and </w:t>
      </w:r>
      <w:r w:rsidR="001E0A7B" w:rsidRPr="00F3519E">
        <w:rPr>
          <w:b/>
          <w:color w:val="000000"/>
        </w:rPr>
        <w:t>ddd</w:t>
      </w:r>
      <w:r w:rsidRPr="00D8545E">
        <w:rPr>
          <w:color w:val="000000"/>
        </w:rPr>
        <w:t xml:space="preserve"> debugger.  In the next sections, you can write some programs of your own.</w:t>
      </w:r>
    </w:p>
    <w:p w14:paraId="6F3E149F" w14:textId="77777777" w:rsidR="00D8545E" w:rsidRPr="00D8545E" w:rsidRDefault="00D8545E" w:rsidP="00D8545E">
      <w:pPr>
        <w:rPr>
          <w:rFonts w:ascii="Times" w:hAnsi="Times"/>
          <w:sz w:val="20"/>
          <w:szCs w:val="20"/>
        </w:rPr>
      </w:pPr>
    </w:p>
    <w:p w14:paraId="4F027370" w14:textId="77777777" w:rsidR="00A85049" w:rsidRPr="0018476A" w:rsidRDefault="00A85049" w:rsidP="00A85049">
      <w:pPr>
        <w:pStyle w:val="Body"/>
        <w:rPr>
          <w:b/>
          <w:sz w:val="28"/>
          <w:szCs w:val="28"/>
        </w:rPr>
      </w:pPr>
      <w:r>
        <w:rPr>
          <w:b/>
          <w:sz w:val="28"/>
          <w:szCs w:val="28"/>
        </w:rPr>
        <w:t>Pocket Hypnotizer</w:t>
      </w:r>
    </w:p>
    <w:p w14:paraId="2C137A50" w14:textId="77777777" w:rsidR="00A85049" w:rsidRDefault="00A85049">
      <w:pPr>
        <w:pStyle w:val="Body"/>
      </w:pPr>
      <w:r>
        <w:t xml:space="preserve">You have been dispatched to the Atacama desert to obtain secret information from a rebel leader.  </w:t>
      </w:r>
      <w:r w:rsidR="006E5747">
        <w:t>You’ll have to get past the border guards to reach your destination.  For this mission, you need to build a pocket hypnotizer.</w:t>
      </w:r>
    </w:p>
    <w:p w14:paraId="024814C0" w14:textId="1F422442" w:rsidR="0064508C" w:rsidRDefault="0064508C" w:rsidP="0064508C">
      <w:pPr>
        <w:pStyle w:val="Body"/>
      </w:pPr>
      <w:r>
        <w:lastRenderedPageBreak/>
        <w:t xml:space="preserve">Create a new file called </w:t>
      </w:r>
      <w:r w:rsidRPr="004108D7">
        <w:rPr>
          <w:i/>
        </w:rPr>
        <w:t>lab6ph_xx.c</w:t>
      </w:r>
      <w:r>
        <w:t xml:space="preserve"> for your program.  </w:t>
      </w:r>
      <w:r w:rsidR="004B1BA9">
        <w:t xml:space="preserve">Remember to </w:t>
      </w:r>
      <w:r w:rsidR="004B1BA9" w:rsidRPr="00AA6CEB">
        <w:rPr>
          <w:rFonts w:ascii="Courier New" w:hAnsi="Courier New" w:cs="Courier New"/>
        </w:rPr>
        <w:t>#include &lt;</w:t>
      </w:r>
      <w:r w:rsidR="004B1BA9">
        <w:rPr>
          <w:rFonts w:ascii="Courier New" w:hAnsi="Courier New" w:cs="Courier New"/>
        </w:rPr>
        <w:t>wiringPi</w:t>
      </w:r>
      <w:r w:rsidR="004B1BA9" w:rsidRPr="00AA6CEB">
        <w:rPr>
          <w:rFonts w:ascii="Courier New" w:hAnsi="Courier New" w:cs="Courier New"/>
        </w:rPr>
        <w:t>.h&gt;</w:t>
      </w:r>
      <w:r w:rsidR="004B1BA9">
        <w:rPr>
          <w:rFonts w:ascii="Courier New" w:hAnsi="Courier New" w:cs="Courier New"/>
        </w:rPr>
        <w:t xml:space="preserve"> </w:t>
      </w:r>
      <w:r w:rsidR="004B1BA9">
        <w:t xml:space="preserve">in your file and to call </w:t>
      </w:r>
      <w:r w:rsidR="004B1BA9">
        <w:rPr>
          <w:rFonts w:ascii="Courier New" w:hAnsi="Courier New" w:cs="Courier New"/>
        </w:rPr>
        <w:t>wiringPiSetup</w:t>
      </w:r>
      <w:r w:rsidR="004B1BA9" w:rsidRPr="00AA6CEB">
        <w:rPr>
          <w:rFonts w:ascii="Courier New" w:hAnsi="Courier New" w:cs="Courier New"/>
        </w:rPr>
        <w:t>()</w:t>
      </w:r>
      <w:r w:rsidR="004B1BA9">
        <w:t xml:space="preserve"> before running the rest of your program.</w:t>
      </w:r>
    </w:p>
    <w:p w14:paraId="2250BA61" w14:textId="77777777" w:rsidR="006E5747" w:rsidRDefault="006E5747">
      <w:pPr>
        <w:pStyle w:val="Body"/>
      </w:pPr>
      <w:r>
        <w:t>Write a program that causes a pattern on the LED bar to zip back and forth.  When your program starts, it should turn on one of the LEDs.  Then it should turn off that LED and turn on the next.  Continue until reaching the end of the LED bar, then go back, then repeat indefinitely.  You’ll need to choose a suitable delay between steps to get the desired effect.</w:t>
      </w:r>
    </w:p>
    <w:p w14:paraId="0E0AF0AA" w14:textId="6B1BE2E1" w:rsidR="006E5747" w:rsidRDefault="00D831BC">
      <w:pPr>
        <w:pStyle w:val="Body"/>
      </w:pPr>
      <w:r>
        <w:t xml:space="preserve">You can use any text editor to write your program, but you should use </w:t>
      </w:r>
      <w:r w:rsidRPr="00327461">
        <w:rPr>
          <w:b/>
        </w:rPr>
        <w:t>ddd</w:t>
      </w:r>
      <w:r>
        <w:rPr>
          <w:b/>
        </w:rPr>
        <w:t xml:space="preserve"> </w:t>
      </w:r>
      <w:r>
        <w:t>to compile and test it on the Pi.</w:t>
      </w:r>
      <w:r>
        <w:rPr>
          <w:b/>
        </w:rPr>
        <w:t xml:space="preserve"> </w:t>
      </w:r>
      <w:r w:rsidR="00016D4F" w:rsidRPr="00D831BC">
        <w:t>If</w:t>
      </w:r>
      <w:r w:rsidR="00016D4F">
        <w:t xml:space="preserve"> you have difficulties, step through your code and compare</w:t>
      </w:r>
      <w:r>
        <w:t xml:space="preserve"> the values of the variables</w:t>
      </w:r>
      <w:r w:rsidR="00016D4F">
        <w:t xml:space="preserve"> against your expectations. T</w:t>
      </w:r>
      <w:r w:rsidR="006E5747">
        <w:t xml:space="preserve">une the delay until it looks </w:t>
      </w:r>
      <w:r w:rsidR="00433E38">
        <w:t xml:space="preserve">mesmerizingly </w:t>
      </w:r>
      <w:r w:rsidR="006E5747">
        <w:t>good.  Stare into the blinking lights as you repeat to yourself “I will ace E85.”</w:t>
      </w:r>
    </w:p>
    <w:p w14:paraId="03383D82" w14:textId="77777777" w:rsidR="0076275E" w:rsidRDefault="0076275E" w:rsidP="006E5747">
      <w:pPr>
        <w:pStyle w:val="Body"/>
        <w:rPr>
          <w:b/>
          <w:sz w:val="28"/>
          <w:szCs w:val="28"/>
        </w:rPr>
      </w:pPr>
    </w:p>
    <w:p w14:paraId="1F9C5B27" w14:textId="77777777" w:rsidR="0076275E" w:rsidRDefault="0076275E" w:rsidP="006E5747">
      <w:pPr>
        <w:pStyle w:val="Body"/>
        <w:rPr>
          <w:b/>
          <w:sz w:val="28"/>
          <w:szCs w:val="28"/>
        </w:rPr>
      </w:pPr>
    </w:p>
    <w:p w14:paraId="54BF5092" w14:textId="77777777" w:rsidR="006E5747" w:rsidRPr="0018476A" w:rsidRDefault="006E5747" w:rsidP="006E5747">
      <w:pPr>
        <w:pStyle w:val="Body"/>
        <w:rPr>
          <w:b/>
          <w:sz w:val="28"/>
          <w:szCs w:val="28"/>
        </w:rPr>
      </w:pPr>
      <w:r>
        <w:rPr>
          <w:b/>
          <w:sz w:val="28"/>
          <w:szCs w:val="28"/>
        </w:rPr>
        <w:t>Fibonacci Numbers</w:t>
      </w:r>
    </w:p>
    <w:p w14:paraId="4A82CE53" w14:textId="77777777" w:rsidR="00095C41" w:rsidRDefault="00433E38" w:rsidP="00095C41">
      <w:pPr>
        <w:pStyle w:val="Body"/>
      </w:pPr>
      <w:r>
        <w:t xml:space="preserve">Your next goal is to calculate and print the first 16 Fibonacci numbers to the screen. </w:t>
      </w:r>
      <w:r w:rsidR="00095C41">
        <w:t xml:space="preserve">Recall that each number in the Fibonacci series is the sum of the previous two numbers.  </w:t>
      </w:r>
      <w:r w:rsidR="00970FCD">
        <w:fldChar w:fldCharType="begin"/>
      </w:r>
      <w:r w:rsidR="00970FCD">
        <w:instrText xml:space="preserve"> REF _Ref285999313 \h </w:instrText>
      </w:r>
      <w:r w:rsidR="00970FCD">
        <w:fldChar w:fldCharType="separate"/>
      </w:r>
      <w:r w:rsidR="005A060F">
        <w:t xml:space="preserve">Table </w:t>
      </w:r>
      <w:r w:rsidR="005A060F">
        <w:rPr>
          <w:noProof/>
        </w:rPr>
        <w:t>1</w:t>
      </w:r>
      <w:r w:rsidR="00970FCD">
        <w:fldChar w:fldCharType="end"/>
      </w:r>
      <w:r w:rsidR="00970FCD">
        <w:t xml:space="preserve"> </w:t>
      </w:r>
      <w:r w:rsidR="00095C41">
        <w:t>lists the first few numbers in the series.</w:t>
      </w:r>
    </w:p>
    <w:tbl>
      <w:tblPr>
        <w:tblStyle w:val="LightShading"/>
        <w:tblW w:w="0" w:type="auto"/>
        <w:jc w:val="center"/>
        <w:tblLook w:val="04A0" w:firstRow="1" w:lastRow="0" w:firstColumn="1" w:lastColumn="0" w:noHBand="0" w:noVBand="1"/>
      </w:tblPr>
      <w:tblGrid>
        <w:gridCol w:w="790"/>
        <w:gridCol w:w="475"/>
        <w:gridCol w:w="475"/>
        <w:gridCol w:w="475"/>
        <w:gridCol w:w="475"/>
        <w:gridCol w:w="475"/>
        <w:gridCol w:w="475"/>
        <w:gridCol w:w="475"/>
        <w:gridCol w:w="475"/>
        <w:gridCol w:w="475"/>
        <w:gridCol w:w="475"/>
        <w:gridCol w:w="475"/>
        <w:gridCol w:w="475"/>
      </w:tblGrid>
      <w:tr w:rsidR="00970FCD" w14:paraId="0C9D6C1A" w14:textId="77777777" w:rsidTr="00970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3" w:type="dxa"/>
          </w:tcPr>
          <w:p w14:paraId="17322577" w14:textId="77777777" w:rsidR="00970FCD" w:rsidRDefault="00970FCD" w:rsidP="00970FCD">
            <w:pPr>
              <w:pStyle w:val="Body"/>
              <w:jc w:val="right"/>
            </w:pPr>
            <w:r>
              <w:t>n</w:t>
            </w:r>
          </w:p>
        </w:tc>
        <w:tc>
          <w:tcPr>
            <w:tcW w:w="475" w:type="dxa"/>
          </w:tcPr>
          <w:p w14:paraId="79D3FB80"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1</w:t>
            </w:r>
          </w:p>
        </w:tc>
        <w:tc>
          <w:tcPr>
            <w:tcW w:w="475" w:type="dxa"/>
          </w:tcPr>
          <w:p w14:paraId="54646352"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2</w:t>
            </w:r>
          </w:p>
        </w:tc>
        <w:tc>
          <w:tcPr>
            <w:tcW w:w="475" w:type="dxa"/>
          </w:tcPr>
          <w:p w14:paraId="2A432A84"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3</w:t>
            </w:r>
          </w:p>
        </w:tc>
        <w:tc>
          <w:tcPr>
            <w:tcW w:w="475" w:type="dxa"/>
          </w:tcPr>
          <w:p w14:paraId="6DC2C8BE"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4</w:t>
            </w:r>
          </w:p>
        </w:tc>
        <w:tc>
          <w:tcPr>
            <w:tcW w:w="475" w:type="dxa"/>
          </w:tcPr>
          <w:p w14:paraId="649C031A"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5</w:t>
            </w:r>
          </w:p>
        </w:tc>
        <w:tc>
          <w:tcPr>
            <w:tcW w:w="475" w:type="dxa"/>
          </w:tcPr>
          <w:p w14:paraId="502FF3CE"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6</w:t>
            </w:r>
          </w:p>
        </w:tc>
        <w:tc>
          <w:tcPr>
            <w:tcW w:w="475" w:type="dxa"/>
          </w:tcPr>
          <w:p w14:paraId="5AA90D3C"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7</w:t>
            </w:r>
          </w:p>
        </w:tc>
        <w:tc>
          <w:tcPr>
            <w:tcW w:w="475" w:type="dxa"/>
          </w:tcPr>
          <w:p w14:paraId="226DAA1D"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8</w:t>
            </w:r>
          </w:p>
        </w:tc>
        <w:tc>
          <w:tcPr>
            <w:tcW w:w="475" w:type="dxa"/>
          </w:tcPr>
          <w:p w14:paraId="6423E2EA"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9</w:t>
            </w:r>
          </w:p>
        </w:tc>
        <w:tc>
          <w:tcPr>
            <w:tcW w:w="475" w:type="dxa"/>
          </w:tcPr>
          <w:p w14:paraId="4FC516AE"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10</w:t>
            </w:r>
          </w:p>
        </w:tc>
        <w:tc>
          <w:tcPr>
            <w:tcW w:w="475" w:type="dxa"/>
          </w:tcPr>
          <w:p w14:paraId="5703EBB9"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11</w:t>
            </w:r>
          </w:p>
        </w:tc>
        <w:tc>
          <w:tcPr>
            <w:tcW w:w="475" w:type="dxa"/>
          </w:tcPr>
          <w:p w14:paraId="4C77023B" w14:textId="77777777" w:rsidR="00970FCD" w:rsidRDefault="00970FCD" w:rsidP="000B5E55">
            <w:pPr>
              <w:pStyle w:val="Body"/>
              <w:jc w:val="center"/>
              <w:cnfStyle w:val="100000000000" w:firstRow="1" w:lastRow="0" w:firstColumn="0" w:lastColumn="0" w:oddVBand="0" w:evenVBand="0" w:oddHBand="0" w:evenHBand="0" w:firstRowFirstColumn="0" w:firstRowLastColumn="0" w:lastRowFirstColumn="0" w:lastRowLastColumn="0"/>
            </w:pPr>
            <w:r>
              <w:t>…</w:t>
            </w:r>
          </w:p>
        </w:tc>
      </w:tr>
      <w:tr w:rsidR="00970FCD" w14:paraId="429B8C6F" w14:textId="77777777" w:rsidTr="00970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3" w:type="dxa"/>
          </w:tcPr>
          <w:p w14:paraId="0E48CCAF" w14:textId="77777777" w:rsidR="00970FCD" w:rsidRDefault="00970FCD" w:rsidP="00970FCD">
            <w:pPr>
              <w:pStyle w:val="Body"/>
              <w:jc w:val="right"/>
            </w:pPr>
            <w:r>
              <w:t>fib(n)</w:t>
            </w:r>
          </w:p>
        </w:tc>
        <w:tc>
          <w:tcPr>
            <w:tcW w:w="475" w:type="dxa"/>
          </w:tcPr>
          <w:p w14:paraId="19E101A2"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1</w:t>
            </w:r>
          </w:p>
        </w:tc>
        <w:tc>
          <w:tcPr>
            <w:tcW w:w="475" w:type="dxa"/>
          </w:tcPr>
          <w:p w14:paraId="68087632"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1</w:t>
            </w:r>
          </w:p>
        </w:tc>
        <w:tc>
          <w:tcPr>
            <w:tcW w:w="475" w:type="dxa"/>
          </w:tcPr>
          <w:p w14:paraId="27AB4DE8"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2</w:t>
            </w:r>
          </w:p>
        </w:tc>
        <w:tc>
          <w:tcPr>
            <w:tcW w:w="475" w:type="dxa"/>
          </w:tcPr>
          <w:p w14:paraId="71D88CC7"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3</w:t>
            </w:r>
          </w:p>
        </w:tc>
        <w:tc>
          <w:tcPr>
            <w:tcW w:w="475" w:type="dxa"/>
          </w:tcPr>
          <w:p w14:paraId="1B9DA3C8"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5</w:t>
            </w:r>
          </w:p>
        </w:tc>
        <w:tc>
          <w:tcPr>
            <w:tcW w:w="475" w:type="dxa"/>
          </w:tcPr>
          <w:p w14:paraId="09A1024E"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8</w:t>
            </w:r>
          </w:p>
        </w:tc>
        <w:tc>
          <w:tcPr>
            <w:tcW w:w="475" w:type="dxa"/>
          </w:tcPr>
          <w:p w14:paraId="00E22B3A"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13</w:t>
            </w:r>
          </w:p>
        </w:tc>
        <w:tc>
          <w:tcPr>
            <w:tcW w:w="475" w:type="dxa"/>
          </w:tcPr>
          <w:p w14:paraId="7FA10F15"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21</w:t>
            </w:r>
          </w:p>
        </w:tc>
        <w:tc>
          <w:tcPr>
            <w:tcW w:w="475" w:type="dxa"/>
          </w:tcPr>
          <w:p w14:paraId="60CC8F9D"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34</w:t>
            </w:r>
          </w:p>
        </w:tc>
        <w:tc>
          <w:tcPr>
            <w:tcW w:w="475" w:type="dxa"/>
          </w:tcPr>
          <w:p w14:paraId="22AE7080"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55</w:t>
            </w:r>
          </w:p>
        </w:tc>
        <w:tc>
          <w:tcPr>
            <w:tcW w:w="475" w:type="dxa"/>
          </w:tcPr>
          <w:p w14:paraId="191E98A6" w14:textId="77777777" w:rsidR="00970FCD" w:rsidRDefault="00970FCD" w:rsidP="000B5E55">
            <w:pPr>
              <w:pStyle w:val="Body"/>
              <w:jc w:val="center"/>
              <w:cnfStyle w:val="000000100000" w:firstRow="0" w:lastRow="0" w:firstColumn="0" w:lastColumn="0" w:oddVBand="0" w:evenVBand="0" w:oddHBand="1" w:evenHBand="0" w:firstRowFirstColumn="0" w:firstRowLastColumn="0" w:lastRowFirstColumn="0" w:lastRowLastColumn="0"/>
            </w:pPr>
            <w:r>
              <w:t>89</w:t>
            </w:r>
          </w:p>
        </w:tc>
        <w:tc>
          <w:tcPr>
            <w:tcW w:w="475" w:type="dxa"/>
          </w:tcPr>
          <w:p w14:paraId="45D2C9FB" w14:textId="77777777" w:rsidR="00970FCD" w:rsidRDefault="00970FCD" w:rsidP="00970FCD">
            <w:pPr>
              <w:pStyle w:val="Body"/>
              <w:keepNext/>
              <w:jc w:val="center"/>
              <w:cnfStyle w:val="000000100000" w:firstRow="0" w:lastRow="0" w:firstColumn="0" w:lastColumn="0" w:oddVBand="0" w:evenVBand="0" w:oddHBand="1" w:evenHBand="0" w:firstRowFirstColumn="0" w:firstRowLastColumn="0" w:lastRowFirstColumn="0" w:lastRowLastColumn="0"/>
            </w:pPr>
            <w:r>
              <w:t>…</w:t>
            </w:r>
          </w:p>
        </w:tc>
      </w:tr>
    </w:tbl>
    <w:p w14:paraId="64674787" w14:textId="77777777" w:rsidR="00970FCD" w:rsidRDefault="00970FCD" w:rsidP="00970FCD">
      <w:pPr>
        <w:pStyle w:val="Caption"/>
        <w:jc w:val="center"/>
      </w:pPr>
      <w:bookmarkStart w:id="2" w:name="_Ref285999313"/>
      <w:r>
        <w:t xml:space="preserve">Table </w:t>
      </w:r>
      <w:r w:rsidR="00775B7A">
        <w:fldChar w:fldCharType="begin"/>
      </w:r>
      <w:r w:rsidR="00775B7A">
        <w:instrText xml:space="preserve"> SEQ Table \* ARABIC </w:instrText>
      </w:r>
      <w:r w:rsidR="00775B7A">
        <w:fldChar w:fldCharType="separate"/>
      </w:r>
      <w:r w:rsidR="005A060F">
        <w:rPr>
          <w:noProof/>
        </w:rPr>
        <w:t>1</w:t>
      </w:r>
      <w:r w:rsidR="00775B7A">
        <w:rPr>
          <w:noProof/>
        </w:rPr>
        <w:fldChar w:fldCharType="end"/>
      </w:r>
      <w:bookmarkEnd w:id="2"/>
      <w:r>
        <w:t xml:space="preserve">: </w:t>
      </w:r>
      <w:r w:rsidRPr="00563344">
        <w:t>Fibonacci Series</w:t>
      </w:r>
    </w:p>
    <w:p w14:paraId="692FF1A3" w14:textId="77777777" w:rsidR="00095C41" w:rsidRDefault="00095C41" w:rsidP="00095C41">
      <w:pPr>
        <w:pStyle w:val="Body"/>
      </w:pPr>
      <w:r>
        <w:t>We can also define the fib function for negative values of n.  To be consistent with the definition of the Fibonacci series, what would the following values be?</w:t>
      </w:r>
    </w:p>
    <w:p w14:paraId="6F55F41F" w14:textId="77777777" w:rsidR="00095C41" w:rsidRDefault="00095C41" w:rsidP="00095C41">
      <w:pPr>
        <w:pStyle w:val="Body"/>
        <w:ind w:left="360"/>
        <w:jc w:val="center"/>
      </w:pPr>
      <w:r>
        <w:t>fib(0) = ____</w:t>
      </w:r>
    </w:p>
    <w:p w14:paraId="4F833768" w14:textId="77777777" w:rsidR="00095C41" w:rsidRDefault="00095C41" w:rsidP="00095C41">
      <w:pPr>
        <w:pStyle w:val="Body"/>
        <w:ind w:left="360"/>
        <w:jc w:val="center"/>
      </w:pPr>
      <w:r>
        <w:t>fib(-1) = ____</w:t>
      </w:r>
    </w:p>
    <w:p w14:paraId="77F16B37" w14:textId="77777777" w:rsidR="00095C41" w:rsidRDefault="00095C41" w:rsidP="00095C41">
      <w:pPr>
        <w:pStyle w:val="Body"/>
      </w:pPr>
      <w:r>
        <w:t>These values are useful when writing a loop to compute fib(n) for all non-negative values of n.</w:t>
      </w:r>
    </w:p>
    <w:p w14:paraId="03AB2667" w14:textId="3284F8BA" w:rsidR="00B22771" w:rsidRDefault="00433E38">
      <w:pPr>
        <w:pStyle w:val="Body"/>
      </w:pPr>
      <w:r>
        <w:t xml:space="preserve">Create a new file called lab6fib_xx.c and write your program. </w:t>
      </w:r>
      <w:r w:rsidR="0064508C">
        <w:t>Compute and print the Fibonacci numbers for n = 1…16.</w:t>
      </w:r>
      <w:r w:rsidR="004B1BA9">
        <w:t xml:space="preserve">  Remember to </w:t>
      </w:r>
      <w:r w:rsidR="004B1BA9" w:rsidRPr="00AA6CEB">
        <w:rPr>
          <w:rFonts w:ascii="Courier New" w:hAnsi="Courier New" w:cs="Courier New"/>
        </w:rPr>
        <w:t>#include &lt;</w:t>
      </w:r>
      <w:r w:rsidR="004B1BA9">
        <w:rPr>
          <w:rFonts w:ascii="Courier New" w:hAnsi="Courier New" w:cs="Courier New"/>
        </w:rPr>
        <w:t>stdio</w:t>
      </w:r>
      <w:r w:rsidR="004B1BA9" w:rsidRPr="00AA6CEB">
        <w:rPr>
          <w:rFonts w:ascii="Courier New" w:hAnsi="Courier New" w:cs="Courier New"/>
        </w:rPr>
        <w:t>.h&gt;</w:t>
      </w:r>
      <w:r w:rsidR="004B1BA9">
        <w:rPr>
          <w:rFonts w:ascii="Courier New" w:hAnsi="Courier New" w:cs="Courier New"/>
        </w:rPr>
        <w:t xml:space="preserve"> </w:t>
      </w:r>
      <w:r w:rsidR="004B1BA9">
        <w:t xml:space="preserve">in your file so that you can print text to the console with </w:t>
      </w:r>
      <w:r w:rsidR="004B1BA9" w:rsidRPr="004B1BA9">
        <w:rPr>
          <w:rFonts w:ascii="Courier New" w:hAnsi="Courier New" w:cs="Courier New"/>
        </w:rPr>
        <w:t>printf(“</w:t>
      </w:r>
      <w:r w:rsidR="00D831BC">
        <w:rPr>
          <w:rFonts w:ascii="Courier New" w:hAnsi="Courier New" w:cs="Courier New"/>
        </w:rPr>
        <w:t>your text here!</w:t>
      </w:r>
      <w:r w:rsidR="004B1BA9">
        <w:rPr>
          <w:rFonts w:ascii="Courier New" w:hAnsi="Courier New" w:cs="Courier New"/>
        </w:rPr>
        <w:t>\n</w:t>
      </w:r>
      <w:r w:rsidR="004B1BA9" w:rsidRPr="004B1BA9">
        <w:rPr>
          <w:rFonts w:ascii="Courier New" w:hAnsi="Courier New" w:cs="Courier New"/>
        </w:rPr>
        <w:t>”)</w:t>
      </w:r>
      <w:r w:rsidR="004B1BA9">
        <w:rPr>
          <w:rFonts w:ascii="Courier New" w:hAnsi="Courier New" w:cs="Courier New"/>
        </w:rPr>
        <w:t>;</w:t>
      </w:r>
      <w:r w:rsidR="004B1BA9">
        <w:t xml:space="preserve"> statements.</w:t>
      </w:r>
    </w:p>
    <w:p w14:paraId="57ECF5FD" w14:textId="77777777" w:rsidR="0064508C" w:rsidRPr="0018476A" w:rsidRDefault="0064508C" w:rsidP="0064508C">
      <w:pPr>
        <w:pStyle w:val="Body"/>
        <w:rPr>
          <w:b/>
          <w:sz w:val="28"/>
          <w:szCs w:val="28"/>
        </w:rPr>
      </w:pPr>
      <w:r>
        <w:rPr>
          <w:b/>
          <w:sz w:val="28"/>
          <w:szCs w:val="28"/>
        </w:rPr>
        <w:t>Number Guessing Game</w:t>
      </w:r>
    </w:p>
    <w:p w14:paraId="38A5CA12" w14:textId="77777777" w:rsidR="0064508C" w:rsidRDefault="0064508C">
      <w:pPr>
        <w:pStyle w:val="Body"/>
      </w:pPr>
      <w:r>
        <w:t xml:space="preserve">Your final project is to write a game to guess a </w:t>
      </w:r>
      <w:r w:rsidR="0059249D">
        <w:t xml:space="preserve">random </w:t>
      </w:r>
      <w:r>
        <w:t>number between 1 and 100.  The game should play something like the one below, with bold indicating user input.</w:t>
      </w:r>
    </w:p>
    <w:p w14:paraId="4B45E23D" w14:textId="77777777" w:rsidR="0064508C" w:rsidRPr="0064508C" w:rsidRDefault="0064508C">
      <w:pPr>
        <w:pStyle w:val="Body"/>
        <w:rPr>
          <w:rFonts w:ascii="Courier New" w:hAnsi="Courier New" w:cs="Courier New"/>
        </w:rPr>
      </w:pPr>
      <w:r w:rsidRPr="0064508C">
        <w:rPr>
          <w:rFonts w:ascii="Courier New" w:hAnsi="Courier New" w:cs="Courier New"/>
        </w:rPr>
        <w:t>I’m thinking of a number between 1 and 100.</w:t>
      </w:r>
    </w:p>
    <w:p w14:paraId="530525DC" w14:textId="77777777" w:rsidR="0064508C" w:rsidRPr="0064508C" w:rsidRDefault="0064508C">
      <w:pPr>
        <w:pStyle w:val="Body"/>
        <w:rPr>
          <w:rFonts w:ascii="Courier New" w:hAnsi="Courier New" w:cs="Courier New"/>
        </w:rPr>
      </w:pPr>
      <w:r w:rsidRPr="0064508C">
        <w:rPr>
          <w:rFonts w:ascii="Courier New" w:hAnsi="Courier New" w:cs="Courier New"/>
        </w:rPr>
        <w:t xml:space="preserve">Your guess: </w:t>
      </w:r>
      <w:r w:rsidRPr="0064508C">
        <w:rPr>
          <w:rFonts w:ascii="Courier New" w:hAnsi="Courier New" w:cs="Courier New"/>
          <w:b/>
        </w:rPr>
        <w:t>40</w:t>
      </w:r>
    </w:p>
    <w:p w14:paraId="078A51C0" w14:textId="77777777" w:rsidR="0064508C" w:rsidRPr="0064508C" w:rsidRDefault="0064508C">
      <w:pPr>
        <w:pStyle w:val="Body"/>
        <w:rPr>
          <w:rFonts w:ascii="Courier New" w:hAnsi="Courier New" w:cs="Courier New"/>
        </w:rPr>
      </w:pPr>
      <w:r w:rsidRPr="0064508C">
        <w:rPr>
          <w:rFonts w:ascii="Courier New" w:hAnsi="Courier New" w:cs="Courier New"/>
        </w:rPr>
        <w:t>Too high.  Try again.</w:t>
      </w:r>
    </w:p>
    <w:p w14:paraId="606EEAA5" w14:textId="77777777" w:rsidR="0064508C" w:rsidRPr="0064508C" w:rsidRDefault="0064508C">
      <w:pPr>
        <w:pStyle w:val="Body"/>
        <w:rPr>
          <w:rFonts w:ascii="Courier New" w:hAnsi="Courier New" w:cs="Courier New"/>
        </w:rPr>
      </w:pPr>
      <w:r w:rsidRPr="0064508C">
        <w:rPr>
          <w:rFonts w:ascii="Courier New" w:hAnsi="Courier New" w:cs="Courier New"/>
        </w:rPr>
        <w:t xml:space="preserve">Your guess: </w:t>
      </w:r>
      <w:r w:rsidRPr="0064508C">
        <w:rPr>
          <w:rFonts w:ascii="Courier New" w:hAnsi="Courier New" w:cs="Courier New"/>
          <w:b/>
        </w:rPr>
        <w:t>20</w:t>
      </w:r>
    </w:p>
    <w:p w14:paraId="1A2CA91D" w14:textId="77777777" w:rsidR="0064508C" w:rsidRPr="0064508C" w:rsidRDefault="0064508C">
      <w:pPr>
        <w:pStyle w:val="Body"/>
        <w:rPr>
          <w:rFonts w:ascii="Courier New" w:hAnsi="Courier New" w:cs="Courier New"/>
        </w:rPr>
      </w:pPr>
      <w:r w:rsidRPr="0064508C">
        <w:rPr>
          <w:rFonts w:ascii="Courier New" w:hAnsi="Courier New" w:cs="Courier New"/>
        </w:rPr>
        <w:t>Too low.  Try again.</w:t>
      </w:r>
    </w:p>
    <w:p w14:paraId="3E6089F6" w14:textId="77777777" w:rsidR="0064508C" w:rsidRPr="0064508C" w:rsidRDefault="0064508C">
      <w:pPr>
        <w:pStyle w:val="Body"/>
        <w:rPr>
          <w:rFonts w:ascii="Courier New" w:hAnsi="Courier New" w:cs="Courier New"/>
        </w:rPr>
      </w:pPr>
      <w:r w:rsidRPr="0064508C">
        <w:rPr>
          <w:rFonts w:ascii="Courier New" w:hAnsi="Courier New" w:cs="Courier New"/>
        </w:rPr>
        <w:lastRenderedPageBreak/>
        <w:t xml:space="preserve">Your guess: </w:t>
      </w:r>
      <w:r w:rsidRPr="0064508C">
        <w:rPr>
          <w:rFonts w:ascii="Courier New" w:hAnsi="Courier New" w:cs="Courier New"/>
          <w:b/>
        </w:rPr>
        <w:t>33</w:t>
      </w:r>
    </w:p>
    <w:p w14:paraId="189986B3" w14:textId="77777777" w:rsidR="0064508C" w:rsidRPr="0064508C" w:rsidRDefault="0064508C">
      <w:pPr>
        <w:pStyle w:val="Body"/>
        <w:rPr>
          <w:rFonts w:ascii="Courier New" w:hAnsi="Courier New" w:cs="Courier New"/>
        </w:rPr>
      </w:pPr>
      <w:r w:rsidRPr="0064508C">
        <w:rPr>
          <w:rFonts w:ascii="Courier New" w:hAnsi="Courier New" w:cs="Courier New"/>
        </w:rPr>
        <w:t>You got it in only 3 guesses!</w:t>
      </w:r>
    </w:p>
    <w:p w14:paraId="54D13CD2" w14:textId="71675226" w:rsidR="00614FE1" w:rsidRDefault="00F43215">
      <w:pPr>
        <w:pStyle w:val="Body"/>
      </w:pPr>
      <w:r>
        <w:t xml:space="preserve">Call your </w:t>
      </w:r>
      <w:r w:rsidR="004B1BA9">
        <w:t>file</w:t>
      </w:r>
      <w:r>
        <w:t xml:space="preserve"> </w:t>
      </w:r>
      <w:r w:rsidRPr="00066DF2">
        <w:rPr>
          <w:i/>
        </w:rPr>
        <w:t>lab6guess_xx</w:t>
      </w:r>
      <w:r w:rsidR="004B1BA9" w:rsidRPr="00066DF2">
        <w:rPr>
          <w:i/>
        </w:rPr>
        <w:t>.</w:t>
      </w:r>
      <w:r w:rsidR="00066DF2">
        <w:rPr>
          <w:i/>
        </w:rPr>
        <w:t>c</w:t>
      </w:r>
      <w:r>
        <w:t xml:space="preserve">.  </w:t>
      </w:r>
    </w:p>
    <w:p w14:paraId="7A171C2D" w14:textId="77777777" w:rsidR="00DE1BC5" w:rsidRDefault="0064508C">
      <w:pPr>
        <w:pStyle w:val="Body"/>
      </w:pPr>
      <w:r>
        <w:t>You’ll find the</w:t>
      </w:r>
      <w:r w:rsidR="0059249D">
        <w:t xml:space="preserve"> </w:t>
      </w:r>
      <w:r w:rsidR="0059249D" w:rsidRPr="00AA6CEB">
        <w:rPr>
          <w:rFonts w:ascii="Courier New" w:hAnsi="Courier New" w:cs="Courier New"/>
        </w:rPr>
        <w:t>rand()</w:t>
      </w:r>
      <w:r w:rsidR="0059249D">
        <w:t xml:space="preserve"> function to be helpful. </w:t>
      </w:r>
      <w:r w:rsidR="00614FE1">
        <w:t>It returns a pseudorandom integer.</w:t>
      </w:r>
      <w:r w:rsidR="00AA6CEB">
        <w:t xml:space="preserve"> </w:t>
      </w:r>
      <w:r w:rsidR="00DE1BC5">
        <w:t xml:space="preserve">You’ll need to </w:t>
      </w:r>
      <w:r w:rsidR="00DE1BC5" w:rsidRPr="00AA6CEB">
        <w:rPr>
          <w:rFonts w:ascii="Courier New" w:hAnsi="Courier New" w:cs="Courier New"/>
        </w:rPr>
        <w:t>#include &lt;stdlib.h&gt;</w:t>
      </w:r>
      <w:r w:rsidR="00DE1BC5">
        <w:t xml:space="preserve"> to use the function.  </w:t>
      </w:r>
    </w:p>
    <w:p w14:paraId="0D9F30AF" w14:textId="04CFAD10" w:rsidR="008554ED" w:rsidRDefault="00DE1BC5" w:rsidP="00DA60C1">
      <w:pPr>
        <w:pStyle w:val="Body"/>
      </w:pPr>
      <w:r>
        <w:t xml:space="preserve">Unfortunately, it uses the same random number seed each time your program starts, making the game rather boring to play more than once.  The </w:t>
      </w:r>
      <w:r w:rsidRPr="00AA6CEB">
        <w:rPr>
          <w:rFonts w:ascii="Courier New" w:hAnsi="Courier New" w:cs="Courier New"/>
        </w:rPr>
        <w:t>srand()</w:t>
      </w:r>
      <w:r>
        <w:t xml:space="preserve"> function changes the random number seed.  For extra credit, develop a way to make your game less predictable.</w:t>
      </w:r>
    </w:p>
    <w:p w14:paraId="2FB1D0A1" w14:textId="47DD3DF8" w:rsidR="00677F17" w:rsidRDefault="00677F17">
      <w:pPr>
        <w:pStyle w:val="Heading"/>
      </w:pPr>
      <w:r>
        <w:t>What to Turn In</w:t>
      </w:r>
    </w:p>
    <w:p w14:paraId="539D74F9" w14:textId="77777777" w:rsidR="00677F17" w:rsidRDefault="00314F1F">
      <w:pPr>
        <w:pStyle w:val="Body"/>
      </w:pPr>
      <w:r>
        <w:t>Include each of the following items in your submission</w:t>
      </w:r>
      <w:r w:rsidR="00D37124">
        <w:t xml:space="preserve"> </w:t>
      </w:r>
      <w:r w:rsidR="00D37124" w:rsidRPr="00D37124">
        <w:rPr>
          <w:b/>
        </w:rPr>
        <w:t>in the following order</w:t>
      </w:r>
      <w:r w:rsidR="00D37124">
        <w:t xml:space="preserve">.  Clearly </w:t>
      </w:r>
      <w:r w:rsidR="004919FE">
        <w:t>label each part by number.</w:t>
      </w:r>
      <w:r w:rsidR="00677F17">
        <w:t xml:space="preserve"> </w:t>
      </w:r>
    </w:p>
    <w:p w14:paraId="5A9D4F0B" w14:textId="77777777" w:rsidR="00E9495A" w:rsidRDefault="0059249D" w:rsidP="00E9495A">
      <w:pPr>
        <w:pStyle w:val="Enumeration"/>
        <w:numPr>
          <w:ilvl w:val="0"/>
          <w:numId w:val="5"/>
        </w:numPr>
      </w:pPr>
      <w:r>
        <w:rPr>
          <w:bCs/>
        </w:rPr>
        <w:t xml:space="preserve">Please indicate </w:t>
      </w:r>
      <w:r w:rsidR="00E9495A" w:rsidRPr="0059249D">
        <w:rPr>
          <w:bCs/>
        </w:rPr>
        <w:t>how many hours you spent on this lab</w:t>
      </w:r>
      <w:r w:rsidR="00E9495A" w:rsidRPr="00992D86">
        <w:rPr>
          <w:b/>
          <w:bCs/>
        </w:rPr>
        <w:t xml:space="preserve">. </w:t>
      </w:r>
      <w:r w:rsidR="00E9495A">
        <w:t xml:space="preserve">This will be helpful for calibrating the workload for next time the course is taught </w:t>
      </w:r>
    </w:p>
    <w:p w14:paraId="5FEE49FD" w14:textId="77777777" w:rsidR="00490428" w:rsidRDefault="00490428">
      <w:pPr>
        <w:pStyle w:val="Enumeration"/>
        <w:numPr>
          <w:ilvl w:val="0"/>
          <w:numId w:val="5"/>
        </w:numPr>
      </w:pPr>
      <w:r>
        <w:t>Your</w:t>
      </w:r>
      <w:r w:rsidR="002B449D">
        <w:t xml:space="preserve"> neatly written, commented</w:t>
      </w:r>
      <w:r>
        <w:t xml:space="preserve"> </w:t>
      </w:r>
      <w:r w:rsidRPr="00066DF2">
        <w:rPr>
          <w:i/>
        </w:rPr>
        <w:t>lab6ph_xx.c file</w:t>
      </w:r>
      <w:r>
        <w:t>.  Did it work?</w:t>
      </w:r>
    </w:p>
    <w:p w14:paraId="53994574" w14:textId="77777777" w:rsidR="00490428" w:rsidRDefault="00490428">
      <w:pPr>
        <w:pStyle w:val="Enumeration"/>
        <w:numPr>
          <w:ilvl w:val="0"/>
          <w:numId w:val="5"/>
        </w:numPr>
      </w:pPr>
      <w:r>
        <w:t xml:space="preserve">Your </w:t>
      </w:r>
      <w:r w:rsidRPr="00C73620">
        <w:rPr>
          <w:i/>
        </w:rPr>
        <w:t>lab6fib_xx.c</w:t>
      </w:r>
      <w:r>
        <w:t xml:space="preserve"> file.  What is the 16</w:t>
      </w:r>
      <w:r w:rsidRPr="00490428">
        <w:rPr>
          <w:vertAlign w:val="superscript"/>
        </w:rPr>
        <w:t>th</w:t>
      </w:r>
      <w:r>
        <w:t xml:space="preserve"> Fibonacci number that it calculates?</w:t>
      </w:r>
    </w:p>
    <w:p w14:paraId="3A0A451D" w14:textId="77777777" w:rsidR="00677F17" w:rsidRDefault="00490428" w:rsidP="00980F86">
      <w:pPr>
        <w:pStyle w:val="Enumeration"/>
        <w:numPr>
          <w:ilvl w:val="0"/>
          <w:numId w:val="5"/>
        </w:numPr>
      </w:pPr>
      <w:r>
        <w:t xml:space="preserve">Your </w:t>
      </w:r>
      <w:r w:rsidRPr="00C73620">
        <w:rPr>
          <w:i/>
        </w:rPr>
        <w:t>lab6guess_xx.c</w:t>
      </w:r>
      <w:r>
        <w:t xml:space="preserve"> file.  Does it work?</w:t>
      </w:r>
      <w:r w:rsidR="00677F17">
        <w:t xml:space="preserve"> </w:t>
      </w:r>
    </w:p>
    <w:p w14:paraId="370A386F" w14:textId="77777777" w:rsidR="00CE7F48" w:rsidRDefault="00CE7F48" w:rsidP="00980F86">
      <w:pPr>
        <w:pStyle w:val="Enumeration"/>
        <w:numPr>
          <w:ilvl w:val="0"/>
          <w:numId w:val="5"/>
        </w:numPr>
      </w:pPr>
      <w:r>
        <w:t>What were the most difficult bugs you encountered and how did you fix them?</w:t>
      </w:r>
    </w:p>
    <w:p w14:paraId="24FC0BEC" w14:textId="75088BC3" w:rsidR="00904E2F" w:rsidRDefault="00904E2F" w:rsidP="00980F86">
      <w:pPr>
        <w:pStyle w:val="Enumeration"/>
        <w:numPr>
          <w:ilvl w:val="0"/>
          <w:numId w:val="5"/>
        </w:numPr>
      </w:pPr>
      <w:r>
        <w:t>Do you have any suggestions for improving this lab prompt or the lab setup?</w:t>
      </w:r>
    </w:p>
    <w:p w14:paraId="1E23DE6E" w14:textId="77777777" w:rsidR="00143E6E" w:rsidRDefault="00143E6E" w:rsidP="00143E6E">
      <w:pPr>
        <w:pStyle w:val="Heading"/>
      </w:pPr>
      <w:r>
        <w:t>Hints</w:t>
      </w:r>
    </w:p>
    <w:p w14:paraId="6118EF36" w14:textId="77777777" w:rsidR="00143E6E" w:rsidRDefault="00143E6E" w:rsidP="00143E6E">
      <w:pPr>
        <w:pStyle w:val="Body"/>
      </w:pPr>
      <w:r>
        <w:t>If you are having trouble, check for the following common problems:</w:t>
      </w:r>
    </w:p>
    <w:p w14:paraId="01488773" w14:textId="066EA482" w:rsidR="00327461" w:rsidRDefault="002E4C4B" w:rsidP="00143E6E">
      <w:pPr>
        <w:pStyle w:val="Body"/>
      </w:pPr>
      <w:r>
        <w:t>Report any you find!</w:t>
      </w:r>
    </w:p>
    <w:p w14:paraId="6D4473BD" w14:textId="6AC06757" w:rsidR="0076275E" w:rsidRDefault="0076275E" w:rsidP="002A761E">
      <w:pPr>
        <w:pStyle w:val="Body"/>
        <w:numPr>
          <w:ilvl w:val="0"/>
          <w:numId w:val="8"/>
        </w:numPr>
      </w:pPr>
      <w:r>
        <w:t>Never connect 5V to any GPIO pin.  If you suspect your board may be fried, use a multimeter to the voltage on the 3.3V and 5V pins.</w:t>
      </w:r>
      <w:r w:rsidR="00622139">
        <w:t xml:space="preserve">  If you do this, be VERY CAREFUL not to short the 5V to 3.3V, or any pins to ground.</w:t>
      </w:r>
    </w:p>
    <w:p w14:paraId="5680EDAA" w14:textId="46561FED" w:rsidR="00327461" w:rsidRDefault="00327461" w:rsidP="002A761E">
      <w:pPr>
        <w:pStyle w:val="Body"/>
        <w:numPr>
          <w:ilvl w:val="0"/>
          <w:numId w:val="8"/>
        </w:numPr>
      </w:pPr>
      <w:r>
        <w:t xml:space="preserve">Make sure you are connecting the ribbon cable correctly!  The red stripe should </w:t>
      </w:r>
      <w:r w:rsidR="00C73620">
        <w:t>align with P1 on the Pi and the left side</w:t>
      </w:r>
      <w:r>
        <w:t xml:space="preserve"> of the </w:t>
      </w:r>
      <w:r w:rsidR="00C73620">
        <w:t xml:space="preserve">T-shaped </w:t>
      </w:r>
      <w:r>
        <w:t>Pi Cobbler.</w:t>
      </w:r>
    </w:p>
    <w:p w14:paraId="4AFD7744" w14:textId="5E9135C7" w:rsidR="002A761E" w:rsidRDefault="002A761E" w:rsidP="002A761E">
      <w:pPr>
        <w:pStyle w:val="Body"/>
        <w:numPr>
          <w:ilvl w:val="0"/>
          <w:numId w:val="8"/>
        </w:numPr>
      </w:pPr>
      <w:r>
        <w:t>The SC</w:t>
      </w:r>
      <w:r w:rsidR="00DF0A7B">
        <w:t xml:space="preserve">L, </w:t>
      </w:r>
      <w:r>
        <w:t>SDA</w:t>
      </w:r>
      <w:r w:rsidR="00DF0A7B">
        <w:t>, and RXD</w:t>
      </w:r>
      <w:r>
        <w:t xml:space="preserve"> pins have pull-up resistors</w:t>
      </w:r>
      <w:r w:rsidR="0076275E">
        <w:t xml:space="preserve"> (when driven as inputs, they default to 3.3V rather than 0V)</w:t>
      </w:r>
      <w:r>
        <w:t>, and should not be us</w:t>
      </w:r>
      <w:r w:rsidR="008E130F">
        <w:t>ed for the DIP switches.</w:t>
      </w:r>
    </w:p>
    <w:p w14:paraId="32312BF5" w14:textId="52DD1C3D" w:rsidR="008E130F" w:rsidRPr="00CA4CD9" w:rsidRDefault="008E130F" w:rsidP="002A761E">
      <w:pPr>
        <w:pStyle w:val="Body"/>
        <w:numPr>
          <w:ilvl w:val="0"/>
          <w:numId w:val="8"/>
        </w:numPr>
      </w:pPr>
      <w:r>
        <w:t>If the Raspberry Pi crashes, your work may not autosave.  Make sure to save frequently and keep a copy of your code on the lab computer as well.</w:t>
      </w:r>
    </w:p>
    <w:p w14:paraId="1712A225" w14:textId="77777777" w:rsidR="00143E6E" w:rsidRDefault="00143E6E" w:rsidP="00143E6E">
      <w:pPr>
        <w:pStyle w:val="Enumeration"/>
      </w:pPr>
    </w:p>
    <w:sectPr w:rsidR="00143E6E" w:rsidSect="00970FCD">
      <w:footerReference w:type="default" r:id="rId15"/>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15CFB" w14:textId="77777777" w:rsidR="00775B7A" w:rsidRDefault="00775B7A">
      <w:r>
        <w:separator/>
      </w:r>
    </w:p>
  </w:endnote>
  <w:endnote w:type="continuationSeparator" w:id="0">
    <w:p w14:paraId="1CCF0AB8" w14:textId="77777777" w:rsidR="00775B7A" w:rsidRDefault="0077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35077" w14:textId="77777777" w:rsidR="00066DF2" w:rsidRDefault="00066DF2">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C297D">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C297D">
      <w:rPr>
        <w:noProof/>
        <w:snapToGrid w:val="0"/>
      </w:rPr>
      <w:t>7</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80706" w14:textId="77777777" w:rsidR="00775B7A" w:rsidRDefault="00775B7A">
      <w:r>
        <w:separator/>
      </w:r>
    </w:p>
  </w:footnote>
  <w:footnote w:type="continuationSeparator" w:id="0">
    <w:p w14:paraId="378EA0AC" w14:textId="77777777" w:rsidR="00775B7A" w:rsidRDefault="00775B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1">
    <w:nsid w:val="1B2230DD"/>
    <w:multiLevelType w:val="singleLevel"/>
    <w:tmpl w:val="007002F4"/>
    <w:lvl w:ilvl="0">
      <w:start w:val="1"/>
      <w:numFmt w:val="decimal"/>
      <w:pStyle w:val="Problem"/>
      <w:lvlText w:val="%1."/>
      <w:lvlJc w:val="left"/>
      <w:pPr>
        <w:tabs>
          <w:tab w:val="num" w:pos="360"/>
        </w:tabs>
        <w:ind w:left="360" w:hanging="360"/>
      </w:pPr>
    </w:lvl>
  </w:abstractNum>
  <w:abstractNum w:abstractNumId="2">
    <w:nsid w:val="1D2F57F9"/>
    <w:multiLevelType w:val="hybridMultilevel"/>
    <w:tmpl w:val="DC46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AE726AE"/>
    <w:multiLevelType w:val="singleLevel"/>
    <w:tmpl w:val="0409000F"/>
    <w:lvl w:ilvl="0">
      <w:start w:val="1"/>
      <w:numFmt w:val="decimal"/>
      <w:lvlText w:val="%1."/>
      <w:lvlJc w:val="left"/>
      <w:pPr>
        <w:tabs>
          <w:tab w:val="num" w:pos="360"/>
        </w:tabs>
        <w:ind w:left="360" w:hanging="360"/>
      </w:pPr>
    </w:lvl>
  </w:abstractNum>
  <w:abstractNum w:abstractNumId="4">
    <w:nsid w:val="4118059A"/>
    <w:multiLevelType w:val="hybridMultilevel"/>
    <w:tmpl w:val="F1A8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5F0A55FE"/>
    <w:multiLevelType w:val="singleLevel"/>
    <w:tmpl w:val="0409000F"/>
    <w:lvl w:ilvl="0">
      <w:start w:val="1"/>
      <w:numFmt w:val="decimal"/>
      <w:lvlText w:val="%1."/>
      <w:lvlJc w:val="left"/>
      <w:pPr>
        <w:tabs>
          <w:tab w:val="num" w:pos="360"/>
        </w:tabs>
        <w:ind w:left="360" w:hanging="360"/>
      </w:pPr>
    </w:lvl>
  </w:abstractNum>
  <w:abstractNum w:abstractNumId="7">
    <w:nsid w:val="633954AA"/>
    <w:multiLevelType w:val="singleLevel"/>
    <w:tmpl w:val="4F6C4654"/>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22"/>
    <w:rsid w:val="00006F77"/>
    <w:rsid w:val="00016D4F"/>
    <w:rsid w:val="00022ECC"/>
    <w:rsid w:val="000234A1"/>
    <w:rsid w:val="00060ECF"/>
    <w:rsid w:val="00066DF2"/>
    <w:rsid w:val="00074DD2"/>
    <w:rsid w:val="000826AA"/>
    <w:rsid w:val="00084466"/>
    <w:rsid w:val="0008494F"/>
    <w:rsid w:val="00095C41"/>
    <w:rsid w:val="000B0DAE"/>
    <w:rsid w:val="000B5E55"/>
    <w:rsid w:val="000D3DAF"/>
    <w:rsid w:val="000E6130"/>
    <w:rsid w:val="000F1615"/>
    <w:rsid w:val="00104E7A"/>
    <w:rsid w:val="00141B39"/>
    <w:rsid w:val="00143E6E"/>
    <w:rsid w:val="0018476A"/>
    <w:rsid w:val="001A3866"/>
    <w:rsid w:val="001D08A7"/>
    <w:rsid w:val="001D7578"/>
    <w:rsid w:val="001E0A7B"/>
    <w:rsid w:val="001F24F2"/>
    <w:rsid w:val="001F65CA"/>
    <w:rsid w:val="00222C13"/>
    <w:rsid w:val="00235274"/>
    <w:rsid w:val="002364E2"/>
    <w:rsid w:val="002405D7"/>
    <w:rsid w:val="002430F1"/>
    <w:rsid w:val="002A49D1"/>
    <w:rsid w:val="002A761E"/>
    <w:rsid w:val="002B0FCF"/>
    <w:rsid w:val="002B449D"/>
    <w:rsid w:val="002B5676"/>
    <w:rsid w:val="002C0599"/>
    <w:rsid w:val="002E4C4B"/>
    <w:rsid w:val="0031375E"/>
    <w:rsid w:val="00314F1F"/>
    <w:rsid w:val="003152D2"/>
    <w:rsid w:val="00322556"/>
    <w:rsid w:val="00323E0D"/>
    <w:rsid w:val="00327461"/>
    <w:rsid w:val="00333DFF"/>
    <w:rsid w:val="00335C43"/>
    <w:rsid w:val="00352B80"/>
    <w:rsid w:val="00373E9D"/>
    <w:rsid w:val="00383DAE"/>
    <w:rsid w:val="00384C38"/>
    <w:rsid w:val="00386898"/>
    <w:rsid w:val="003976B1"/>
    <w:rsid w:val="003A058E"/>
    <w:rsid w:val="003D3986"/>
    <w:rsid w:val="004108D7"/>
    <w:rsid w:val="00433E38"/>
    <w:rsid w:val="00436324"/>
    <w:rsid w:val="00440F60"/>
    <w:rsid w:val="00444645"/>
    <w:rsid w:val="004461E4"/>
    <w:rsid w:val="00474FF1"/>
    <w:rsid w:val="00490428"/>
    <w:rsid w:val="004910D1"/>
    <w:rsid w:val="004919FE"/>
    <w:rsid w:val="004B1BA9"/>
    <w:rsid w:val="004E3C6D"/>
    <w:rsid w:val="00512A2C"/>
    <w:rsid w:val="005212CD"/>
    <w:rsid w:val="0053136B"/>
    <w:rsid w:val="00535654"/>
    <w:rsid w:val="005451DD"/>
    <w:rsid w:val="005565CF"/>
    <w:rsid w:val="00560BD7"/>
    <w:rsid w:val="005637F8"/>
    <w:rsid w:val="0059249D"/>
    <w:rsid w:val="005A060F"/>
    <w:rsid w:val="005B400E"/>
    <w:rsid w:val="005B6FF8"/>
    <w:rsid w:val="005C60C4"/>
    <w:rsid w:val="005D6383"/>
    <w:rsid w:val="005F4FF4"/>
    <w:rsid w:val="00613DDD"/>
    <w:rsid w:val="00614FE1"/>
    <w:rsid w:val="00622139"/>
    <w:rsid w:val="0064508C"/>
    <w:rsid w:val="0064787B"/>
    <w:rsid w:val="00652A1E"/>
    <w:rsid w:val="00666BD2"/>
    <w:rsid w:val="0067065B"/>
    <w:rsid w:val="00677F17"/>
    <w:rsid w:val="006924AC"/>
    <w:rsid w:val="006A0793"/>
    <w:rsid w:val="006C420F"/>
    <w:rsid w:val="006E2967"/>
    <w:rsid w:val="006E512B"/>
    <w:rsid w:val="006E5747"/>
    <w:rsid w:val="006F7875"/>
    <w:rsid w:val="007242BB"/>
    <w:rsid w:val="00745D55"/>
    <w:rsid w:val="00753FF1"/>
    <w:rsid w:val="00761358"/>
    <w:rsid w:val="0076275E"/>
    <w:rsid w:val="00775B7A"/>
    <w:rsid w:val="00782B8B"/>
    <w:rsid w:val="007947D1"/>
    <w:rsid w:val="007C1965"/>
    <w:rsid w:val="007C20B5"/>
    <w:rsid w:val="007D01FA"/>
    <w:rsid w:val="007E472C"/>
    <w:rsid w:val="007E7702"/>
    <w:rsid w:val="007F0E5A"/>
    <w:rsid w:val="007F3733"/>
    <w:rsid w:val="00810DC6"/>
    <w:rsid w:val="00821C33"/>
    <w:rsid w:val="0084513E"/>
    <w:rsid w:val="008554ED"/>
    <w:rsid w:val="00856461"/>
    <w:rsid w:val="00864C0B"/>
    <w:rsid w:val="0086612C"/>
    <w:rsid w:val="00897CDB"/>
    <w:rsid w:val="008A1D9A"/>
    <w:rsid w:val="008C37F3"/>
    <w:rsid w:val="008E130F"/>
    <w:rsid w:val="008E453F"/>
    <w:rsid w:val="008E75F2"/>
    <w:rsid w:val="00904E2F"/>
    <w:rsid w:val="009206EB"/>
    <w:rsid w:val="00922DAE"/>
    <w:rsid w:val="00932928"/>
    <w:rsid w:val="00944F55"/>
    <w:rsid w:val="00966299"/>
    <w:rsid w:val="00970FCD"/>
    <w:rsid w:val="00980F86"/>
    <w:rsid w:val="009E27BF"/>
    <w:rsid w:val="009F1DE4"/>
    <w:rsid w:val="00A06618"/>
    <w:rsid w:val="00A34B7B"/>
    <w:rsid w:val="00A43B4E"/>
    <w:rsid w:val="00A636DB"/>
    <w:rsid w:val="00A76961"/>
    <w:rsid w:val="00A80AAE"/>
    <w:rsid w:val="00A84029"/>
    <w:rsid w:val="00A85049"/>
    <w:rsid w:val="00AA5831"/>
    <w:rsid w:val="00AA6CEB"/>
    <w:rsid w:val="00AC297D"/>
    <w:rsid w:val="00AC3E48"/>
    <w:rsid w:val="00AF2DF0"/>
    <w:rsid w:val="00AF513B"/>
    <w:rsid w:val="00B22771"/>
    <w:rsid w:val="00B410C3"/>
    <w:rsid w:val="00B47710"/>
    <w:rsid w:val="00B5020B"/>
    <w:rsid w:val="00B61740"/>
    <w:rsid w:val="00B61C48"/>
    <w:rsid w:val="00B71822"/>
    <w:rsid w:val="00B87813"/>
    <w:rsid w:val="00B9457F"/>
    <w:rsid w:val="00BA0EEA"/>
    <w:rsid w:val="00BC6B48"/>
    <w:rsid w:val="00BD6E68"/>
    <w:rsid w:val="00BF5316"/>
    <w:rsid w:val="00C101E2"/>
    <w:rsid w:val="00C24797"/>
    <w:rsid w:val="00C7150E"/>
    <w:rsid w:val="00C73620"/>
    <w:rsid w:val="00C7667B"/>
    <w:rsid w:val="00C90C10"/>
    <w:rsid w:val="00CA0901"/>
    <w:rsid w:val="00CA4CD9"/>
    <w:rsid w:val="00CC01D1"/>
    <w:rsid w:val="00CE6781"/>
    <w:rsid w:val="00CE7F48"/>
    <w:rsid w:val="00D37124"/>
    <w:rsid w:val="00D677D4"/>
    <w:rsid w:val="00D831BC"/>
    <w:rsid w:val="00D84DCC"/>
    <w:rsid w:val="00D8545E"/>
    <w:rsid w:val="00D96DB8"/>
    <w:rsid w:val="00DA290B"/>
    <w:rsid w:val="00DA60C1"/>
    <w:rsid w:val="00DB6C0F"/>
    <w:rsid w:val="00DE1BC5"/>
    <w:rsid w:val="00DE3AEF"/>
    <w:rsid w:val="00DF0A7B"/>
    <w:rsid w:val="00E11093"/>
    <w:rsid w:val="00E31532"/>
    <w:rsid w:val="00E34785"/>
    <w:rsid w:val="00E46FE3"/>
    <w:rsid w:val="00E543D2"/>
    <w:rsid w:val="00E64A15"/>
    <w:rsid w:val="00E70BD6"/>
    <w:rsid w:val="00E75FFA"/>
    <w:rsid w:val="00E9495A"/>
    <w:rsid w:val="00ED026B"/>
    <w:rsid w:val="00ED22F8"/>
    <w:rsid w:val="00EF7AD5"/>
    <w:rsid w:val="00F16518"/>
    <w:rsid w:val="00F326F7"/>
    <w:rsid w:val="00F3519E"/>
    <w:rsid w:val="00F43215"/>
    <w:rsid w:val="00F46643"/>
    <w:rsid w:val="00F57636"/>
    <w:rsid w:val="00F72A97"/>
    <w:rsid w:val="00F84A07"/>
    <w:rsid w:val="00F85FEF"/>
    <w:rsid w:val="00F95F9B"/>
    <w:rsid w:val="00FB2DE2"/>
    <w:rsid w:val="00FB7366"/>
    <w:rsid w:val="00FD13F1"/>
    <w:rsid w:val="00FD4ECE"/>
    <w:rsid w:val="00FD5563"/>
    <w:rsid w:val="00FE4E6F"/>
    <w:rsid w:val="00FE5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black"/>
    </o:shapedefaults>
    <o:shapelayout v:ext="edit">
      <o:idmap v:ext="edit" data="1"/>
    </o:shapelayout>
  </w:shapeDefaults>
  <w:decimalSymbol w:val="."/>
  <w:listSeparator w:val=","/>
  <w14:docId w14:val="2240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table" w:styleId="TableGrid">
    <w:name w:val="Table Grid"/>
    <w:basedOn w:val="TableNormal"/>
    <w:rsid w:val="00970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70F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rsid w:val="00753FF1"/>
    <w:rPr>
      <w:rFonts w:ascii="Tahoma" w:hAnsi="Tahoma" w:cs="Tahoma"/>
      <w:sz w:val="16"/>
      <w:szCs w:val="16"/>
    </w:rPr>
  </w:style>
  <w:style w:type="character" w:customStyle="1" w:styleId="BalloonTextChar">
    <w:name w:val="Balloon Text Char"/>
    <w:basedOn w:val="DefaultParagraphFont"/>
    <w:link w:val="BalloonText"/>
    <w:rsid w:val="00753FF1"/>
    <w:rPr>
      <w:rFonts w:ascii="Tahoma" w:hAnsi="Tahoma" w:cs="Tahoma"/>
      <w:sz w:val="16"/>
      <w:szCs w:val="16"/>
    </w:rPr>
  </w:style>
  <w:style w:type="character" w:customStyle="1" w:styleId="Heading1Char">
    <w:name w:val="Heading 1 Char"/>
    <w:basedOn w:val="DefaultParagraphFont"/>
    <w:link w:val="Heading1"/>
    <w:rsid w:val="001D7578"/>
    <w:rPr>
      <w:sz w:val="32"/>
    </w:rPr>
  </w:style>
  <w:style w:type="character" w:styleId="CommentReference">
    <w:name w:val="annotation reference"/>
    <w:basedOn w:val="DefaultParagraphFont"/>
    <w:rsid w:val="00BF5316"/>
    <w:rPr>
      <w:sz w:val="18"/>
      <w:szCs w:val="18"/>
    </w:rPr>
  </w:style>
  <w:style w:type="paragraph" w:styleId="CommentText">
    <w:name w:val="annotation text"/>
    <w:basedOn w:val="Normal"/>
    <w:link w:val="CommentTextChar"/>
    <w:rsid w:val="00BF5316"/>
  </w:style>
  <w:style w:type="character" w:customStyle="1" w:styleId="CommentTextChar">
    <w:name w:val="Comment Text Char"/>
    <w:basedOn w:val="DefaultParagraphFont"/>
    <w:link w:val="CommentText"/>
    <w:rsid w:val="00BF5316"/>
    <w:rPr>
      <w:sz w:val="24"/>
      <w:szCs w:val="24"/>
    </w:rPr>
  </w:style>
  <w:style w:type="paragraph" w:styleId="CommentSubject">
    <w:name w:val="annotation subject"/>
    <w:basedOn w:val="CommentText"/>
    <w:next w:val="CommentText"/>
    <w:link w:val="CommentSubjectChar"/>
    <w:rsid w:val="00BF5316"/>
    <w:rPr>
      <w:b/>
      <w:bCs/>
      <w:sz w:val="20"/>
      <w:szCs w:val="20"/>
    </w:rPr>
  </w:style>
  <w:style w:type="character" w:customStyle="1" w:styleId="CommentSubjectChar">
    <w:name w:val="Comment Subject Char"/>
    <w:basedOn w:val="CommentTextChar"/>
    <w:link w:val="CommentSubject"/>
    <w:rsid w:val="00BF5316"/>
    <w:rPr>
      <w:b/>
      <w:bCs/>
      <w:sz w:val="24"/>
      <w:szCs w:val="24"/>
    </w:rPr>
  </w:style>
  <w:style w:type="paragraph" w:styleId="NormalWeb">
    <w:name w:val="Normal (Web)"/>
    <w:basedOn w:val="Normal"/>
    <w:uiPriority w:val="99"/>
    <w:unhideWhenUsed/>
    <w:rsid w:val="00D8545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table" w:styleId="TableGrid">
    <w:name w:val="Table Grid"/>
    <w:basedOn w:val="TableNormal"/>
    <w:rsid w:val="00970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70F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rsid w:val="00753FF1"/>
    <w:rPr>
      <w:rFonts w:ascii="Tahoma" w:hAnsi="Tahoma" w:cs="Tahoma"/>
      <w:sz w:val="16"/>
      <w:szCs w:val="16"/>
    </w:rPr>
  </w:style>
  <w:style w:type="character" w:customStyle="1" w:styleId="BalloonTextChar">
    <w:name w:val="Balloon Text Char"/>
    <w:basedOn w:val="DefaultParagraphFont"/>
    <w:link w:val="BalloonText"/>
    <w:rsid w:val="00753FF1"/>
    <w:rPr>
      <w:rFonts w:ascii="Tahoma" w:hAnsi="Tahoma" w:cs="Tahoma"/>
      <w:sz w:val="16"/>
      <w:szCs w:val="16"/>
    </w:rPr>
  </w:style>
  <w:style w:type="character" w:customStyle="1" w:styleId="Heading1Char">
    <w:name w:val="Heading 1 Char"/>
    <w:basedOn w:val="DefaultParagraphFont"/>
    <w:link w:val="Heading1"/>
    <w:rsid w:val="001D7578"/>
    <w:rPr>
      <w:sz w:val="32"/>
    </w:rPr>
  </w:style>
  <w:style w:type="character" w:styleId="CommentReference">
    <w:name w:val="annotation reference"/>
    <w:basedOn w:val="DefaultParagraphFont"/>
    <w:rsid w:val="00BF5316"/>
    <w:rPr>
      <w:sz w:val="18"/>
      <w:szCs w:val="18"/>
    </w:rPr>
  </w:style>
  <w:style w:type="paragraph" w:styleId="CommentText">
    <w:name w:val="annotation text"/>
    <w:basedOn w:val="Normal"/>
    <w:link w:val="CommentTextChar"/>
    <w:rsid w:val="00BF5316"/>
  </w:style>
  <w:style w:type="character" w:customStyle="1" w:styleId="CommentTextChar">
    <w:name w:val="Comment Text Char"/>
    <w:basedOn w:val="DefaultParagraphFont"/>
    <w:link w:val="CommentText"/>
    <w:rsid w:val="00BF5316"/>
    <w:rPr>
      <w:sz w:val="24"/>
      <w:szCs w:val="24"/>
    </w:rPr>
  </w:style>
  <w:style w:type="paragraph" w:styleId="CommentSubject">
    <w:name w:val="annotation subject"/>
    <w:basedOn w:val="CommentText"/>
    <w:next w:val="CommentText"/>
    <w:link w:val="CommentSubjectChar"/>
    <w:rsid w:val="00BF5316"/>
    <w:rPr>
      <w:b/>
      <w:bCs/>
      <w:sz w:val="20"/>
      <w:szCs w:val="20"/>
    </w:rPr>
  </w:style>
  <w:style w:type="character" w:customStyle="1" w:styleId="CommentSubjectChar">
    <w:name w:val="Comment Subject Char"/>
    <w:basedOn w:val="CommentTextChar"/>
    <w:link w:val="CommentSubject"/>
    <w:rsid w:val="00BF5316"/>
    <w:rPr>
      <w:b/>
      <w:bCs/>
      <w:sz w:val="24"/>
      <w:szCs w:val="24"/>
    </w:rPr>
  </w:style>
  <w:style w:type="paragraph" w:styleId="NormalWeb">
    <w:name w:val="Normal (Web)"/>
    <w:basedOn w:val="Normal"/>
    <w:uiPriority w:val="99"/>
    <w:unhideWhenUsed/>
    <w:rsid w:val="00D8545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54064">
      <w:bodyDiv w:val="1"/>
      <w:marLeft w:val="0"/>
      <w:marRight w:val="0"/>
      <w:marTop w:val="0"/>
      <w:marBottom w:val="0"/>
      <w:divBdr>
        <w:top w:val="none" w:sz="0" w:space="0" w:color="auto"/>
        <w:left w:val="none" w:sz="0" w:space="0" w:color="auto"/>
        <w:bottom w:val="none" w:sz="0" w:space="0" w:color="auto"/>
        <w:right w:val="none" w:sz="0" w:space="0" w:color="auto"/>
      </w:divBdr>
    </w:div>
    <w:div w:id="6600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hackaday.com/?s=raspberry+pi"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6EE93DF-A918-4DCD-BCB0-9BE12A0B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182</TotalTime>
  <Pages>7</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13778</CharactersWithSpaces>
  <SharedDoc>false</SharedDoc>
  <HLinks>
    <vt:vector size="6" baseType="variant">
      <vt:variant>
        <vt:i4>262206</vt:i4>
      </vt:variant>
      <vt:variant>
        <vt:i4>0</vt:i4>
      </vt:variant>
      <vt:variant>
        <vt:i4>0</vt:i4>
      </vt:variant>
      <vt:variant>
        <vt:i4>5</vt:i4>
      </vt:variant>
      <vt:variant>
        <vt:lpwstr>\\charlie.hmc.edu\Courses\Engineering\E85\Labs\Lab6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subject/>
  <dc:creator>Preferred Customer</dc:creator>
  <cp:keywords/>
  <dc:description/>
  <cp:lastModifiedBy>sharris</cp:lastModifiedBy>
  <cp:revision>23</cp:revision>
  <cp:lastPrinted>2015-01-21T18:24:00Z</cp:lastPrinted>
  <dcterms:created xsi:type="dcterms:W3CDTF">2013-11-10T07:22:00Z</dcterms:created>
  <dcterms:modified xsi:type="dcterms:W3CDTF">2015-05-06T08:38:00Z</dcterms:modified>
</cp:coreProperties>
</file>