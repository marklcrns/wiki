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3D2A8" w14:textId="77777777" w:rsidR="00730A5C" w:rsidRDefault="0074353B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 wp14:anchorId="1D8EEAE1" wp14:editId="0ED58964">
                <wp:simplePos x="0" y="0"/>
                <wp:positionH relativeFrom="margin">
                  <wp:posOffset>-101600</wp:posOffset>
                </wp:positionH>
                <wp:positionV relativeFrom="margin">
                  <wp:posOffset>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509FC2" w14:textId="6346DA7F" w:rsidR="00FE0A8D" w:rsidRPr="00F66368" w:rsidRDefault="00FE0A8D" w:rsidP="0074353B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  <w:r w:rsidR="007D33A5">
                                  <w:rPr>
                                    <w:b/>
                                    <w:i/>
                                    <w:iCs/>
                                  </w:rPr>
                                  <w:t>: ARM Edition</w:t>
                                </w:r>
                              </w:p>
                              <w:p w14:paraId="0958AEEF" w14:textId="77777777" w:rsidR="001744AE" w:rsidRDefault="001744AE" w:rsidP="001744AE">
                                <w:pPr>
                                  <w:jc w:val="center"/>
                                </w:pPr>
                                <w:r>
                                  <w:t>Harris &amp; Harris, © Elsevier, 2015</w:t>
                                </w:r>
                              </w:p>
                              <w:p w14:paraId="58FF5A93" w14:textId="77777777" w:rsidR="00FE0A8D" w:rsidRDefault="00FE0A8D" w:rsidP="0074353B">
                                <w:pPr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  <w:p w14:paraId="574299FC" w14:textId="77777777" w:rsidR="00FE0A8D" w:rsidRDefault="00FE0A8D" w:rsidP="0074353B">
                                <w:pPr>
                                  <w:jc w:val="center"/>
                                </w:pPr>
                              </w:p>
                              <w:p w14:paraId="311A378F" w14:textId="77777777" w:rsidR="00FE0A8D" w:rsidRDefault="00FE0A8D" w:rsidP="0074353B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Lab 9: ARM Single-Cycle Processor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8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" o:allowincell="f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p w14:paraId="55509FC2" w14:textId="6346DA7F" w:rsidR="00FE0A8D" w:rsidRPr="00F66368" w:rsidRDefault="00FE0A8D" w:rsidP="0074353B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r w:rsidRPr="00F66368">
                            <w:rPr>
                              <w:b/>
                              <w:i/>
                              <w:iCs/>
                            </w:rPr>
                            <w:t>Digital Design and Computer Architecture</w:t>
                          </w:r>
                          <w:r w:rsidR="007D33A5">
                            <w:rPr>
                              <w:b/>
                              <w:i/>
                              <w:iCs/>
                            </w:rPr>
                            <w:t>: ARM Edition</w:t>
                          </w:r>
                        </w:p>
                        <w:p w14:paraId="0958AEEF" w14:textId="77777777" w:rsidR="001744AE" w:rsidRDefault="001744AE" w:rsidP="001744AE">
                          <w:pPr>
                            <w:jc w:val="center"/>
                          </w:pPr>
                          <w:r>
                            <w:t>Harris &amp; Harris, © Elsevier, 2015</w:t>
                          </w:r>
                        </w:p>
                        <w:p w14:paraId="58FF5A93" w14:textId="77777777" w:rsidR="00FE0A8D" w:rsidRDefault="00FE0A8D" w:rsidP="0074353B">
                          <w:pPr>
                            <w:jc w:val="center"/>
                          </w:pPr>
                          <w:bookmarkStart w:id="1" w:name="_GoBack"/>
                          <w:bookmarkEnd w:id="1"/>
                        </w:p>
                        <w:p w14:paraId="574299FC" w14:textId="77777777" w:rsidR="00FE0A8D" w:rsidRDefault="00FE0A8D" w:rsidP="0074353B">
                          <w:pPr>
                            <w:jc w:val="center"/>
                          </w:pPr>
                        </w:p>
                        <w:p w14:paraId="311A378F" w14:textId="77777777" w:rsidR="00FE0A8D" w:rsidRDefault="00FE0A8D" w:rsidP="0074353B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Lab 9: ARM Single-Cycle Processor</w:t>
                          </w: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730A5C">
        <w:t>Introduction</w:t>
      </w:r>
    </w:p>
    <w:p w14:paraId="65E54302" w14:textId="77777777" w:rsidR="00730A5C" w:rsidRDefault="00730A5C">
      <w:pPr>
        <w:pStyle w:val="Body"/>
      </w:pPr>
      <w:r>
        <w:t xml:space="preserve">In this lab you will build </w:t>
      </w:r>
      <w:r w:rsidR="00822D76">
        <w:t>a</w:t>
      </w:r>
      <w:r>
        <w:t xml:space="preserve"> </w:t>
      </w:r>
      <w:r w:rsidR="00822D76">
        <w:t xml:space="preserve">simplified </w:t>
      </w:r>
      <w:r w:rsidR="00336C85">
        <w:t>ARM</w:t>
      </w:r>
      <w:r>
        <w:t xml:space="preserve"> </w:t>
      </w:r>
      <w:r w:rsidR="003E3E77">
        <w:t>single-cycle</w:t>
      </w:r>
      <w:r>
        <w:t xml:space="preserve"> processor using </w:t>
      </w:r>
      <w:r w:rsidR="00392913">
        <w:t>System</w:t>
      </w:r>
      <w:r w:rsidR="00A42DF0">
        <w:t>Verilog</w:t>
      </w:r>
      <w:r>
        <w:t xml:space="preserve">.  </w:t>
      </w:r>
      <w:r w:rsidR="00446631">
        <w:t>You will combine your ALU from Lab 5 with the code for the rest of the proc</w:t>
      </w:r>
      <w:r w:rsidR="00392913">
        <w:t xml:space="preserve">essor taken from the textbook. </w:t>
      </w:r>
      <w:r w:rsidR="00446631">
        <w:t xml:space="preserve">Then you will load a test program and </w:t>
      </w:r>
      <w:r w:rsidR="000271F5">
        <w:t>confirm</w:t>
      </w:r>
      <w:r w:rsidR="00446631">
        <w:t xml:space="preserve"> that the </w:t>
      </w:r>
      <w:r w:rsidR="000F1046">
        <w:t>system</w:t>
      </w:r>
      <w:r w:rsidR="00446631">
        <w:t xml:space="preserve"> work</w:t>
      </w:r>
      <w:r w:rsidR="000F1046">
        <w:t>s</w:t>
      </w:r>
      <w:r w:rsidR="00392913">
        <w:t xml:space="preserve">. </w:t>
      </w:r>
      <w:r w:rsidR="00446631">
        <w:t xml:space="preserve">Next, you will implement two new instructions, </w:t>
      </w:r>
      <w:r w:rsidR="00D85FD0">
        <w:t xml:space="preserve">and </w:t>
      </w:r>
      <w:r w:rsidR="00446631">
        <w:t xml:space="preserve">then write a new test program that confirms the </w:t>
      </w:r>
      <w:r w:rsidR="00392913">
        <w:t xml:space="preserve">new instructions work as well. </w:t>
      </w:r>
      <w:r>
        <w:t xml:space="preserve">By the end of this lab, you should thoroughly understand the internal operation of the </w:t>
      </w:r>
      <w:r w:rsidR="00BB4E0E">
        <w:t>ARM</w:t>
      </w:r>
      <w:r>
        <w:t xml:space="preserve"> </w:t>
      </w:r>
      <w:r w:rsidR="003E3E77">
        <w:t>single-cycle</w:t>
      </w:r>
      <w:r>
        <w:t xml:space="preserve"> processor.</w:t>
      </w:r>
    </w:p>
    <w:p w14:paraId="2748849C" w14:textId="77777777" w:rsidR="00730A5C" w:rsidRDefault="00730A5C">
      <w:pPr>
        <w:pStyle w:val="Body"/>
      </w:pPr>
      <w:r>
        <w:t>Please read and follow the instr</w:t>
      </w:r>
      <w:r w:rsidR="00392913">
        <w:t xml:space="preserve">uctions in this lab carefully. </w:t>
      </w:r>
      <w:r>
        <w:t>In the past, many students have lost points for silly errors like not printing all the signals requested.</w:t>
      </w:r>
    </w:p>
    <w:p w14:paraId="24142931" w14:textId="77777777" w:rsidR="00730A5C" w:rsidRDefault="00730A5C" w:rsidP="00387D94">
      <w:pPr>
        <w:pStyle w:val="Body"/>
      </w:pPr>
      <w:r>
        <w:t xml:space="preserve">Before starting this lab, you should be very familiar with the </w:t>
      </w:r>
      <w:r w:rsidR="003E3E77">
        <w:t>single-cycle</w:t>
      </w:r>
      <w:r>
        <w:t xml:space="preserve"> implementation of the </w:t>
      </w:r>
      <w:r w:rsidR="00BB4E0E">
        <w:t>ARM</w:t>
      </w:r>
      <w:r>
        <w:t xml:space="preserve"> pr</w:t>
      </w:r>
      <w:r w:rsidR="00C0521A">
        <w:t>ocessor described in Section 7.3</w:t>
      </w:r>
      <w:r>
        <w:t xml:space="preserve"> of</w:t>
      </w:r>
      <w:r w:rsidR="001F2D37">
        <w:t xml:space="preserve"> the </w:t>
      </w:r>
      <w:r w:rsidR="00787498">
        <w:t xml:space="preserve">Chapter 7 </w:t>
      </w:r>
      <w:r w:rsidR="001F2D37">
        <w:t xml:space="preserve">ARM </w:t>
      </w:r>
      <w:r w:rsidR="00787498">
        <w:t>draft</w:t>
      </w:r>
      <w:r w:rsidR="003E3E77">
        <w:t>,</w:t>
      </w:r>
      <w:r>
        <w:t xml:space="preserve"> </w:t>
      </w:r>
      <w:r w:rsidR="003E3E77">
        <w:rPr>
          <w:i/>
        </w:rPr>
        <w:t>Digital Design and Computer Architecture</w:t>
      </w:r>
      <w:r w:rsidR="00392913">
        <w:t xml:space="preserve">. </w:t>
      </w:r>
      <w:r w:rsidR="005735BC">
        <w:t>T</w:t>
      </w:r>
      <w:r>
        <w:t xml:space="preserve">he single-cycle processor schematic from the text </w:t>
      </w:r>
      <w:r w:rsidR="005735BC">
        <w:t xml:space="preserve">is repeated </w:t>
      </w:r>
      <w:r w:rsidR="000F1046">
        <w:t xml:space="preserve">at the end of this lab assignment </w:t>
      </w:r>
      <w:r>
        <w:t xml:space="preserve">for your convenience. </w:t>
      </w:r>
      <w:r w:rsidR="003E3E77">
        <w:t xml:space="preserve">This version of the </w:t>
      </w:r>
      <w:r w:rsidR="00BB4E0E">
        <w:t>ARM</w:t>
      </w:r>
      <w:r w:rsidR="003E3E77">
        <w:t xml:space="preserve"> single-cycle processor can execute the following instructions: </w:t>
      </w:r>
      <w:r w:rsidR="00264F46">
        <w:rPr>
          <w:rFonts w:ascii="Courier New" w:hAnsi="Courier New" w:cs="Courier New"/>
        </w:rPr>
        <w:t>ADD</w:t>
      </w:r>
      <w:r w:rsidR="00264F46" w:rsidRPr="00264F46">
        <w:t xml:space="preserve">, </w:t>
      </w:r>
      <w:r w:rsidR="00264F46">
        <w:rPr>
          <w:rFonts w:ascii="Courier New" w:hAnsi="Courier New" w:cs="Courier New"/>
        </w:rPr>
        <w:t>SUB</w:t>
      </w:r>
      <w:r w:rsidR="00264F46" w:rsidRPr="00264F46">
        <w:t xml:space="preserve">, </w:t>
      </w:r>
      <w:r w:rsidR="00264F46">
        <w:rPr>
          <w:rFonts w:ascii="Courier New" w:hAnsi="Courier New" w:cs="Courier New"/>
        </w:rPr>
        <w:t>AND</w:t>
      </w:r>
      <w:r w:rsidR="00264F46" w:rsidRPr="00264F46">
        <w:t xml:space="preserve">, </w:t>
      </w:r>
      <w:r w:rsidR="00264F46">
        <w:rPr>
          <w:rFonts w:ascii="Courier New" w:hAnsi="Courier New" w:cs="Courier New"/>
        </w:rPr>
        <w:t>ORR</w:t>
      </w:r>
      <w:r w:rsidR="00264F46" w:rsidRPr="00264F46">
        <w:t xml:space="preserve">, </w:t>
      </w:r>
      <w:r w:rsidR="00264F46">
        <w:rPr>
          <w:rFonts w:ascii="Courier New" w:hAnsi="Courier New" w:cs="Courier New"/>
        </w:rPr>
        <w:t>LDR</w:t>
      </w:r>
      <w:r w:rsidR="00264F46" w:rsidRPr="00264F46">
        <w:t xml:space="preserve">, </w:t>
      </w:r>
      <w:r w:rsidR="00264F46">
        <w:rPr>
          <w:rFonts w:ascii="Courier New" w:hAnsi="Courier New" w:cs="Courier New"/>
        </w:rPr>
        <w:t>STR</w:t>
      </w:r>
      <w:r w:rsidR="00264F46" w:rsidRPr="00264F46">
        <w:t xml:space="preserve">, and </w:t>
      </w:r>
      <w:r w:rsidR="00264F46">
        <w:rPr>
          <w:rFonts w:ascii="Courier New" w:hAnsi="Courier New" w:cs="Courier New"/>
        </w:rPr>
        <w:t>B</w:t>
      </w:r>
      <w:r w:rsidR="003E3E77">
        <w:t>.</w:t>
      </w:r>
    </w:p>
    <w:p w14:paraId="347D1272" w14:textId="77777777" w:rsidR="00730A5C" w:rsidRDefault="003E3E77">
      <w:pPr>
        <w:pStyle w:val="Body"/>
      </w:pPr>
      <w:r>
        <w:t>Our model of the single-</w:t>
      </w:r>
      <w:r w:rsidR="00730A5C">
        <w:t xml:space="preserve">cycle </w:t>
      </w:r>
      <w:r w:rsidR="00BB4E0E">
        <w:t>ARM</w:t>
      </w:r>
      <w:r w:rsidR="00730A5C">
        <w:t xml:space="preserve"> processor divides the machine into two major units:</w:t>
      </w:r>
      <w:r w:rsidR="00446631">
        <w:t xml:space="preserve"> the control and the datapath. </w:t>
      </w:r>
      <w:r w:rsidR="00730A5C">
        <w:t xml:space="preserve">Each unit is constructed from various functional blocks.  For example, as shown in </w:t>
      </w:r>
      <w:r w:rsidR="00690539">
        <w:t>the figure on the last page of this lab</w:t>
      </w:r>
      <w:r w:rsidR="00730A5C">
        <w:t xml:space="preserve">, the datapath contains the 32-bit ALU that you designed in Lab 5, the register file, the sign extension logic, and </w:t>
      </w:r>
      <w:r>
        <w:t>five</w:t>
      </w:r>
      <w:r w:rsidR="00730A5C">
        <w:t xml:space="preserve"> multiplexers</w:t>
      </w:r>
      <w:r w:rsidR="000C76B1">
        <w:t xml:space="preserve"> to choose appropriate operands.</w:t>
      </w:r>
    </w:p>
    <w:p w14:paraId="3D396A7E" w14:textId="77777777" w:rsidR="00730A5C" w:rsidRDefault="00BB4E0E" w:rsidP="00335808">
      <w:pPr>
        <w:pStyle w:val="Problem"/>
        <w:pageBreakBefore w:val="0"/>
        <w:ind w:hanging="450"/>
      </w:pPr>
      <w:r>
        <w:t>ARM</w:t>
      </w:r>
      <w:r w:rsidR="003E3E77">
        <w:t xml:space="preserve"> </w:t>
      </w:r>
      <w:r w:rsidR="009623EA">
        <w:t>S</w:t>
      </w:r>
      <w:r w:rsidR="003E3E77">
        <w:t>ingle-</w:t>
      </w:r>
      <w:r w:rsidR="009623EA">
        <w:t>C</w:t>
      </w:r>
      <w:r w:rsidR="003E3E77">
        <w:t xml:space="preserve">ycle </w:t>
      </w:r>
      <w:r w:rsidR="009623EA">
        <w:t>Processor</w:t>
      </w:r>
    </w:p>
    <w:p w14:paraId="5EB73DC3" w14:textId="77777777" w:rsidR="00476733" w:rsidRDefault="001579F1" w:rsidP="001D1C65">
      <w:pPr>
        <w:pStyle w:val="Body"/>
        <w:rPr>
          <w:szCs w:val="24"/>
        </w:rPr>
      </w:pPr>
      <w:r>
        <w:rPr>
          <w:szCs w:val="24"/>
        </w:rPr>
        <w:t>T</w:t>
      </w:r>
      <w:r w:rsidR="00730A5C">
        <w:rPr>
          <w:szCs w:val="24"/>
        </w:rPr>
        <w:t xml:space="preserve">he </w:t>
      </w:r>
      <w:r w:rsidR="00392913">
        <w:rPr>
          <w:szCs w:val="24"/>
        </w:rPr>
        <w:t>System</w:t>
      </w:r>
      <w:r w:rsidR="00A42DF0">
        <w:rPr>
          <w:szCs w:val="24"/>
        </w:rPr>
        <w:t>Verilog</w:t>
      </w:r>
      <w:r w:rsidR="002F1395">
        <w:rPr>
          <w:szCs w:val="24"/>
        </w:rPr>
        <w:t xml:space="preserve"> </w:t>
      </w:r>
      <w:r w:rsidR="003E3E77">
        <w:rPr>
          <w:szCs w:val="24"/>
        </w:rPr>
        <w:t>single-cycle</w:t>
      </w:r>
      <w:r w:rsidR="00730A5C">
        <w:rPr>
          <w:szCs w:val="24"/>
        </w:rPr>
        <w:t xml:space="preserve"> </w:t>
      </w:r>
      <w:r w:rsidR="00BB4E0E">
        <w:rPr>
          <w:szCs w:val="24"/>
        </w:rPr>
        <w:t>ARM</w:t>
      </w:r>
      <w:r w:rsidR="00730A5C">
        <w:rPr>
          <w:szCs w:val="24"/>
        </w:rPr>
        <w:t xml:space="preserve"> module</w:t>
      </w:r>
      <w:r w:rsidR="00B54647">
        <w:rPr>
          <w:szCs w:val="24"/>
        </w:rPr>
        <w:t xml:space="preserve"> is</w:t>
      </w:r>
      <w:r w:rsidR="00730A5C">
        <w:rPr>
          <w:szCs w:val="24"/>
        </w:rPr>
        <w:t xml:space="preserve"> </w:t>
      </w:r>
      <w:r w:rsidR="00AC085B">
        <w:rPr>
          <w:szCs w:val="24"/>
        </w:rPr>
        <w:t>given</w:t>
      </w:r>
      <w:r w:rsidR="00730A5C">
        <w:rPr>
          <w:szCs w:val="24"/>
        </w:rPr>
        <w:t xml:space="preserve"> in </w:t>
      </w:r>
      <w:r w:rsidR="00476733">
        <w:rPr>
          <w:szCs w:val="24"/>
        </w:rPr>
        <w:t>Section 7.6</w:t>
      </w:r>
      <w:r w:rsidR="002F1395">
        <w:rPr>
          <w:szCs w:val="24"/>
        </w:rPr>
        <w:t xml:space="preserve"> of the text. </w:t>
      </w:r>
      <w:r w:rsidR="00DD73FD">
        <w:rPr>
          <w:szCs w:val="24"/>
        </w:rPr>
        <w:t>Use the e</w:t>
      </w:r>
      <w:r w:rsidR="00476733">
        <w:rPr>
          <w:szCs w:val="24"/>
        </w:rPr>
        <w:t>lectronic versions of all these fil</w:t>
      </w:r>
      <w:r w:rsidR="00DD73FD">
        <w:rPr>
          <w:szCs w:val="24"/>
        </w:rPr>
        <w:t xml:space="preserve">es are in the class directory. </w:t>
      </w:r>
      <w:r w:rsidR="00476733">
        <w:rPr>
          <w:szCs w:val="24"/>
        </w:rPr>
        <w:t>Copy them to your own lab9_xx folder.</w:t>
      </w:r>
    </w:p>
    <w:p w14:paraId="36C94173" w14:textId="77777777" w:rsidR="00730A5C" w:rsidRDefault="007572C4">
      <w:pPr>
        <w:pStyle w:val="Body"/>
        <w:rPr>
          <w:szCs w:val="24"/>
        </w:rPr>
      </w:pPr>
      <w:r>
        <w:rPr>
          <w:szCs w:val="24"/>
        </w:rPr>
        <w:t>Study the files until you are</w:t>
      </w:r>
      <w:r w:rsidR="00DD73FD">
        <w:rPr>
          <w:szCs w:val="24"/>
        </w:rPr>
        <w:t xml:space="preserve"> familiar with their contents. </w:t>
      </w:r>
      <w:r w:rsidR="0076151E">
        <w:rPr>
          <w:szCs w:val="24"/>
        </w:rPr>
        <w:t xml:space="preserve">Look in arm.sv. The top-level module (named </w:t>
      </w:r>
      <w:r w:rsidR="0076151E" w:rsidRPr="0076151E">
        <w:rPr>
          <w:rFonts w:ascii="Courier New" w:hAnsi="Courier New" w:cs="Courier New"/>
          <w:szCs w:val="24"/>
        </w:rPr>
        <w:t>top</w:t>
      </w:r>
      <w:r w:rsidR="0076151E">
        <w:rPr>
          <w:szCs w:val="24"/>
        </w:rPr>
        <w:t>) contains the arm processor (</w:t>
      </w:r>
      <w:r w:rsidR="0076151E" w:rsidRPr="0076151E">
        <w:rPr>
          <w:rFonts w:ascii="Courier New" w:hAnsi="Courier New" w:cs="Courier New"/>
          <w:szCs w:val="24"/>
        </w:rPr>
        <w:t>arm</w:t>
      </w:r>
      <w:r w:rsidR="0076151E">
        <w:rPr>
          <w:szCs w:val="24"/>
        </w:rPr>
        <w:t>) and the data and instruction memories (</w:t>
      </w:r>
      <w:r w:rsidR="0076151E" w:rsidRPr="0076151E">
        <w:rPr>
          <w:rFonts w:ascii="Courier New" w:hAnsi="Courier New" w:cs="Courier New"/>
          <w:szCs w:val="24"/>
        </w:rPr>
        <w:t>dmem</w:t>
      </w:r>
      <w:r w:rsidR="0076151E">
        <w:rPr>
          <w:szCs w:val="24"/>
        </w:rPr>
        <w:t xml:space="preserve"> and </w:t>
      </w:r>
      <w:r w:rsidR="0076151E" w:rsidRPr="0076151E">
        <w:rPr>
          <w:rFonts w:ascii="Courier New" w:hAnsi="Courier New" w:cs="Courier New"/>
          <w:szCs w:val="24"/>
        </w:rPr>
        <w:t>imem</w:t>
      </w:r>
      <w:r w:rsidR="0076151E">
        <w:rPr>
          <w:szCs w:val="24"/>
        </w:rPr>
        <w:t xml:space="preserve">). Now look </w:t>
      </w:r>
      <w:r w:rsidR="00730A5C">
        <w:rPr>
          <w:szCs w:val="24"/>
        </w:rPr>
        <w:t>at the</w:t>
      </w:r>
      <w:r w:rsidR="0076151E">
        <w:rPr>
          <w:szCs w:val="24"/>
        </w:rPr>
        <w:t xml:space="preserve"> processor module (called</w:t>
      </w:r>
      <w:r w:rsidR="00730A5C">
        <w:rPr>
          <w:szCs w:val="24"/>
        </w:rPr>
        <w:t xml:space="preserve"> </w:t>
      </w:r>
      <w:r w:rsidR="00BB4E0E">
        <w:rPr>
          <w:rFonts w:ascii="Courier New" w:hAnsi="Courier New" w:cs="Courier New"/>
          <w:szCs w:val="24"/>
        </w:rPr>
        <w:t>arm</w:t>
      </w:r>
      <w:r w:rsidR="0076151E">
        <w:rPr>
          <w:szCs w:val="24"/>
        </w:rPr>
        <w:t>).</w:t>
      </w:r>
      <w:r w:rsidR="00235AE3">
        <w:rPr>
          <w:szCs w:val="24"/>
        </w:rPr>
        <w:t xml:space="preserve"> </w:t>
      </w:r>
      <w:r w:rsidR="0076151E">
        <w:rPr>
          <w:szCs w:val="24"/>
        </w:rPr>
        <w:t>It</w:t>
      </w:r>
      <w:r w:rsidR="00730A5C">
        <w:rPr>
          <w:szCs w:val="24"/>
        </w:rPr>
        <w:t xml:space="preserve"> instantiates two sub-modules, </w:t>
      </w:r>
      <w:r w:rsidR="00730A5C" w:rsidRPr="004F38D2">
        <w:rPr>
          <w:rFonts w:ascii="Courier New" w:hAnsi="Courier New" w:cs="Courier New"/>
          <w:szCs w:val="24"/>
        </w:rPr>
        <w:t>controller</w:t>
      </w:r>
      <w:r w:rsidR="00730A5C">
        <w:rPr>
          <w:szCs w:val="24"/>
        </w:rPr>
        <w:t xml:space="preserve"> and </w:t>
      </w:r>
      <w:r w:rsidR="00730A5C" w:rsidRPr="004F38D2">
        <w:rPr>
          <w:rFonts w:ascii="Courier New" w:hAnsi="Courier New" w:cs="Courier New"/>
          <w:szCs w:val="24"/>
        </w:rPr>
        <w:t>datapath</w:t>
      </w:r>
      <w:r w:rsidR="00DD73FD">
        <w:rPr>
          <w:szCs w:val="24"/>
        </w:rPr>
        <w:t xml:space="preserve">. </w:t>
      </w:r>
      <w:r w:rsidR="0076151E">
        <w:rPr>
          <w:szCs w:val="24"/>
        </w:rPr>
        <w:t>Now</w:t>
      </w:r>
      <w:r w:rsidR="002E00B1">
        <w:rPr>
          <w:szCs w:val="24"/>
        </w:rPr>
        <w:t xml:space="preserve"> t</w:t>
      </w:r>
      <w:r w:rsidR="00730A5C">
        <w:rPr>
          <w:szCs w:val="24"/>
        </w:rPr>
        <w:t xml:space="preserve">ake a look at the </w:t>
      </w:r>
      <w:r w:rsidR="00730A5C" w:rsidRPr="0076151E">
        <w:rPr>
          <w:rFonts w:ascii="Courier New" w:hAnsi="Courier New" w:cs="Courier New"/>
          <w:szCs w:val="24"/>
        </w:rPr>
        <w:t>control</w:t>
      </w:r>
      <w:r w:rsidR="00DD73FD" w:rsidRPr="0076151E">
        <w:rPr>
          <w:rFonts w:ascii="Courier New" w:hAnsi="Courier New" w:cs="Courier New"/>
          <w:szCs w:val="24"/>
        </w:rPr>
        <w:t>ler</w:t>
      </w:r>
      <w:r w:rsidR="00DD73FD">
        <w:rPr>
          <w:szCs w:val="24"/>
        </w:rPr>
        <w:t xml:space="preserve"> module and its submodules. </w:t>
      </w:r>
      <w:r w:rsidR="00730A5C">
        <w:rPr>
          <w:szCs w:val="24"/>
        </w:rPr>
        <w:t xml:space="preserve">It contains two sub-modules: </w:t>
      </w:r>
      <w:r w:rsidR="00730A5C" w:rsidRPr="00C0521A">
        <w:rPr>
          <w:rFonts w:ascii="Courier New" w:hAnsi="Courier New" w:cs="Courier New"/>
          <w:szCs w:val="24"/>
        </w:rPr>
        <w:t>dec</w:t>
      </w:r>
      <w:r w:rsidR="009834ED">
        <w:rPr>
          <w:rFonts w:ascii="Courier New" w:hAnsi="Courier New" w:cs="Courier New"/>
          <w:szCs w:val="24"/>
        </w:rPr>
        <w:t>ode</w:t>
      </w:r>
      <w:r w:rsidR="00730A5C">
        <w:rPr>
          <w:szCs w:val="24"/>
        </w:rPr>
        <w:t xml:space="preserve"> and </w:t>
      </w:r>
      <w:r w:rsidR="0076151E">
        <w:rPr>
          <w:rFonts w:ascii="Courier New" w:hAnsi="Courier New" w:cs="Courier New"/>
          <w:szCs w:val="24"/>
        </w:rPr>
        <w:t>condlogic</w:t>
      </w:r>
      <w:r w:rsidR="00730A5C">
        <w:rPr>
          <w:szCs w:val="24"/>
        </w:rPr>
        <w:t xml:space="preserve">.  The </w:t>
      </w:r>
      <w:r w:rsidR="00730A5C" w:rsidRPr="00C0521A">
        <w:rPr>
          <w:rFonts w:ascii="Courier New" w:hAnsi="Courier New" w:cs="Courier New"/>
          <w:szCs w:val="24"/>
        </w:rPr>
        <w:t>dec</w:t>
      </w:r>
      <w:r w:rsidR="009834ED">
        <w:rPr>
          <w:rFonts w:ascii="Courier New" w:hAnsi="Courier New" w:cs="Courier New"/>
          <w:szCs w:val="24"/>
        </w:rPr>
        <w:t>ode</w:t>
      </w:r>
      <w:r w:rsidR="00730A5C">
        <w:rPr>
          <w:szCs w:val="24"/>
        </w:rPr>
        <w:t xml:space="preserve"> module produces all </w:t>
      </w:r>
      <w:r w:rsidR="003D119D">
        <w:rPr>
          <w:szCs w:val="24"/>
        </w:rPr>
        <w:t xml:space="preserve">but three </w:t>
      </w:r>
      <w:r w:rsidR="00730A5C">
        <w:rPr>
          <w:szCs w:val="24"/>
        </w:rPr>
        <w:t>control sig</w:t>
      </w:r>
      <w:r w:rsidR="00DD73FD">
        <w:rPr>
          <w:szCs w:val="24"/>
        </w:rPr>
        <w:t>nals</w:t>
      </w:r>
      <w:r w:rsidR="003D119D">
        <w:rPr>
          <w:szCs w:val="24"/>
        </w:rPr>
        <w:t>. T</w:t>
      </w:r>
      <w:r w:rsidR="009834ED">
        <w:rPr>
          <w:szCs w:val="24"/>
        </w:rPr>
        <w:t xml:space="preserve">he </w:t>
      </w:r>
      <w:r w:rsidR="009834ED" w:rsidRPr="009834ED">
        <w:rPr>
          <w:rFonts w:ascii="Courier New" w:hAnsi="Courier New" w:cs="Courier New"/>
          <w:szCs w:val="24"/>
        </w:rPr>
        <w:t>condlogic</w:t>
      </w:r>
      <w:r w:rsidR="009834ED">
        <w:rPr>
          <w:szCs w:val="24"/>
        </w:rPr>
        <w:t xml:space="preserve"> module produces those</w:t>
      </w:r>
      <w:r w:rsidR="003D119D">
        <w:rPr>
          <w:szCs w:val="24"/>
        </w:rPr>
        <w:t xml:space="preserve"> remaining three control signals that update architectural state (</w:t>
      </w:r>
      <w:r w:rsidR="003D119D" w:rsidRPr="003D119D">
        <w:rPr>
          <w:rFonts w:ascii="Courier New" w:hAnsi="Courier New" w:cs="Courier New"/>
          <w:szCs w:val="24"/>
        </w:rPr>
        <w:t>RegWrite</w:t>
      </w:r>
      <w:r w:rsidR="003D119D">
        <w:rPr>
          <w:szCs w:val="24"/>
        </w:rPr>
        <w:t xml:space="preserve">, </w:t>
      </w:r>
      <w:r w:rsidR="003D119D" w:rsidRPr="003D119D">
        <w:rPr>
          <w:rFonts w:ascii="Courier New" w:hAnsi="Courier New" w:cs="Courier New"/>
          <w:szCs w:val="24"/>
        </w:rPr>
        <w:t>MemWrite</w:t>
      </w:r>
      <w:r w:rsidR="003D119D">
        <w:rPr>
          <w:szCs w:val="24"/>
        </w:rPr>
        <w:t>) or determine the next PC (</w:t>
      </w:r>
      <w:r w:rsidR="003D119D" w:rsidRPr="003D119D">
        <w:rPr>
          <w:rFonts w:ascii="Courier New" w:hAnsi="Courier New" w:cs="Courier New"/>
          <w:szCs w:val="24"/>
        </w:rPr>
        <w:t>PCSrc</w:t>
      </w:r>
      <w:r w:rsidR="003D119D">
        <w:rPr>
          <w:szCs w:val="24"/>
        </w:rPr>
        <w:t>)</w:t>
      </w:r>
      <w:r w:rsidR="00DD73FD">
        <w:rPr>
          <w:szCs w:val="24"/>
        </w:rPr>
        <w:t xml:space="preserve">. </w:t>
      </w:r>
      <w:r w:rsidR="009834ED">
        <w:rPr>
          <w:szCs w:val="24"/>
        </w:rPr>
        <w:t xml:space="preserve">These three signals depend on the condition mnemonic from the instruction </w:t>
      </w:r>
      <w:r w:rsidR="009834ED">
        <w:rPr>
          <w:szCs w:val="24"/>
        </w:rPr>
        <w:lastRenderedPageBreak/>
        <w:t>(</w:t>
      </w:r>
      <w:r w:rsidR="009834ED" w:rsidRPr="009834ED">
        <w:rPr>
          <w:rFonts w:ascii="Courier New" w:hAnsi="Courier New" w:cs="Courier New"/>
          <w:szCs w:val="24"/>
        </w:rPr>
        <w:t>Cond</w:t>
      </w:r>
      <w:r w:rsidR="009834ED" w:rsidRPr="009834ED">
        <w:rPr>
          <w:rFonts w:ascii="Courier New" w:hAnsi="Courier New" w:cs="Courier New"/>
          <w:szCs w:val="24"/>
          <w:vertAlign w:val="subscript"/>
        </w:rPr>
        <w:t>3:0</w:t>
      </w:r>
      <w:r w:rsidR="009834ED">
        <w:rPr>
          <w:szCs w:val="24"/>
        </w:rPr>
        <w:t xml:space="preserve">) and the </w:t>
      </w:r>
      <w:r w:rsidR="009B2D73">
        <w:rPr>
          <w:szCs w:val="24"/>
        </w:rPr>
        <w:t xml:space="preserve">stored </w:t>
      </w:r>
      <w:r w:rsidR="009834ED">
        <w:rPr>
          <w:szCs w:val="24"/>
        </w:rPr>
        <w:t xml:space="preserve">condition flags </w:t>
      </w:r>
      <w:r w:rsidR="009B2D73">
        <w:rPr>
          <w:szCs w:val="24"/>
        </w:rPr>
        <w:t>(</w:t>
      </w:r>
      <w:r w:rsidR="009B2D73" w:rsidRPr="009B2D73">
        <w:rPr>
          <w:rFonts w:ascii="Courier New" w:hAnsi="Courier New" w:cs="Courier New"/>
          <w:szCs w:val="24"/>
        </w:rPr>
        <w:t>Flags</w:t>
      </w:r>
      <w:r w:rsidR="009B2D73" w:rsidRPr="009B2D73">
        <w:rPr>
          <w:rFonts w:ascii="Courier New" w:hAnsi="Courier New" w:cs="Courier New"/>
          <w:szCs w:val="24"/>
          <w:vertAlign w:val="subscript"/>
        </w:rPr>
        <w:t>3:0</w:t>
      </w:r>
      <w:r w:rsidR="009B2D73">
        <w:rPr>
          <w:szCs w:val="24"/>
        </w:rPr>
        <w:t xml:space="preserve">) that are internal to the </w:t>
      </w:r>
      <w:r w:rsidR="009B2D73" w:rsidRPr="009B2D73">
        <w:rPr>
          <w:rFonts w:ascii="Courier New" w:hAnsi="Courier New" w:cs="Courier New"/>
          <w:szCs w:val="24"/>
        </w:rPr>
        <w:t>condlogic</w:t>
      </w:r>
      <w:r w:rsidR="009B2D73">
        <w:rPr>
          <w:szCs w:val="24"/>
        </w:rPr>
        <w:t xml:space="preserve"> module. The condition flags </w:t>
      </w:r>
      <w:r w:rsidR="009834ED">
        <w:rPr>
          <w:szCs w:val="24"/>
        </w:rPr>
        <w:t>produced by the ALU (</w:t>
      </w:r>
      <w:r w:rsidR="009834ED" w:rsidRPr="009834ED">
        <w:rPr>
          <w:rFonts w:ascii="Courier New" w:hAnsi="Courier New" w:cs="Courier New"/>
          <w:szCs w:val="24"/>
        </w:rPr>
        <w:t>ALUFlags</w:t>
      </w:r>
      <w:r w:rsidR="009834ED" w:rsidRPr="009834ED">
        <w:rPr>
          <w:rFonts w:ascii="Courier New" w:hAnsi="Courier New" w:cs="Courier New"/>
          <w:szCs w:val="24"/>
          <w:vertAlign w:val="subscript"/>
        </w:rPr>
        <w:t>3:0</w:t>
      </w:r>
      <w:r w:rsidR="009834ED">
        <w:rPr>
          <w:szCs w:val="24"/>
        </w:rPr>
        <w:t>)</w:t>
      </w:r>
      <w:r w:rsidR="009B2D73">
        <w:rPr>
          <w:szCs w:val="24"/>
        </w:rPr>
        <w:t xml:space="preserve"> are updated in the flags registers dependent on the S bit (</w:t>
      </w:r>
      <w:r w:rsidR="009B2D73" w:rsidRPr="009B2D73">
        <w:rPr>
          <w:rFonts w:ascii="Courier New" w:hAnsi="Courier New" w:cs="Courier New"/>
          <w:szCs w:val="24"/>
        </w:rPr>
        <w:t>FlagW</w:t>
      </w:r>
      <w:r w:rsidR="009B2D73" w:rsidRPr="009B2D73">
        <w:rPr>
          <w:rFonts w:ascii="Courier New" w:hAnsi="Courier New" w:cs="Courier New"/>
          <w:szCs w:val="24"/>
          <w:vertAlign w:val="subscript"/>
        </w:rPr>
        <w:t>1:0</w:t>
      </w:r>
      <w:r w:rsidR="009B2D73">
        <w:rPr>
          <w:szCs w:val="24"/>
        </w:rPr>
        <w:t xml:space="preserve">) and on whether the instruction is executed (again, dependent on the condition mnemonic </w:t>
      </w:r>
      <w:r w:rsidR="009B2D73" w:rsidRPr="009B2D73">
        <w:rPr>
          <w:rFonts w:ascii="Courier New" w:hAnsi="Courier New" w:cs="Courier New"/>
          <w:szCs w:val="24"/>
        </w:rPr>
        <w:t>Cond</w:t>
      </w:r>
      <w:r w:rsidR="009B2D73" w:rsidRPr="009B2D73">
        <w:rPr>
          <w:rFonts w:ascii="Courier New" w:hAnsi="Courier New" w:cs="Courier New"/>
          <w:szCs w:val="24"/>
          <w:vertAlign w:val="subscript"/>
        </w:rPr>
        <w:t>3:0</w:t>
      </w:r>
      <w:r w:rsidR="009B2D73">
        <w:rPr>
          <w:szCs w:val="24"/>
        </w:rPr>
        <w:t xml:space="preserve"> and the stored value of the condition flags </w:t>
      </w:r>
      <w:r w:rsidR="009B2D73" w:rsidRPr="009B2D73">
        <w:rPr>
          <w:rFonts w:ascii="Courier New" w:hAnsi="Courier New" w:cs="Courier New"/>
          <w:szCs w:val="24"/>
        </w:rPr>
        <w:t>Flags</w:t>
      </w:r>
      <w:r w:rsidR="009B2D73" w:rsidRPr="009B2D73">
        <w:rPr>
          <w:rFonts w:ascii="Courier New" w:hAnsi="Courier New" w:cs="Courier New"/>
          <w:szCs w:val="24"/>
          <w:vertAlign w:val="subscript"/>
        </w:rPr>
        <w:t>3:0</w:t>
      </w:r>
      <w:r w:rsidR="009B2D73">
        <w:rPr>
          <w:szCs w:val="24"/>
        </w:rPr>
        <w:t>)</w:t>
      </w:r>
      <w:r w:rsidR="009834ED">
        <w:rPr>
          <w:szCs w:val="24"/>
        </w:rPr>
        <w:t xml:space="preserve">. </w:t>
      </w:r>
      <w:r w:rsidR="00730A5C">
        <w:rPr>
          <w:szCs w:val="24"/>
        </w:rPr>
        <w:t>Make sure you thoroughly und</w:t>
      </w:r>
      <w:r w:rsidR="00DD73FD">
        <w:rPr>
          <w:szCs w:val="24"/>
        </w:rPr>
        <w:t xml:space="preserve">erstand the controller module. </w:t>
      </w:r>
      <w:r w:rsidR="00730A5C">
        <w:rPr>
          <w:szCs w:val="24"/>
        </w:rPr>
        <w:t xml:space="preserve">Correlate signal names in the </w:t>
      </w:r>
      <w:r w:rsidR="00392913">
        <w:rPr>
          <w:szCs w:val="24"/>
        </w:rPr>
        <w:t>System</w:t>
      </w:r>
      <w:r w:rsidR="00A42DF0">
        <w:rPr>
          <w:szCs w:val="24"/>
        </w:rPr>
        <w:t>Verilog</w:t>
      </w:r>
      <w:r w:rsidR="00730A5C">
        <w:rPr>
          <w:szCs w:val="24"/>
        </w:rPr>
        <w:t xml:space="preserve"> code with the wires on the schematic.  </w:t>
      </w:r>
    </w:p>
    <w:p w14:paraId="61E0A9EC" w14:textId="77777777" w:rsidR="009167F4" w:rsidRDefault="00B54647">
      <w:pPr>
        <w:pStyle w:val="Body"/>
        <w:rPr>
          <w:szCs w:val="24"/>
        </w:rPr>
      </w:pPr>
      <w:r>
        <w:rPr>
          <w:szCs w:val="24"/>
        </w:rPr>
        <w:t>After you thoroughly understan</w:t>
      </w:r>
      <w:r w:rsidR="00730A5C">
        <w:rPr>
          <w:szCs w:val="24"/>
        </w:rPr>
        <w:t xml:space="preserve">d the controller module, take a look at the </w:t>
      </w:r>
      <w:r w:rsidR="00730A5C" w:rsidRPr="009834ED">
        <w:rPr>
          <w:rFonts w:ascii="Courier New" w:hAnsi="Courier New" w:cs="Courier New"/>
          <w:szCs w:val="24"/>
        </w:rPr>
        <w:t>datapath</w:t>
      </w:r>
      <w:r w:rsidR="00730A5C">
        <w:rPr>
          <w:szCs w:val="24"/>
        </w:rPr>
        <w:t xml:space="preserve"> </w:t>
      </w:r>
      <w:r w:rsidR="00392913">
        <w:rPr>
          <w:szCs w:val="24"/>
        </w:rPr>
        <w:t>System</w:t>
      </w:r>
      <w:r w:rsidR="00A42DF0">
        <w:rPr>
          <w:szCs w:val="24"/>
        </w:rPr>
        <w:t>Verilog</w:t>
      </w:r>
      <w:r w:rsidR="00DD73FD">
        <w:rPr>
          <w:szCs w:val="24"/>
        </w:rPr>
        <w:t xml:space="preserve"> module. </w:t>
      </w:r>
      <w:r w:rsidR="00730A5C">
        <w:rPr>
          <w:szCs w:val="24"/>
        </w:rPr>
        <w:t xml:space="preserve">The </w:t>
      </w:r>
      <w:r w:rsidR="00730A5C" w:rsidRPr="009B2D73">
        <w:rPr>
          <w:rFonts w:ascii="Courier New" w:hAnsi="Courier New" w:cs="Courier New"/>
          <w:szCs w:val="24"/>
        </w:rPr>
        <w:t>datapa</w:t>
      </w:r>
      <w:r w:rsidR="00DD73FD" w:rsidRPr="009B2D73">
        <w:rPr>
          <w:rFonts w:ascii="Courier New" w:hAnsi="Courier New" w:cs="Courier New"/>
          <w:szCs w:val="24"/>
        </w:rPr>
        <w:t>th</w:t>
      </w:r>
      <w:r w:rsidR="00DD73FD">
        <w:rPr>
          <w:szCs w:val="24"/>
        </w:rPr>
        <w:t xml:space="preserve"> has quite a few submodules. </w:t>
      </w:r>
      <w:r w:rsidR="00730A5C">
        <w:rPr>
          <w:szCs w:val="24"/>
        </w:rPr>
        <w:t>Make sure you underst</w:t>
      </w:r>
      <w:r w:rsidR="00CB475B">
        <w:rPr>
          <w:szCs w:val="24"/>
        </w:rPr>
        <w:t xml:space="preserve">and why each submodule is there and </w:t>
      </w:r>
      <w:r w:rsidR="00730A5C">
        <w:rPr>
          <w:szCs w:val="24"/>
        </w:rPr>
        <w:t xml:space="preserve">where </w:t>
      </w:r>
      <w:r w:rsidR="00E84532">
        <w:rPr>
          <w:szCs w:val="24"/>
        </w:rPr>
        <w:t>each is</w:t>
      </w:r>
      <w:r w:rsidR="00730A5C">
        <w:rPr>
          <w:szCs w:val="24"/>
        </w:rPr>
        <w:t xml:space="preserve"> located on the </w:t>
      </w:r>
      <w:r w:rsidR="00A51462">
        <w:rPr>
          <w:szCs w:val="24"/>
        </w:rPr>
        <w:t>ARM</w:t>
      </w:r>
      <w:r w:rsidR="00730A5C">
        <w:rPr>
          <w:szCs w:val="24"/>
        </w:rPr>
        <w:t xml:space="preserve"> </w:t>
      </w:r>
      <w:r w:rsidR="003E3E77">
        <w:rPr>
          <w:szCs w:val="24"/>
        </w:rPr>
        <w:t>single-cycle</w:t>
      </w:r>
      <w:r w:rsidR="00DD73FD">
        <w:rPr>
          <w:szCs w:val="24"/>
        </w:rPr>
        <w:t xml:space="preserve"> processor schematic. </w:t>
      </w:r>
      <w:r w:rsidR="009167F4">
        <w:rPr>
          <w:szCs w:val="24"/>
        </w:rPr>
        <w:t xml:space="preserve">You’ll notice that the </w:t>
      </w:r>
      <w:r w:rsidR="009167F4" w:rsidRPr="009167F4">
        <w:rPr>
          <w:rFonts w:ascii="Courier New" w:hAnsi="Courier New" w:cs="Courier New"/>
          <w:szCs w:val="24"/>
        </w:rPr>
        <w:t>alu</w:t>
      </w:r>
      <w:r w:rsidR="009167F4">
        <w:rPr>
          <w:szCs w:val="24"/>
        </w:rPr>
        <w:t xml:space="preserve"> module </w:t>
      </w:r>
      <w:r w:rsidR="00F16A07">
        <w:rPr>
          <w:szCs w:val="24"/>
        </w:rPr>
        <w:t>is not defined</w:t>
      </w:r>
      <w:r w:rsidR="00DD73FD">
        <w:rPr>
          <w:szCs w:val="24"/>
        </w:rPr>
        <w:t xml:space="preserve">. </w:t>
      </w:r>
      <w:r w:rsidR="00F16A07">
        <w:rPr>
          <w:szCs w:val="24"/>
        </w:rPr>
        <w:t xml:space="preserve">Copy your ALU from Lab 5 into </w:t>
      </w:r>
      <w:r w:rsidR="00B34272">
        <w:rPr>
          <w:szCs w:val="24"/>
        </w:rPr>
        <w:t>your</w:t>
      </w:r>
      <w:r w:rsidR="00F16A07">
        <w:rPr>
          <w:szCs w:val="24"/>
        </w:rPr>
        <w:t xml:space="preserve"> lab9_xx directory</w:t>
      </w:r>
      <w:r w:rsidR="009167F4">
        <w:rPr>
          <w:szCs w:val="24"/>
        </w:rPr>
        <w:t xml:space="preserve">.  Be sure the </w:t>
      </w:r>
      <w:r w:rsidR="005114A1">
        <w:rPr>
          <w:szCs w:val="24"/>
        </w:rPr>
        <w:t>module name matches the instance module name</w:t>
      </w:r>
      <w:r w:rsidR="00E61D2B">
        <w:rPr>
          <w:szCs w:val="24"/>
        </w:rPr>
        <w:t xml:space="preserve"> (</w:t>
      </w:r>
      <w:r w:rsidR="00E61D2B" w:rsidRPr="009167F4">
        <w:rPr>
          <w:rFonts w:ascii="Courier New" w:hAnsi="Courier New" w:cs="Courier New"/>
          <w:szCs w:val="24"/>
        </w:rPr>
        <w:t>alu</w:t>
      </w:r>
      <w:r w:rsidR="00E61D2B">
        <w:rPr>
          <w:szCs w:val="24"/>
        </w:rPr>
        <w:t>)</w:t>
      </w:r>
      <w:r w:rsidR="005114A1">
        <w:rPr>
          <w:szCs w:val="24"/>
        </w:rPr>
        <w:t xml:space="preserve">, and make sure the </w:t>
      </w:r>
      <w:r w:rsidR="009167F4">
        <w:rPr>
          <w:szCs w:val="24"/>
        </w:rPr>
        <w:t>inputs and ou</w:t>
      </w:r>
      <w:r w:rsidR="00AA788A">
        <w:rPr>
          <w:szCs w:val="24"/>
        </w:rPr>
        <w:t>t</w:t>
      </w:r>
      <w:r w:rsidR="009167F4">
        <w:rPr>
          <w:szCs w:val="24"/>
        </w:rPr>
        <w:t xml:space="preserve">puts </w:t>
      </w:r>
      <w:r w:rsidR="005114A1">
        <w:rPr>
          <w:szCs w:val="24"/>
        </w:rPr>
        <w:t xml:space="preserve">are in the same order as in </w:t>
      </w:r>
      <w:r w:rsidR="003D225D">
        <w:rPr>
          <w:szCs w:val="24"/>
        </w:rPr>
        <w:t xml:space="preserve">they are expected in the </w:t>
      </w:r>
      <w:r w:rsidR="003D225D" w:rsidRPr="003D225D">
        <w:rPr>
          <w:rFonts w:ascii="Courier New" w:hAnsi="Courier New" w:cs="Courier New"/>
          <w:szCs w:val="24"/>
        </w:rPr>
        <w:t>datapath</w:t>
      </w:r>
      <w:r w:rsidR="003D225D">
        <w:rPr>
          <w:szCs w:val="24"/>
        </w:rPr>
        <w:t xml:space="preserve"> module</w:t>
      </w:r>
      <w:r w:rsidR="009167F4">
        <w:rPr>
          <w:szCs w:val="24"/>
        </w:rPr>
        <w:t>.</w:t>
      </w:r>
    </w:p>
    <w:p w14:paraId="02E3B813" w14:textId="77777777" w:rsidR="00F13CCF" w:rsidRDefault="00E60FEB" w:rsidP="006B2221">
      <w:pPr>
        <w:pStyle w:val="Body"/>
        <w:rPr>
          <w:szCs w:val="24"/>
        </w:rPr>
      </w:pPr>
      <w:r>
        <w:rPr>
          <w:szCs w:val="24"/>
        </w:rPr>
        <w:t>T</w:t>
      </w:r>
      <w:r w:rsidR="00730A5C">
        <w:rPr>
          <w:szCs w:val="24"/>
        </w:rPr>
        <w:t xml:space="preserve">he </w:t>
      </w:r>
      <w:r>
        <w:rPr>
          <w:szCs w:val="24"/>
        </w:rPr>
        <w:t xml:space="preserve">instruction and data </w:t>
      </w:r>
      <w:r w:rsidR="00730A5C">
        <w:rPr>
          <w:szCs w:val="24"/>
        </w:rPr>
        <w:t xml:space="preserve">memories </w:t>
      </w:r>
      <w:r>
        <w:rPr>
          <w:szCs w:val="24"/>
        </w:rPr>
        <w:t xml:space="preserve">instantiated in the </w:t>
      </w:r>
      <w:r w:rsidRPr="00E60FEB">
        <w:rPr>
          <w:rFonts w:ascii="Courier New" w:hAnsi="Courier New" w:cs="Courier New"/>
          <w:szCs w:val="24"/>
        </w:rPr>
        <w:t>top</w:t>
      </w:r>
      <w:r>
        <w:rPr>
          <w:szCs w:val="24"/>
        </w:rPr>
        <w:t xml:space="preserve"> module are each</w:t>
      </w:r>
      <w:r w:rsidR="00730A5C">
        <w:rPr>
          <w:szCs w:val="24"/>
        </w:rPr>
        <w:t xml:space="preserve"> </w:t>
      </w:r>
      <w:r>
        <w:rPr>
          <w:szCs w:val="24"/>
        </w:rPr>
        <w:t xml:space="preserve">a </w:t>
      </w:r>
      <w:r w:rsidR="00730A5C">
        <w:rPr>
          <w:szCs w:val="24"/>
        </w:rPr>
        <w:t>64</w:t>
      </w:r>
      <w:r w:rsidR="001D1C65">
        <w:rPr>
          <w:szCs w:val="24"/>
        </w:rPr>
        <w:t>-</w:t>
      </w:r>
      <w:r w:rsidR="00C0521A">
        <w:rPr>
          <w:szCs w:val="24"/>
        </w:rPr>
        <w:t>word</w:t>
      </w:r>
      <w:r w:rsidR="00730A5C">
        <w:rPr>
          <w:szCs w:val="24"/>
        </w:rPr>
        <w:t xml:space="preserve"> </w:t>
      </w:r>
      <w:r w:rsidR="00A42DF0">
        <w:rPr>
          <w:szCs w:val="24"/>
        </w:rPr>
        <w:t>×</w:t>
      </w:r>
      <w:r w:rsidR="00730A5C">
        <w:rPr>
          <w:szCs w:val="24"/>
        </w:rPr>
        <w:t xml:space="preserve"> 32-bit array</w:t>
      </w:r>
      <w:r w:rsidR="00F13CCF">
        <w:rPr>
          <w:szCs w:val="24"/>
        </w:rPr>
        <w:t>.</w:t>
      </w:r>
      <w:r w:rsidR="00345ED7">
        <w:rPr>
          <w:szCs w:val="24"/>
        </w:rPr>
        <w:t xml:space="preserve"> </w:t>
      </w:r>
      <w:r w:rsidR="006B73CB">
        <w:rPr>
          <w:szCs w:val="24"/>
        </w:rPr>
        <w:t>The instruction memory needs to contain some initial va</w:t>
      </w:r>
      <w:r w:rsidR="00DD73FD">
        <w:rPr>
          <w:szCs w:val="24"/>
        </w:rPr>
        <w:t xml:space="preserve">lues representing the program. </w:t>
      </w:r>
      <w:r w:rsidR="00335808">
        <w:rPr>
          <w:szCs w:val="24"/>
        </w:rPr>
        <w:t>The test program is given in</w:t>
      </w:r>
      <w:r w:rsidR="00DD73FD">
        <w:rPr>
          <w:szCs w:val="24"/>
        </w:rPr>
        <w:t xml:space="preserve"> Figure 7.60 of the </w:t>
      </w:r>
      <w:r w:rsidR="00E42FA1">
        <w:rPr>
          <w:szCs w:val="24"/>
        </w:rPr>
        <w:t xml:space="preserve">draft </w:t>
      </w:r>
      <w:r w:rsidR="00DD73FD">
        <w:rPr>
          <w:szCs w:val="24"/>
        </w:rPr>
        <w:t xml:space="preserve">textbook. </w:t>
      </w:r>
      <w:r w:rsidR="00335808">
        <w:rPr>
          <w:szCs w:val="24"/>
        </w:rPr>
        <w:t>Study the program until you understand what it does. The machine language code for the program is stored in memfile.dat.</w:t>
      </w:r>
    </w:p>
    <w:p w14:paraId="7519759C" w14:textId="77777777" w:rsidR="00730A5C" w:rsidRDefault="00335808" w:rsidP="00335808">
      <w:pPr>
        <w:pStyle w:val="Problem"/>
        <w:pageBreakBefore w:val="0"/>
        <w:numPr>
          <w:ilvl w:val="0"/>
          <w:numId w:val="0"/>
        </w:numPr>
      </w:pPr>
      <w:r>
        <w:t xml:space="preserve">2. </w:t>
      </w:r>
      <w:r w:rsidR="00730A5C">
        <w:t xml:space="preserve">Testing the </w:t>
      </w:r>
      <w:r w:rsidR="003E3E77">
        <w:t>single-cycle</w:t>
      </w:r>
      <w:r w:rsidR="00730A5C">
        <w:t xml:space="preserve"> </w:t>
      </w:r>
      <w:r w:rsidR="00BB4E0E">
        <w:t>ARM</w:t>
      </w:r>
      <w:r w:rsidR="00730A5C">
        <w:t xml:space="preserve"> processor</w:t>
      </w:r>
    </w:p>
    <w:p w14:paraId="6CC1D12A" w14:textId="77777777" w:rsidR="00E740FC" w:rsidRDefault="00335808">
      <w:pPr>
        <w:pStyle w:val="Body"/>
      </w:pPr>
      <w:r>
        <w:t>In this section, you will t</w:t>
      </w:r>
      <w:r w:rsidR="00E740FC">
        <w:t>est the processor</w:t>
      </w:r>
      <w:r>
        <w:t xml:space="preserve"> with your ALU.</w:t>
      </w:r>
    </w:p>
    <w:p w14:paraId="628233F6" w14:textId="77777777" w:rsidR="00730A5C" w:rsidRDefault="00E740FC" w:rsidP="008D4B83">
      <w:pPr>
        <w:pStyle w:val="Body"/>
      </w:pPr>
      <w:r>
        <w:t>In a complex system, if you don’t know what to expect the answer should be, you are unl</w:t>
      </w:r>
      <w:r w:rsidR="00DD73FD">
        <w:t xml:space="preserve">ikely to get the right answer. </w:t>
      </w:r>
      <w:r w:rsidR="008D4B83">
        <w:t>Begin by predicting what should happen on each c</w:t>
      </w:r>
      <w:r w:rsidR="00DD73FD">
        <w:t xml:space="preserve">ycle when running the program. </w:t>
      </w:r>
      <w:r w:rsidR="008D4B83">
        <w:t>Complete the chart in Table 1 at the end of the lab with your predictions.</w:t>
      </w:r>
      <w:r w:rsidR="00DD73FD">
        <w:t xml:space="preserve"> </w:t>
      </w:r>
      <w:r w:rsidR="009914BB">
        <w:t xml:space="preserve">What address will the final </w:t>
      </w:r>
      <w:r w:rsidR="00E80FA2">
        <w:rPr>
          <w:rFonts w:ascii="Courier New" w:hAnsi="Courier New" w:cs="Courier New"/>
        </w:rPr>
        <w:t>STR</w:t>
      </w:r>
      <w:r w:rsidR="009914BB">
        <w:t xml:space="preserve"> instruction write to and what value will it write?</w:t>
      </w:r>
    </w:p>
    <w:p w14:paraId="38106060" w14:textId="77777777" w:rsidR="00A61849" w:rsidRDefault="00A61849" w:rsidP="008D4B83">
      <w:pPr>
        <w:pStyle w:val="Body"/>
      </w:pPr>
      <w:r>
        <w:t>Simulate</w:t>
      </w:r>
      <w:r w:rsidR="00DD73FD">
        <w:t xml:space="preserve"> your processor with ModelSim. </w:t>
      </w:r>
      <w:r>
        <w:t xml:space="preserve">Refer to your earlier lab handouts if you need </w:t>
      </w:r>
      <w:r w:rsidR="00B54647">
        <w:t>a refresher on</w:t>
      </w:r>
      <w:r>
        <w:t xml:space="preserve"> how to use ModelSim.</w:t>
      </w:r>
      <w:r w:rsidR="00C22682">
        <w:t xml:space="preserve"> </w:t>
      </w:r>
      <w:r>
        <w:t>Be sure to add all of the .sv files, includin</w:t>
      </w:r>
      <w:r w:rsidR="00DD73FD">
        <w:t xml:space="preserve">g the one containing your ALU. </w:t>
      </w:r>
      <w:r>
        <w:t>Add all of the signals from</w:t>
      </w:r>
      <w:r w:rsidR="00DD73FD">
        <w:t xml:space="preserve"> Table 1 to your waves window. </w:t>
      </w:r>
      <w:r>
        <w:t>(Note that many are not at the top level; you’ll have to drill down into the appropriate part of the hierarchy to find them.)</w:t>
      </w:r>
    </w:p>
    <w:p w14:paraId="674E0DF3" w14:textId="77777777" w:rsidR="00A61849" w:rsidRDefault="00A31D9F" w:rsidP="008D4B83">
      <w:pPr>
        <w:pStyle w:val="Body"/>
      </w:pPr>
      <w:r>
        <w:t xml:space="preserve">Run the simulation. </w:t>
      </w:r>
      <w:r w:rsidR="00A61849">
        <w:t>If all goes well, the testbench will print “Simulation succeeded.”</w:t>
      </w:r>
      <w:r>
        <w:t xml:space="preserve"> Look at the waveforms and check that they match your predictions in Table 1.</w:t>
      </w:r>
      <w:r w:rsidR="00B616E0">
        <w:t xml:space="preserve"> If they don’t, the problem is likely in your ALU or because you didn’t properly add all of the files.</w:t>
      </w:r>
    </w:p>
    <w:p w14:paraId="387A23A1" w14:textId="77777777" w:rsidR="00451CE9" w:rsidRDefault="00B616E0" w:rsidP="00B54647">
      <w:pPr>
        <w:pStyle w:val="Body"/>
      </w:pPr>
      <w:r>
        <w:t>If you need to</w:t>
      </w:r>
      <w:r w:rsidR="00167D5A">
        <w:t xml:space="preserve"> debug, you’ll likely want to view </w:t>
      </w:r>
      <w:r>
        <w:t>more</w:t>
      </w:r>
      <w:r w:rsidR="00DD73FD">
        <w:t xml:space="preserve"> internal signals. </w:t>
      </w:r>
      <w:r w:rsidR="00167D5A">
        <w:t>However, on the final waveform that you turn in, show ONLY the fo</w:t>
      </w:r>
      <w:r w:rsidR="00DD73FD">
        <w:t xml:space="preserve">llowing signals in this order: </w:t>
      </w:r>
      <w:r w:rsidR="00330D79" w:rsidRPr="00652B6A">
        <w:rPr>
          <w:rFonts w:ascii="Courier New" w:hAnsi="Courier New" w:cs="Courier New"/>
        </w:rPr>
        <w:t>clk</w:t>
      </w:r>
      <w:r w:rsidR="00330D79">
        <w:t xml:space="preserve">, </w:t>
      </w:r>
      <w:r w:rsidR="00330D79" w:rsidRPr="00652B6A">
        <w:rPr>
          <w:rFonts w:ascii="Courier New" w:hAnsi="Courier New" w:cs="Courier New"/>
        </w:rPr>
        <w:t>reset</w:t>
      </w:r>
      <w:r w:rsidR="00330D79">
        <w:t xml:space="preserve">, </w:t>
      </w:r>
      <w:r w:rsidR="00FE2328">
        <w:rPr>
          <w:rFonts w:ascii="Courier New" w:hAnsi="Courier New" w:cs="Courier New"/>
        </w:rPr>
        <w:t>PC</w:t>
      </w:r>
      <w:r w:rsidR="00330D79">
        <w:t xml:space="preserve">, </w:t>
      </w:r>
      <w:r w:rsidR="00FE2328">
        <w:rPr>
          <w:rFonts w:ascii="Courier New" w:hAnsi="Courier New" w:cs="Courier New"/>
        </w:rPr>
        <w:t>I</w:t>
      </w:r>
      <w:r w:rsidR="00330D79" w:rsidRPr="00652B6A">
        <w:rPr>
          <w:rFonts w:ascii="Courier New" w:hAnsi="Courier New" w:cs="Courier New"/>
        </w:rPr>
        <w:t>nstr</w:t>
      </w:r>
      <w:r w:rsidR="00330D79">
        <w:t xml:space="preserve">, </w:t>
      </w:r>
      <w:r w:rsidR="00FE2328">
        <w:rPr>
          <w:rFonts w:ascii="Courier New" w:hAnsi="Courier New" w:cs="Courier New"/>
        </w:rPr>
        <w:t>ALUResult</w:t>
      </w:r>
      <w:r w:rsidR="00330D79">
        <w:t xml:space="preserve">, </w:t>
      </w:r>
      <w:r w:rsidR="00FE2328">
        <w:rPr>
          <w:rFonts w:ascii="Courier New" w:hAnsi="Courier New" w:cs="Courier New"/>
        </w:rPr>
        <w:t>WriteD</w:t>
      </w:r>
      <w:r w:rsidR="00330D79" w:rsidRPr="00652B6A">
        <w:rPr>
          <w:rFonts w:ascii="Courier New" w:hAnsi="Courier New" w:cs="Courier New"/>
        </w:rPr>
        <w:t>ata</w:t>
      </w:r>
      <w:r w:rsidR="00330D79">
        <w:t xml:space="preserve">, </w:t>
      </w:r>
      <w:r w:rsidR="00FE2328">
        <w:rPr>
          <w:rFonts w:ascii="Courier New" w:hAnsi="Courier New" w:cs="Courier New"/>
        </w:rPr>
        <w:t>M</w:t>
      </w:r>
      <w:r w:rsidR="00330D79" w:rsidRPr="00652B6A">
        <w:rPr>
          <w:rFonts w:ascii="Courier New" w:hAnsi="Courier New" w:cs="Courier New"/>
        </w:rPr>
        <w:t>em</w:t>
      </w:r>
      <w:r w:rsidR="00FE2328">
        <w:rPr>
          <w:rFonts w:ascii="Courier New" w:hAnsi="Courier New" w:cs="Courier New"/>
        </w:rPr>
        <w:t>W</w:t>
      </w:r>
      <w:r w:rsidR="00330D79" w:rsidRPr="00652B6A">
        <w:rPr>
          <w:rFonts w:ascii="Courier New" w:hAnsi="Courier New" w:cs="Courier New"/>
        </w:rPr>
        <w:t>rite</w:t>
      </w:r>
      <w:r w:rsidR="00330D79">
        <w:t xml:space="preserve">, and </w:t>
      </w:r>
      <w:r w:rsidR="00FE2328">
        <w:rPr>
          <w:rFonts w:ascii="Courier New" w:hAnsi="Courier New" w:cs="Courier New"/>
        </w:rPr>
        <w:t>ReadD</w:t>
      </w:r>
      <w:r w:rsidR="00330D79" w:rsidRPr="00652B6A">
        <w:rPr>
          <w:rFonts w:ascii="Courier New" w:hAnsi="Courier New" w:cs="Courier New"/>
        </w:rPr>
        <w:t>ata</w:t>
      </w:r>
      <w:r w:rsidR="00DD73FD">
        <w:t xml:space="preserve">. </w:t>
      </w:r>
      <w:r w:rsidR="00167D5A" w:rsidRPr="00DD73FD">
        <w:rPr>
          <w:b/>
        </w:rPr>
        <w:t>All the values need to be output in hexadecimal and must be readable to get full credit.</w:t>
      </w:r>
      <w:r w:rsidR="00451CE9" w:rsidRPr="00DD73FD">
        <w:rPr>
          <w:b/>
        </w:rPr>
        <w:t xml:space="preserve"> </w:t>
      </w:r>
    </w:p>
    <w:p w14:paraId="40B5B719" w14:textId="77777777" w:rsidR="00730A5C" w:rsidRPr="00451CE9" w:rsidRDefault="00730A5C">
      <w:pPr>
        <w:pStyle w:val="Body"/>
        <w:spacing w:after="0"/>
      </w:pPr>
      <w:r>
        <w:t>After you have fixed any bugs, print out your final waveform.</w:t>
      </w:r>
    </w:p>
    <w:p w14:paraId="163E0B3B" w14:textId="77777777" w:rsidR="00730A5C" w:rsidRDefault="00335808" w:rsidP="00335808">
      <w:pPr>
        <w:pStyle w:val="Problem"/>
        <w:pageBreakBefore w:val="0"/>
        <w:numPr>
          <w:ilvl w:val="0"/>
          <w:numId w:val="0"/>
        </w:numPr>
      </w:pPr>
      <w:r>
        <w:t xml:space="preserve">3.  </w:t>
      </w:r>
      <w:r w:rsidR="00730A5C">
        <w:t xml:space="preserve">Modifying the </w:t>
      </w:r>
      <w:r w:rsidR="00BB4E0E">
        <w:t>ARM</w:t>
      </w:r>
      <w:r w:rsidR="00730A5C">
        <w:t xml:space="preserve"> single-cycle processor</w:t>
      </w:r>
    </w:p>
    <w:p w14:paraId="6541A568" w14:textId="77777777" w:rsidR="00730A5C" w:rsidRDefault="00730A5C">
      <w:pPr>
        <w:pStyle w:val="Body"/>
      </w:pPr>
      <w:r>
        <w:t xml:space="preserve">You now need to modify the </w:t>
      </w:r>
      <w:r w:rsidR="00BB4E0E">
        <w:t>ARM</w:t>
      </w:r>
      <w:r>
        <w:t xml:space="preserve"> single-cycle processor by adding the </w:t>
      </w:r>
      <w:r w:rsidR="00C049D6">
        <w:rPr>
          <w:rFonts w:ascii="Courier New" w:hAnsi="Courier New" w:cs="Courier New"/>
        </w:rPr>
        <w:t>EOR</w:t>
      </w:r>
      <w:r>
        <w:t xml:space="preserve"> and </w:t>
      </w:r>
      <w:r w:rsidR="00C049D6">
        <w:rPr>
          <w:rFonts w:ascii="Courier New" w:hAnsi="Courier New" w:cs="Courier New"/>
        </w:rPr>
        <w:t>LDRB</w:t>
      </w:r>
      <w:r w:rsidR="004E0C2A">
        <w:t xml:space="preserve"> instructions. </w:t>
      </w:r>
      <w:r>
        <w:t xml:space="preserve">First, modify the </w:t>
      </w:r>
      <w:r w:rsidR="00BB4E0E">
        <w:t>ARM</w:t>
      </w:r>
      <w:r>
        <w:t xml:space="preserve"> pr</w:t>
      </w:r>
      <w:r w:rsidR="00BF447A">
        <w:t>ocessor schematic</w:t>
      </w:r>
      <w:r w:rsidR="0031380E">
        <w:t>/ALU</w:t>
      </w:r>
      <w:r w:rsidR="00BF447A">
        <w:t xml:space="preserve"> </w:t>
      </w:r>
      <w:r w:rsidR="003920D7">
        <w:t>at the end of this lab</w:t>
      </w:r>
      <w:r>
        <w:t xml:space="preserve"> to sh</w:t>
      </w:r>
      <w:r w:rsidR="004E0C2A">
        <w:t xml:space="preserve">ow what changes are necessary. </w:t>
      </w:r>
      <w:r>
        <w:t>You can draw your changes directly onto th</w:t>
      </w:r>
      <w:r w:rsidR="004118F1">
        <w:t>e schematic</w:t>
      </w:r>
      <w:r w:rsidR="0031380E">
        <w:t>s</w:t>
      </w:r>
      <w:r w:rsidR="004118F1">
        <w:t xml:space="preserve">.  </w:t>
      </w:r>
      <w:r w:rsidR="00770841">
        <w:t xml:space="preserve">Then </w:t>
      </w:r>
      <w:r w:rsidR="00770841">
        <w:lastRenderedPageBreak/>
        <w:t xml:space="preserve">modify the main decoder and ALU decoder as required.  Show your changes in the </w:t>
      </w:r>
      <w:r w:rsidR="004E0C2A">
        <w:t xml:space="preserve">tables at the end of the lab. </w:t>
      </w:r>
      <w:r w:rsidR="00E16617">
        <w:t>Finally</w:t>
      </w:r>
      <w:r w:rsidR="004118F1">
        <w:t xml:space="preserve">, modify the </w:t>
      </w:r>
      <w:r w:rsidR="00392913">
        <w:t>System</w:t>
      </w:r>
      <w:r w:rsidR="00A42DF0">
        <w:t>Verilog</w:t>
      </w:r>
      <w:r>
        <w:t xml:space="preserve"> code as needed to include your modifications.</w:t>
      </w:r>
    </w:p>
    <w:p w14:paraId="227371DB" w14:textId="77777777" w:rsidR="00DD73FD" w:rsidRDefault="00DD73FD">
      <w:pPr>
        <w:pStyle w:val="Body"/>
      </w:pPr>
    </w:p>
    <w:p w14:paraId="41E3A7B0" w14:textId="77777777" w:rsidR="00730A5C" w:rsidRDefault="00335808">
      <w:pPr>
        <w:pStyle w:val="Body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700A40">
        <w:rPr>
          <w:b/>
          <w:bCs/>
          <w:sz w:val="28"/>
        </w:rPr>
        <w:t xml:space="preserve">. </w:t>
      </w:r>
      <w:r w:rsidR="00730A5C">
        <w:rPr>
          <w:b/>
          <w:bCs/>
          <w:sz w:val="28"/>
        </w:rPr>
        <w:t xml:space="preserve">Testing your modified </w:t>
      </w:r>
      <w:r w:rsidR="00BB4E0E">
        <w:rPr>
          <w:b/>
          <w:bCs/>
          <w:sz w:val="28"/>
        </w:rPr>
        <w:t>ARM</w:t>
      </w:r>
      <w:r w:rsidR="00730A5C">
        <w:rPr>
          <w:b/>
          <w:bCs/>
          <w:sz w:val="28"/>
        </w:rPr>
        <w:t xml:space="preserve"> single-cycle processor</w:t>
      </w:r>
    </w:p>
    <w:p w14:paraId="55A4EF91" w14:textId="77777777" w:rsidR="00730A5C" w:rsidRPr="00DD73FD" w:rsidRDefault="00D63505" w:rsidP="00DD73FD">
      <w:pPr>
        <w:pStyle w:val="Body"/>
      </w:pPr>
      <w:r>
        <w:t>Next, you’ll need a test program to verify that your modified processor work</w:t>
      </w:r>
      <w:r w:rsidR="001A4A35">
        <w:t>s</w:t>
      </w:r>
      <w:r>
        <w:t xml:space="preserve">.  The program should check that your new instructions work properly and that the </w:t>
      </w:r>
      <w:r w:rsidR="001A4A35">
        <w:t>old ones didn’t break.  Use memfile</w:t>
      </w:r>
      <w:r>
        <w:t xml:space="preserve">2.asm below. </w:t>
      </w:r>
    </w:p>
    <w:p w14:paraId="33876558" w14:textId="77777777" w:rsidR="008D1632" w:rsidRDefault="008D1632">
      <w:pPr>
        <w:pStyle w:val="Body"/>
        <w:spacing w:after="0"/>
        <w:rPr>
          <w:rFonts w:ascii="Courier" w:hAnsi="Courier"/>
          <w:sz w:val="20"/>
        </w:rPr>
      </w:pPr>
    </w:p>
    <w:p w14:paraId="6C47A85F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bookmarkStart w:id="2" w:name="OLE_LINK1"/>
      <w:bookmarkStart w:id="3" w:name="OLE_LINK2"/>
      <w:r>
        <w:rPr>
          <w:rFonts w:ascii="Courier New" w:hAnsi="Courier New" w:cs="Courier New"/>
          <w:sz w:val="22"/>
          <w:szCs w:val="22"/>
        </w:rPr>
        <w:t>; memfile2.asm</w:t>
      </w:r>
    </w:p>
    <w:p w14:paraId="141348B0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 david_harris@hmc.edu and sarah_harris@hmc.edu 3 April 2014</w:t>
      </w:r>
    </w:p>
    <w:p w14:paraId="42D84B4C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MAIN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SUB  R0, R15, R15</w:t>
      </w:r>
    </w:p>
    <w:p w14:paraId="7ECD87C2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ADD  R1, R0, #255</w:t>
      </w:r>
    </w:p>
    <w:p w14:paraId="2DDE25EC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ADD  R2, R1, R1</w:t>
      </w:r>
    </w:p>
    <w:p w14:paraId="3E619FBB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STR  R2, [R0, #196]</w:t>
      </w:r>
    </w:p>
    <w:p w14:paraId="4239B056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EOR  R3, R1, #77</w:t>
      </w:r>
    </w:p>
    <w:p w14:paraId="3A2EA032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AND  R4, R3, #0x1F</w:t>
      </w:r>
    </w:p>
    <w:p w14:paraId="29C4668C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ADD  R5, R3, R4</w:t>
      </w:r>
    </w:p>
    <w:p w14:paraId="6E9ECE2A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LDRB R6, [R5]</w:t>
      </w:r>
    </w:p>
    <w:p w14:paraId="5D582222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LDRB R7, [R5, #1]</w:t>
      </w:r>
    </w:p>
    <w:p w14:paraId="19225C61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SUBS R0, R6, R7</w:t>
      </w:r>
    </w:p>
    <w:p w14:paraId="563EA98A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BLT  MAIN</w:t>
      </w:r>
    </w:p>
    <w:p w14:paraId="3CFAE4BB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BGT  HERE</w:t>
      </w:r>
    </w:p>
    <w:p w14:paraId="0025AC5C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STR  R1, [R4, #</w:t>
      </w:r>
      <w:r w:rsidR="007E2EC2">
        <w:rPr>
          <w:rFonts w:ascii="Courier New" w:hAnsi="Courier New" w:cs="Courier New"/>
          <w:sz w:val="22"/>
          <w:szCs w:val="22"/>
        </w:rPr>
        <w:t>110</w:t>
      </w:r>
      <w:r>
        <w:rPr>
          <w:rFonts w:ascii="Courier New" w:hAnsi="Courier New" w:cs="Courier New"/>
          <w:sz w:val="22"/>
          <w:szCs w:val="22"/>
        </w:rPr>
        <w:t>]</w:t>
      </w:r>
    </w:p>
    <w:p w14:paraId="4051F168" w14:textId="77777777" w:rsidR="007E2EC2" w:rsidRDefault="007E2EC2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B </w:t>
      </w:r>
      <w:r>
        <w:rPr>
          <w:rFonts w:ascii="Courier New" w:hAnsi="Courier New" w:cs="Courier New"/>
          <w:sz w:val="22"/>
          <w:szCs w:val="22"/>
        </w:rPr>
        <w:tab/>
        <w:t>MAIN</w:t>
      </w:r>
    </w:p>
    <w:p w14:paraId="22A6EE2A" w14:textId="77777777" w:rsidR="001F2D37" w:rsidRDefault="001F2D37" w:rsidP="001F2D3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STR  R6, [R4, #</w:t>
      </w:r>
      <w:r w:rsidR="007E2EC2">
        <w:rPr>
          <w:rFonts w:ascii="Courier New" w:hAnsi="Courier New" w:cs="Courier New"/>
          <w:sz w:val="22"/>
          <w:szCs w:val="22"/>
        </w:rPr>
        <w:t>110</w:t>
      </w:r>
      <w:r>
        <w:rPr>
          <w:rFonts w:ascii="Courier New" w:hAnsi="Courier New" w:cs="Courier New"/>
          <w:sz w:val="22"/>
          <w:szCs w:val="22"/>
        </w:rPr>
        <w:t>]</w:t>
      </w:r>
    </w:p>
    <w:p w14:paraId="790B78C7" w14:textId="77777777" w:rsidR="003F713D" w:rsidRPr="00E679E0" w:rsidRDefault="003F713D" w:rsidP="00EE0245">
      <w:pPr>
        <w:pStyle w:val="Body"/>
        <w:spacing w:after="0"/>
        <w:ind w:left="2880"/>
        <w:rPr>
          <w:sz w:val="20"/>
        </w:rPr>
      </w:pPr>
    </w:p>
    <w:bookmarkEnd w:id="2"/>
    <w:bookmarkEnd w:id="3"/>
    <w:p w14:paraId="48255AFC" w14:textId="77777777" w:rsidR="003F713D" w:rsidRDefault="00700A40" w:rsidP="003F713D">
      <w:pPr>
        <w:pStyle w:val="Body"/>
        <w:jc w:val="center"/>
        <w:rPr>
          <w:b/>
          <w:bCs/>
        </w:rPr>
      </w:pPr>
      <w:r w:rsidRPr="00700A40">
        <w:rPr>
          <w:b/>
          <w:bCs/>
          <w:color w:val="0000FF"/>
        </w:rPr>
        <w:t xml:space="preserve">Figure </w:t>
      </w:r>
      <w:r w:rsidR="00B52AB0">
        <w:rPr>
          <w:b/>
          <w:bCs/>
          <w:color w:val="0000FF"/>
        </w:rPr>
        <w:t>1</w:t>
      </w:r>
      <w:r w:rsidRPr="00700A40">
        <w:rPr>
          <w:b/>
          <w:bCs/>
          <w:color w:val="0000FF"/>
        </w:rPr>
        <w:t>.</w:t>
      </w:r>
      <w:r w:rsidRPr="00700A40">
        <w:rPr>
          <w:b/>
          <w:bCs/>
        </w:rPr>
        <w:t xml:space="preserve">  </w:t>
      </w:r>
      <w:r w:rsidR="00BB4E0E">
        <w:rPr>
          <w:b/>
          <w:bCs/>
        </w:rPr>
        <w:t>ARM</w:t>
      </w:r>
      <w:r w:rsidRPr="00700A40">
        <w:rPr>
          <w:b/>
          <w:bCs/>
        </w:rPr>
        <w:t xml:space="preserve"> assembly program: </w:t>
      </w:r>
      <w:r w:rsidR="003F713D">
        <w:rPr>
          <w:b/>
          <w:bCs/>
        </w:rPr>
        <w:t>memfile</w:t>
      </w:r>
      <w:r w:rsidRPr="00700A40">
        <w:rPr>
          <w:b/>
          <w:bCs/>
        </w:rPr>
        <w:t>2.asm</w:t>
      </w:r>
    </w:p>
    <w:p w14:paraId="5C205694" w14:textId="77777777" w:rsidR="003F713D" w:rsidRPr="00700A40" w:rsidRDefault="003F713D" w:rsidP="00520FEA">
      <w:pPr>
        <w:pStyle w:val="Body"/>
        <w:rPr>
          <w:b/>
          <w:bCs/>
        </w:rPr>
      </w:pPr>
    </w:p>
    <w:p w14:paraId="5FA64E38" w14:textId="77777777" w:rsidR="00D63505" w:rsidRDefault="00D63505">
      <w:pPr>
        <w:pStyle w:val="Body"/>
      </w:pPr>
      <w:r>
        <w:t xml:space="preserve">Convert the program to machine language and put it in a file named memfile2.dat. </w:t>
      </w:r>
      <w:r w:rsidR="00924927">
        <w:t>Modify imem to load this file. Modify the test</w:t>
      </w:r>
      <w:r>
        <w:t xml:space="preserve">bench to check for the appropriate address and data value indicating </w:t>
      </w:r>
      <w:r w:rsidR="00DD73FD">
        <w:t xml:space="preserve">that the simulation succeeded. </w:t>
      </w:r>
      <w:r w:rsidR="00DE101F">
        <w:t>Run the program and check your</w:t>
      </w:r>
      <w:r w:rsidR="00DD73FD">
        <w:t xml:space="preserve"> results. Debug if necessary. </w:t>
      </w:r>
      <w:r w:rsidR="00DE101F">
        <w:t xml:space="preserve">When you are done, print out the waveforms as before and indicate the address and data value </w:t>
      </w:r>
      <w:r w:rsidR="007E2EC2">
        <w:t>written</w:t>
      </w:r>
      <w:r w:rsidR="00DE101F">
        <w:t xml:space="preserve"> by the</w:t>
      </w:r>
      <w:r w:rsidR="007E2EC2">
        <w:t xml:space="preserve"> final</w:t>
      </w:r>
      <w:r w:rsidR="00DE101F">
        <w:t xml:space="preserve"> </w:t>
      </w:r>
      <w:r w:rsidR="007E2EC2">
        <w:rPr>
          <w:rFonts w:ascii="Courier New" w:hAnsi="Courier New" w:cs="Courier New"/>
        </w:rPr>
        <w:t>STR</w:t>
      </w:r>
      <w:r w:rsidR="00DE101F">
        <w:t xml:space="preserve"> instruction.</w:t>
      </w:r>
    </w:p>
    <w:p w14:paraId="0A13AE1D" w14:textId="77777777" w:rsidR="00730A5C" w:rsidRDefault="00730A5C">
      <w:pPr>
        <w:pStyle w:val="Heading"/>
      </w:pPr>
      <w:r>
        <w:t>What to Turn In</w:t>
      </w:r>
    </w:p>
    <w:p w14:paraId="300B3400" w14:textId="77777777" w:rsidR="00730A5C" w:rsidRDefault="00730A5C">
      <w:pPr>
        <w:pStyle w:val="Body"/>
      </w:pPr>
      <w:r>
        <w:t>Please turn in each of the following items</w:t>
      </w:r>
      <w:r w:rsidR="007C6CA6">
        <w:t>, clearly labeled and in the following order</w:t>
      </w:r>
      <w:r>
        <w:t>:</w:t>
      </w:r>
    </w:p>
    <w:p w14:paraId="38D6B6F2" w14:textId="77777777" w:rsidR="00730A5C" w:rsidRDefault="00730A5C">
      <w:pPr>
        <w:pStyle w:val="Enumeration"/>
        <w:numPr>
          <w:ilvl w:val="0"/>
          <w:numId w:val="5"/>
        </w:numPr>
      </w:pPr>
      <w:r>
        <w:rPr>
          <w:b/>
        </w:rPr>
        <w:t>Please indicate how many hours you spent on this lab.</w:t>
      </w:r>
      <w:r w:rsidR="00DD73FD">
        <w:t xml:space="preserve"> </w:t>
      </w:r>
      <w:r>
        <w:t>This will not affect your grade</w:t>
      </w:r>
      <w:r w:rsidR="00DD73FD">
        <w:t xml:space="preserve"> (unless omitted)</w:t>
      </w:r>
      <w:r>
        <w:t>, but will be helpful for calibrating the workload for next semester’s labs.</w:t>
      </w:r>
    </w:p>
    <w:p w14:paraId="20353EAD" w14:textId="77777777" w:rsidR="00B329DA" w:rsidRDefault="00B329DA" w:rsidP="00B329DA">
      <w:pPr>
        <w:pStyle w:val="Enumeration"/>
        <w:numPr>
          <w:ilvl w:val="0"/>
          <w:numId w:val="5"/>
        </w:numPr>
      </w:pPr>
      <w:r>
        <w:t>A completed version of Table 1.</w:t>
      </w:r>
    </w:p>
    <w:p w14:paraId="35B247BE" w14:textId="77777777" w:rsidR="00D16313" w:rsidRDefault="00D66EC8" w:rsidP="00B329DA">
      <w:pPr>
        <w:pStyle w:val="Enumeration"/>
        <w:numPr>
          <w:ilvl w:val="0"/>
          <w:numId w:val="5"/>
        </w:numPr>
      </w:pPr>
      <w:r>
        <w:t xml:space="preserve">An image </w:t>
      </w:r>
      <w:r w:rsidR="00D16313">
        <w:t xml:space="preserve">of the </w:t>
      </w:r>
      <w:r w:rsidR="00E17610">
        <w:t xml:space="preserve">simulation </w:t>
      </w:r>
      <w:r w:rsidR="00D16313">
        <w:t>waveforms showing correct operation of the processor.  Does it write</w:t>
      </w:r>
      <w:r w:rsidR="006C5F70">
        <w:t xml:space="preserve"> the correct value to address 100</w:t>
      </w:r>
      <w:r w:rsidR="00D16313">
        <w:t>?</w:t>
      </w:r>
    </w:p>
    <w:p w14:paraId="13771626" w14:textId="77777777" w:rsidR="001654E7" w:rsidRDefault="001654E7" w:rsidP="003920D7">
      <w:pPr>
        <w:pStyle w:val="Enumeration"/>
        <w:ind w:left="360" w:firstLine="0"/>
      </w:pPr>
      <w:r>
        <w:t xml:space="preserve">The simulation waveforms should give the signal values in hexadecimal format and should be in the following order: </w:t>
      </w:r>
      <w:r w:rsidR="006C5F70" w:rsidRPr="00652B6A">
        <w:rPr>
          <w:rFonts w:ascii="Courier New" w:hAnsi="Courier New" w:cs="Courier New"/>
        </w:rPr>
        <w:t>clk</w:t>
      </w:r>
      <w:r w:rsidR="006C5F70">
        <w:t xml:space="preserve">, </w:t>
      </w:r>
      <w:r w:rsidR="006C5F70" w:rsidRPr="00652B6A">
        <w:rPr>
          <w:rFonts w:ascii="Courier New" w:hAnsi="Courier New" w:cs="Courier New"/>
        </w:rPr>
        <w:t>reset</w:t>
      </w:r>
      <w:r w:rsidR="006C5F70">
        <w:t xml:space="preserve">, </w:t>
      </w:r>
      <w:r w:rsidR="006C5F70">
        <w:rPr>
          <w:rFonts w:ascii="Courier New" w:hAnsi="Courier New" w:cs="Courier New"/>
        </w:rPr>
        <w:t>PC</w:t>
      </w:r>
      <w:r w:rsidR="006C5F70">
        <w:t xml:space="preserve">, </w:t>
      </w:r>
      <w:r w:rsidR="006C5F70">
        <w:rPr>
          <w:rFonts w:ascii="Courier New" w:hAnsi="Courier New" w:cs="Courier New"/>
        </w:rPr>
        <w:t>I</w:t>
      </w:r>
      <w:r w:rsidR="006C5F70" w:rsidRPr="00652B6A">
        <w:rPr>
          <w:rFonts w:ascii="Courier New" w:hAnsi="Courier New" w:cs="Courier New"/>
        </w:rPr>
        <w:t>nstr</w:t>
      </w:r>
      <w:r w:rsidR="006C5F70">
        <w:t xml:space="preserve">, </w:t>
      </w:r>
      <w:r w:rsidR="006C5F70">
        <w:rPr>
          <w:rFonts w:ascii="Courier New" w:hAnsi="Courier New" w:cs="Courier New"/>
        </w:rPr>
        <w:t>ALUResult</w:t>
      </w:r>
      <w:r w:rsidR="006C5F70">
        <w:t xml:space="preserve">, </w:t>
      </w:r>
      <w:r w:rsidR="006C5F70">
        <w:rPr>
          <w:rFonts w:ascii="Courier New" w:hAnsi="Courier New" w:cs="Courier New"/>
        </w:rPr>
        <w:t>WriteD</w:t>
      </w:r>
      <w:r w:rsidR="006C5F70" w:rsidRPr="00652B6A">
        <w:rPr>
          <w:rFonts w:ascii="Courier New" w:hAnsi="Courier New" w:cs="Courier New"/>
        </w:rPr>
        <w:t>ata</w:t>
      </w:r>
      <w:r w:rsidR="006C5F70">
        <w:t xml:space="preserve">, </w:t>
      </w:r>
      <w:r w:rsidR="006C5F70">
        <w:rPr>
          <w:rFonts w:ascii="Courier New" w:hAnsi="Courier New" w:cs="Courier New"/>
        </w:rPr>
        <w:lastRenderedPageBreak/>
        <w:t>M</w:t>
      </w:r>
      <w:r w:rsidR="006C5F70" w:rsidRPr="00652B6A">
        <w:rPr>
          <w:rFonts w:ascii="Courier New" w:hAnsi="Courier New" w:cs="Courier New"/>
        </w:rPr>
        <w:t>em</w:t>
      </w:r>
      <w:r w:rsidR="006C5F70">
        <w:rPr>
          <w:rFonts w:ascii="Courier New" w:hAnsi="Courier New" w:cs="Courier New"/>
        </w:rPr>
        <w:t>W</w:t>
      </w:r>
      <w:r w:rsidR="006C5F70" w:rsidRPr="00652B6A">
        <w:rPr>
          <w:rFonts w:ascii="Courier New" w:hAnsi="Courier New" w:cs="Courier New"/>
        </w:rPr>
        <w:t>rite</w:t>
      </w:r>
      <w:r w:rsidR="006C5F70">
        <w:t xml:space="preserve">, and </w:t>
      </w:r>
      <w:r w:rsidR="006C5F70">
        <w:rPr>
          <w:rFonts w:ascii="Courier New" w:hAnsi="Courier New" w:cs="Courier New"/>
        </w:rPr>
        <w:t>ReadD</w:t>
      </w:r>
      <w:r w:rsidR="006C5F70" w:rsidRPr="00652B6A">
        <w:rPr>
          <w:rFonts w:ascii="Courier New" w:hAnsi="Courier New" w:cs="Courier New"/>
        </w:rPr>
        <w:t>ata</w:t>
      </w:r>
      <w:r w:rsidR="006C5F70">
        <w:t>.  While you may print more signals during debug, d</w:t>
      </w:r>
      <w:r>
        <w:t>o not display any other signals in the waveform</w:t>
      </w:r>
      <w:r w:rsidR="006C5F70">
        <w:t xml:space="preserve"> you submit</w:t>
      </w:r>
      <w:r>
        <w:t>. Check that the waveforms are zoomed out enough that the grader can read your bus values.  Unreadable waveforms will receive no credit.  Use several pages</w:t>
      </w:r>
      <w:r w:rsidR="00D66EC8">
        <w:t xml:space="preserve"> and multiple images</w:t>
      </w:r>
      <w:r>
        <w:t xml:space="preserve"> as necessary.</w:t>
      </w:r>
    </w:p>
    <w:p w14:paraId="5A996647" w14:textId="77777777" w:rsidR="00B329DA" w:rsidRDefault="00120218" w:rsidP="00B329DA">
      <w:pPr>
        <w:pStyle w:val="Enumeration"/>
        <w:numPr>
          <w:ilvl w:val="0"/>
          <w:numId w:val="5"/>
        </w:numPr>
      </w:pPr>
      <w:r>
        <w:t xml:space="preserve">Marked up versions of the datapath schematic and decoder tables </w:t>
      </w:r>
      <w:r w:rsidR="00B329DA">
        <w:t xml:space="preserve">that adds the </w:t>
      </w:r>
      <w:r w:rsidR="007E2EC2">
        <w:rPr>
          <w:rFonts w:ascii="Courier New" w:hAnsi="Courier New" w:cs="Courier New"/>
        </w:rPr>
        <w:t>EOR</w:t>
      </w:r>
      <w:r w:rsidR="00B329DA">
        <w:t xml:space="preserve"> and </w:t>
      </w:r>
      <w:r w:rsidR="007E2EC2">
        <w:rPr>
          <w:rFonts w:ascii="Courier New" w:hAnsi="Courier New" w:cs="Courier New"/>
        </w:rPr>
        <w:t>LDRB</w:t>
      </w:r>
      <w:r w:rsidR="00EF0A23">
        <w:t xml:space="preserve"> instructions.</w:t>
      </w:r>
    </w:p>
    <w:p w14:paraId="49F58DA8" w14:textId="77777777" w:rsidR="003920D7" w:rsidRDefault="00D66EC8" w:rsidP="003920D7">
      <w:pPr>
        <w:pStyle w:val="Enumeration"/>
        <w:numPr>
          <w:ilvl w:val="0"/>
          <w:numId w:val="5"/>
        </w:numPr>
      </w:pPr>
      <w:r>
        <w:t>Y</w:t>
      </w:r>
      <w:r w:rsidR="004118F1">
        <w:t xml:space="preserve">our </w:t>
      </w:r>
      <w:r w:rsidR="00392913">
        <w:t>System</w:t>
      </w:r>
      <w:r w:rsidR="00A42DF0">
        <w:t>Verilog</w:t>
      </w:r>
      <w:r w:rsidR="00730A5C">
        <w:t xml:space="preserve"> code for your modified </w:t>
      </w:r>
      <w:r w:rsidR="00BB4E0E">
        <w:t>ARM</w:t>
      </w:r>
      <w:r w:rsidR="00730A5C">
        <w:t xml:space="preserve"> computer (including </w:t>
      </w:r>
      <w:r w:rsidR="007E2EC2">
        <w:rPr>
          <w:rFonts w:ascii="Courier New" w:hAnsi="Courier New" w:cs="Courier New"/>
        </w:rPr>
        <w:t>EOR</w:t>
      </w:r>
      <w:r w:rsidR="00730A5C">
        <w:t xml:space="preserve"> and </w:t>
      </w:r>
      <w:r w:rsidR="007E2EC2">
        <w:rPr>
          <w:rFonts w:ascii="Courier New" w:hAnsi="Courier New" w:cs="Courier New"/>
        </w:rPr>
        <w:t>LDRB</w:t>
      </w:r>
      <w:r w:rsidR="00730A5C">
        <w:t xml:space="preserve"> functionality)</w:t>
      </w:r>
      <w:r w:rsidR="00D52E89">
        <w:t xml:space="preserve"> with the changes highlighted</w:t>
      </w:r>
      <w:r w:rsidR="00E17610">
        <w:t xml:space="preserve"> and commented in the code.</w:t>
      </w:r>
    </w:p>
    <w:p w14:paraId="6C483407" w14:textId="77777777" w:rsidR="00527D5F" w:rsidRDefault="00D66EC8" w:rsidP="003920D7">
      <w:pPr>
        <w:pStyle w:val="Enumeration"/>
        <w:numPr>
          <w:ilvl w:val="0"/>
          <w:numId w:val="5"/>
        </w:numPr>
      </w:pPr>
      <w:r>
        <w:t>The contents of y</w:t>
      </w:r>
      <w:r w:rsidR="00527D5F">
        <w:t>our memfile2.dat containing your machine language code.</w:t>
      </w:r>
    </w:p>
    <w:p w14:paraId="2900F41E" w14:textId="77777777" w:rsidR="00B52AB0" w:rsidRDefault="00D66EC8" w:rsidP="00A43F14">
      <w:pPr>
        <w:pStyle w:val="Enumeration"/>
        <w:numPr>
          <w:ilvl w:val="0"/>
          <w:numId w:val="5"/>
        </w:numPr>
      </w:pPr>
      <w:r>
        <w:t xml:space="preserve">An image </w:t>
      </w:r>
      <w:r w:rsidR="003920D7">
        <w:t xml:space="preserve">of the simulation waveforms showing correct operation of your modified processor on the new program.  </w:t>
      </w:r>
      <w:r w:rsidR="00B52AB0">
        <w:t>What address and data value</w:t>
      </w:r>
      <w:r w:rsidR="006C5F70">
        <w:t>s</w:t>
      </w:r>
      <w:r w:rsidR="00B52AB0">
        <w:t xml:space="preserve"> are written by the</w:t>
      </w:r>
      <w:r w:rsidR="007E2EC2">
        <w:t xml:space="preserve"> final</w:t>
      </w:r>
      <w:r w:rsidR="00B52AB0">
        <w:t xml:space="preserve"> </w:t>
      </w:r>
      <w:r w:rsidR="006C5F70">
        <w:rPr>
          <w:rFonts w:ascii="Courier New" w:hAnsi="Courier New" w:cs="Courier New"/>
        </w:rPr>
        <w:t>STR</w:t>
      </w:r>
      <w:r w:rsidR="00B52AB0" w:rsidRPr="00F425FA">
        <w:rPr>
          <w:rFonts w:ascii="Courier New" w:hAnsi="Courier New" w:cs="Courier New"/>
        </w:rPr>
        <w:t xml:space="preserve"> </w:t>
      </w:r>
      <w:r w:rsidR="00B52AB0">
        <w:t>instruction?</w:t>
      </w:r>
    </w:p>
    <w:p w14:paraId="24A1FB3E" w14:textId="77777777" w:rsidR="00F425FA" w:rsidRDefault="00F425FA">
      <w:pPr>
        <w:pStyle w:val="Enumeration"/>
        <w:ind w:left="0" w:firstLine="0"/>
        <w:sectPr w:rsidR="00F425FA" w:rsidSect="00F425FA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tbl>
      <w:tblPr>
        <w:tblW w:w="12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630"/>
        <w:gridCol w:w="603"/>
        <w:gridCol w:w="1971"/>
        <w:gridCol w:w="657"/>
        <w:gridCol w:w="720"/>
        <w:gridCol w:w="932"/>
        <w:gridCol w:w="1080"/>
        <w:gridCol w:w="1019"/>
        <w:gridCol w:w="990"/>
        <w:gridCol w:w="1170"/>
        <w:gridCol w:w="1170"/>
        <w:gridCol w:w="1170"/>
      </w:tblGrid>
      <w:tr w:rsidR="00EB79B1" w14:paraId="40B1C9AF" w14:textId="77777777" w:rsidTr="0079084D">
        <w:trPr>
          <w:jc w:val="center"/>
        </w:trPr>
        <w:tc>
          <w:tcPr>
            <w:tcW w:w="773" w:type="dxa"/>
            <w:tcBorders>
              <w:bottom w:val="single" w:sz="12" w:space="0" w:color="auto"/>
            </w:tcBorders>
            <w:vAlign w:val="bottom"/>
          </w:tcPr>
          <w:p w14:paraId="753032EA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lastRenderedPageBreak/>
              <w:t>Cyc</w:t>
            </w:r>
            <w:r w:rsidR="0079084D">
              <w:rPr>
                <w:b/>
                <w:sz w:val="20"/>
              </w:rPr>
              <w:t>le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bottom"/>
          </w:tcPr>
          <w:p w14:paraId="551E4074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reset</w:t>
            </w:r>
          </w:p>
        </w:tc>
        <w:tc>
          <w:tcPr>
            <w:tcW w:w="603" w:type="dxa"/>
            <w:tcBorders>
              <w:bottom w:val="single" w:sz="12" w:space="0" w:color="auto"/>
            </w:tcBorders>
            <w:vAlign w:val="bottom"/>
          </w:tcPr>
          <w:p w14:paraId="049B8F51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</w:p>
        </w:tc>
        <w:tc>
          <w:tcPr>
            <w:tcW w:w="1971" w:type="dxa"/>
            <w:tcBorders>
              <w:bottom w:val="single" w:sz="12" w:space="0" w:color="auto"/>
            </w:tcBorders>
            <w:vAlign w:val="bottom"/>
          </w:tcPr>
          <w:p w14:paraId="5ED5BC7D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 w:rsidRPr="00396954">
              <w:rPr>
                <w:b/>
                <w:sz w:val="20"/>
              </w:rPr>
              <w:t>nstr</w:t>
            </w:r>
          </w:p>
        </w:tc>
        <w:tc>
          <w:tcPr>
            <w:tcW w:w="657" w:type="dxa"/>
            <w:tcBorders>
              <w:bottom w:val="single" w:sz="12" w:space="0" w:color="auto"/>
            </w:tcBorders>
            <w:vAlign w:val="bottom"/>
          </w:tcPr>
          <w:p w14:paraId="48ACEBBD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 w:rsidRPr="00396954">
              <w:rPr>
                <w:b/>
                <w:sz w:val="20"/>
              </w:rPr>
              <w:t>rc</w:t>
            </w:r>
            <w:r>
              <w:rPr>
                <w:b/>
                <w:sz w:val="20"/>
              </w:rPr>
              <w:t>A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2CDC93D1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 w:rsidRPr="00396954">
              <w:rPr>
                <w:b/>
                <w:sz w:val="20"/>
              </w:rPr>
              <w:t>rc</w:t>
            </w:r>
            <w:r>
              <w:rPr>
                <w:b/>
                <w:sz w:val="20"/>
              </w:rPr>
              <w:t>B</w:t>
            </w:r>
          </w:p>
        </w:tc>
        <w:tc>
          <w:tcPr>
            <w:tcW w:w="932" w:type="dxa"/>
            <w:tcBorders>
              <w:bottom w:val="single" w:sz="12" w:space="0" w:color="auto"/>
            </w:tcBorders>
            <w:vAlign w:val="bottom"/>
          </w:tcPr>
          <w:p w14:paraId="251F90D2" w14:textId="77777777" w:rsidR="00EB79B1" w:rsidRPr="00396954" w:rsidRDefault="00EB79B1" w:rsidP="00D3225D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47037E3D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 w:rsidRPr="00396954">
              <w:rPr>
                <w:b/>
                <w:sz w:val="20"/>
              </w:rPr>
              <w:t>lu</w:t>
            </w:r>
            <w:r>
              <w:rPr>
                <w:b/>
                <w:sz w:val="20"/>
              </w:rPr>
              <w:t>Resul</w:t>
            </w:r>
            <w:r w:rsidRPr="00396954">
              <w:rPr>
                <w:b/>
                <w:sz w:val="20"/>
              </w:rPr>
              <w:t>t</w:t>
            </w:r>
          </w:p>
        </w:tc>
        <w:tc>
          <w:tcPr>
            <w:tcW w:w="1019" w:type="dxa"/>
            <w:tcBorders>
              <w:bottom w:val="single" w:sz="12" w:space="0" w:color="auto"/>
            </w:tcBorders>
            <w:vAlign w:val="bottom"/>
          </w:tcPr>
          <w:p w14:paraId="6C0EBB9B" w14:textId="77777777" w:rsidR="00EB79B1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  <w:vertAlign w:val="subscript"/>
              </w:rPr>
            </w:pPr>
            <w:r>
              <w:rPr>
                <w:b/>
                <w:sz w:val="20"/>
              </w:rPr>
              <w:t>Flags</w:t>
            </w:r>
            <w:r w:rsidRPr="000417AE">
              <w:rPr>
                <w:b/>
                <w:sz w:val="20"/>
                <w:vertAlign w:val="subscript"/>
              </w:rPr>
              <w:t>3:0</w:t>
            </w:r>
          </w:p>
          <w:p w14:paraId="0C401429" w14:textId="77777777" w:rsidR="00D3225D" w:rsidRPr="00396954" w:rsidRDefault="00D3225D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[NZCV]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11521D46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CondEx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bottom"/>
          </w:tcPr>
          <w:p w14:paraId="1639B8A2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WriteD</w:t>
            </w:r>
            <w:r w:rsidRPr="00396954">
              <w:rPr>
                <w:b/>
                <w:sz w:val="20"/>
              </w:rPr>
              <w:t>ata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bottom"/>
          </w:tcPr>
          <w:p w14:paraId="3F6CED27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MemW</w:t>
            </w:r>
            <w:r w:rsidRPr="00396954">
              <w:rPr>
                <w:b/>
                <w:sz w:val="20"/>
              </w:rPr>
              <w:t>rite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bottom"/>
          </w:tcPr>
          <w:p w14:paraId="50D2C3E3" w14:textId="77777777" w:rsidR="00EB79B1" w:rsidRPr="00396954" w:rsidRDefault="00EB79B1" w:rsidP="000417AE">
            <w:pPr>
              <w:pStyle w:val="Body"/>
              <w:keepNext/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ReadD</w:t>
            </w:r>
            <w:r w:rsidRPr="00396954">
              <w:rPr>
                <w:b/>
                <w:sz w:val="20"/>
              </w:rPr>
              <w:t>ata</w:t>
            </w:r>
          </w:p>
        </w:tc>
      </w:tr>
      <w:tr w:rsidR="00EB79B1" w14:paraId="1850AA9A" w14:textId="77777777" w:rsidTr="0079084D">
        <w:trPr>
          <w:trHeight w:val="432"/>
          <w:jc w:val="center"/>
        </w:trPr>
        <w:tc>
          <w:tcPr>
            <w:tcW w:w="773" w:type="dxa"/>
            <w:tcBorders>
              <w:top w:val="single" w:sz="12" w:space="0" w:color="auto"/>
            </w:tcBorders>
            <w:vAlign w:val="bottom"/>
          </w:tcPr>
          <w:p w14:paraId="7F931FD4" w14:textId="77777777" w:rsidR="00EB79B1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bottom"/>
          </w:tcPr>
          <w:p w14:paraId="4A38FF60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3" w:type="dxa"/>
            <w:tcBorders>
              <w:top w:val="single" w:sz="12" w:space="0" w:color="auto"/>
            </w:tcBorders>
            <w:vAlign w:val="bottom"/>
          </w:tcPr>
          <w:p w14:paraId="07A9ED5B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971" w:type="dxa"/>
            <w:tcBorders>
              <w:top w:val="single" w:sz="12" w:space="0" w:color="auto"/>
            </w:tcBorders>
            <w:vAlign w:val="bottom"/>
          </w:tcPr>
          <w:p w14:paraId="1D03699E" w14:textId="77777777" w:rsidR="00EB79B1" w:rsidRPr="00AB702C" w:rsidRDefault="00EB79B1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 R0, R15, R15</w:t>
            </w:r>
          </w:p>
          <w:p w14:paraId="26F796A9" w14:textId="77777777" w:rsidR="00EB79B1" w:rsidRPr="00AB702C" w:rsidRDefault="00EB79B1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E04F000F</w:t>
            </w:r>
          </w:p>
        </w:tc>
        <w:tc>
          <w:tcPr>
            <w:tcW w:w="657" w:type="dxa"/>
            <w:tcBorders>
              <w:top w:val="single" w:sz="12" w:space="0" w:color="auto"/>
            </w:tcBorders>
            <w:vAlign w:val="bottom"/>
          </w:tcPr>
          <w:p w14:paraId="035B9715" w14:textId="77777777" w:rsidR="00EB79B1" w:rsidRDefault="000575C0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bottom"/>
          </w:tcPr>
          <w:p w14:paraId="6BBFB141" w14:textId="77777777" w:rsidR="00EB79B1" w:rsidRDefault="000575C0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32" w:type="dxa"/>
            <w:tcBorders>
              <w:top w:val="single" w:sz="12" w:space="0" w:color="auto"/>
            </w:tcBorders>
            <w:vAlign w:val="bottom"/>
          </w:tcPr>
          <w:p w14:paraId="34000665" w14:textId="77777777" w:rsidR="00EB79B1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00022D3B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19" w:type="dxa"/>
            <w:tcBorders>
              <w:top w:val="single" w:sz="12" w:space="0" w:color="auto"/>
            </w:tcBorders>
            <w:vAlign w:val="bottom"/>
          </w:tcPr>
          <w:p w14:paraId="6E8DF06B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564D3DB8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bottom"/>
          </w:tcPr>
          <w:p w14:paraId="6C45A56A" w14:textId="77777777" w:rsidR="00EB79B1" w:rsidRDefault="000575C0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bottom"/>
          </w:tcPr>
          <w:p w14:paraId="46E7D116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bottom"/>
          </w:tcPr>
          <w:p w14:paraId="464D2351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B79B1" w14:paraId="3F138BD3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69AD970E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30" w:type="dxa"/>
            <w:vAlign w:val="bottom"/>
          </w:tcPr>
          <w:p w14:paraId="4388EE5E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3" w:type="dxa"/>
            <w:vAlign w:val="bottom"/>
          </w:tcPr>
          <w:p w14:paraId="772D76C5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971" w:type="dxa"/>
            <w:vAlign w:val="bottom"/>
          </w:tcPr>
          <w:p w14:paraId="26324F9D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R2, R0, #5</w:t>
            </w:r>
          </w:p>
          <w:p w14:paraId="7325112D" w14:textId="77777777" w:rsidR="00EB79B1" w:rsidRPr="00AB702C" w:rsidRDefault="00EB79B1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E2802005</w:t>
            </w:r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657" w:type="dxa"/>
            <w:vAlign w:val="bottom"/>
          </w:tcPr>
          <w:p w14:paraId="7010CEB3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bottom"/>
          </w:tcPr>
          <w:p w14:paraId="4FD6A3D6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32" w:type="dxa"/>
            <w:vAlign w:val="bottom"/>
          </w:tcPr>
          <w:p w14:paraId="7858177D" w14:textId="77777777" w:rsidR="00EB79B1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  <w:vAlign w:val="bottom"/>
          </w:tcPr>
          <w:p w14:paraId="668A12F0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19" w:type="dxa"/>
            <w:vAlign w:val="bottom"/>
          </w:tcPr>
          <w:p w14:paraId="5A057D31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990" w:type="dxa"/>
            <w:vAlign w:val="bottom"/>
          </w:tcPr>
          <w:p w14:paraId="1FA0B23F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bottom"/>
          </w:tcPr>
          <w:p w14:paraId="72E2CE82" w14:textId="77777777" w:rsidR="00EB79B1" w:rsidRDefault="000575C0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70" w:type="dxa"/>
            <w:vAlign w:val="bottom"/>
          </w:tcPr>
          <w:p w14:paraId="02195734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0" w:type="dxa"/>
            <w:vAlign w:val="bottom"/>
          </w:tcPr>
          <w:p w14:paraId="213310AD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B79B1" w14:paraId="268C8DBF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6BE7F95D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vAlign w:val="bottom"/>
          </w:tcPr>
          <w:p w14:paraId="3D564B36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3" w:type="dxa"/>
            <w:vAlign w:val="bottom"/>
          </w:tcPr>
          <w:p w14:paraId="32903C25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971" w:type="dxa"/>
            <w:vAlign w:val="bottom"/>
          </w:tcPr>
          <w:p w14:paraId="62603600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R3, R0, #12</w:t>
            </w:r>
          </w:p>
          <w:p w14:paraId="200480AF" w14:textId="77777777" w:rsidR="00EB79B1" w:rsidRPr="00AB702C" w:rsidRDefault="00EB79B1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E280300C</w:t>
            </w:r>
          </w:p>
        </w:tc>
        <w:tc>
          <w:tcPr>
            <w:tcW w:w="657" w:type="dxa"/>
            <w:vAlign w:val="bottom"/>
          </w:tcPr>
          <w:p w14:paraId="67C97584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bottom"/>
          </w:tcPr>
          <w:p w14:paraId="36AE2EC8" w14:textId="77777777" w:rsidR="00EB79B1" w:rsidRDefault="000957CA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32" w:type="dxa"/>
            <w:vAlign w:val="bottom"/>
          </w:tcPr>
          <w:p w14:paraId="534582BA" w14:textId="77777777" w:rsidR="00EB79B1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  <w:vAlign w:val="bottom"/>
          </w:tcPr>
          <w:p w14:paraId="2CB4EBC5" w14:textId="77777777" w:rsidR="00EB79B1" w:rsidRDefault="00FC27A9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019" w:type="dxa"/>
            <w:vAlign w:val="bottom"/>
          </w:tcPr>
          <w:p w14:paraId="33C5A202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990" w:type="dxa"/>
            <w:vAlign w:val="bottom"/>
          </w:tcPr>
          <w:p w14:paraId="3FE4FE78" w14:textId="77777777" w:rsidR="00EB79B1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bottom"/>
          </w:tcPr>
          <w:p w14:paraId="4F030FF8" w14:textId="77777777" w:rsidR="00EB79B1" w:rsidRDefault="000575C0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70" w:type="dxa"/>
            <w:vAlign w:val="bottom"/>
          </w:tcPr>
          <w:p w14:paraId="438876C8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0" w:type="dxa"/>
            <w:vAlign w:val="bottom"/>
          </w:tcPr>
          <w:p w14:paraId="6541C0C1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B79B1" w14:paraId="228D0973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7926A5DC" w14:textId="77777777" w:rsidR="00EB79B1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5AB5E214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0EAF0E88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6CCD3525" w14:textId="77777777" w:rsidR="00EB79B1" w:rsidRPr="000940D9" w:rsidRDefault="00EB79B1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177CC00F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27E0BD6B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73CF6DA9" w14:textId="77777777" w:rsidR="00EB79B1" w:rsidRDefault="00EB79B1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77AEEAA5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0C6CBEB2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42DC64CB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C138715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3431E11C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895B6A6" w14:textId="77777777" w:rsidR="00EB79B1" w:rsidRDefault="00EB79B1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12B57131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17B04018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30" w:type="dxa"/>
            <w:vAlign w:val="bottom"/>
          </w:tcPr>
          <w:p w14:paraId="5F979EDA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56B5EBA2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1C1D88E9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341A0B11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66275C65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0F108B00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08B13F9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12E14D5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6861A387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04CB5B7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0880D3E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514D0494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343D13AA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55C42CF5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30" w:type="dxa"/>
            <w:vAlign w:val="bottom"/>
          </w:tcPr>
          <w:p w14:paraId="61FD89C5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569B3171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1AC4A4F4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04F8E382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5B3CB4E9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42F541C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55EA830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20B0B14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358DCA8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BA09AA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B59D62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407A7090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46BD792C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262821F3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30" w:type="dxa"/>
            <w:vAlign w:val="bottom"/>
          </w:tcPr>
          <w:p w14:paraId="6CAB1BCD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7B566DF9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3DC5D5E1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69AAEC48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5D37744D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33758843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3EF94775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7C373A87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6DCD43E0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6B1EBD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22B2C1D3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3EC28036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475FACF1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6DDE79DA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30" w:type="dxa"/>
            <w:vAlign w:val="bottom"/>
          </w:tcPr>
          <w:p w14:paraId="0AF59D7B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0BA71FC6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257AA93A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6DBAD5AF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33A47C95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484C2A15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2CF74C2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263277C6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7929B274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4FB00FF0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30605782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B09F096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227A658D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3C7A7C88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30" w:type="dxa"/>
            <w:vAlign w:val="bottom"/>
          </w:tcPr>
          <w:p w14:paraId="42084539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5254710D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0C81D54B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6BE0625B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1A2A1B2C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5C611FD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150FE93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1E7339A7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45777E8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43CF59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01A6ED84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BF288E3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4A4F0417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4C96A59E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A5C7E9B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5971E2D7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0118267B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1688DE08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1BBA85DE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5DAE5406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03DA5F7C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6B8DC60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38F3CEC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C511523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4DA4E64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4A23610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0C99D39F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545CD46D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30" w:type="dxa"/>
            <w:vAlign w:val="bottom"/>
          </w:tcPr>
          <w:p w14:paraId="084E2CEC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3A1E0C9D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2DD6A353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1E447B26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44352C08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46E716D5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2A63C0B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4FE6314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4CFD8573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34F5750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4796743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1F62FE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405196C7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04582E8B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30" w:type="dxa"/>
            <w:vAlign w:val="bottom"/>
          </w:tcPr>
          <w:p w14:paraId="45FE2B51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42D08B55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557E0B9A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5F8FF6F9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31029B1B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4C051CD2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7B2F7F1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682BE7FA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776F526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04BA6CC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EEAE87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4E56B4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28449652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1512202B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30" w:type="dxa"/>
            <w:vAlign w:val="bottom"/>
          </w:tcPr>
          <w:p w14:paraId="7368DD39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18FBB81D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0BD2F34D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36CC7E61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5E192BEC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06B6F107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3349496C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1D9290B3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1AC5DC0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33979AF7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5A20D11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38016320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72DF1F81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6A479D81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30" w:type="dxa"/>
            <w:vAlign w:val="bottom"/>
          </w:tcPr>
          <w:p w14:paraId="58725646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3564914C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6E26F097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66E8C4D8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0AD47334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1354587A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25D2F7D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297AE3C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6A81EA24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500498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4711DA2C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2EB95D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59A08C97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74C89AFC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30" w:type="dxa"/>
            <w:vAlign w:val="bottom"/>
          </w:tcPr>
          <w:p w14:paraId="4EEEB0F4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360760C6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5418677E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47472543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0F6D690A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7363551C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44C50104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54C4DB6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1F210BC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51CDAE94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5AAF4313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0AD0B8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72F083FA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7F3E666D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30" w:type="dxa"/>
            <w:vAlign w:val="bottom"/>
          </w:tcPr>
          <w:p w14:paraId="17EC612E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6258E5AB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076FC7A9" w14:textId="77777777" w:rsidR="00D3225D" w:rsidRPr="000940D9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664B5F81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749BD225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18D9C01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74AA11EE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3B7EDBC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0CC27F7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CA0E315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633450DA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690EAC2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08F68F29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10040629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30" w:type="dxa"/>
            <w:vAlign w:val="bottom"/>
          </w:tcPr>
          <w:p w14:paraId="056CFB96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40FC4ECF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2A682036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77A87641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14CD9620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2E04FC8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1057A128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0CCE292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5C0DFB7C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F75ABFA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005346D4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5D0DE8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608259D4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75DEC1C2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30" w:type="dxa"/>
            <w:vAlign w:val="bottom"/>
          </w:tcPr>
          <w:p w14:paraId="7DBC25C4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3601D101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7EBBF67D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0BEC2588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7D68794A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2C021680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672607D6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390786B1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70C707FE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1E8A975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45DD501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5656F1A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  <w:tr w:rsidR="00D3225D" w14:paraId="281A9BED" w14:textId="77777777" w:rsidTr="0079084D">
        <w:trPr>
          <w:trHeight w:val="432"/>
          <w:jc w:val="center"/>
        </w:trPr>
        <w:tc>
          <w:tcPr>
            <w:tcW w:w="773" w:type="dxa"/>
            <w:vAlign w:val="bottom"/>
          </w:tcPr>
          <w:p w14:paraId="03BD0E02" w14:textId="77777777" w:rsidR="00D3225D" w:rsidRDefault="0041450F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30" w:type="dxa"/>
            <w:vAlign w:val="bottom"/>
          </w:tcPr>
          <w:p w14:paraId="06CF1D19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603" w:type="dxa"/>
            <w:vAlign w:val="bottom"/>
          </w:tcPr>
          <w:p w14:paraId="529C0EAA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971" w:type="dxa"/>
            <w:vAlign w:val="bottom"/>
          </w:tcPr>
          <w:p w14:paraId="47EB6DA5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" w:type="dxa"/>
            <w:vAlign w:val="bottom"/>
          </w:tcPr>
          <w:p w14:paraId="2DDA1D46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720" w:type="dxa"/>
            <w:vAlign w:val="bottom"/>
          </w:tcPr>
          <w:p w14:paraId="23A1C11A" w14:textId="77777777" w:rsidR="00D3225D" w:rsidRDefault="00D3225D" w:rsidP="00726521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32" w:type="dxa"/>
            <w:vAlign w:val="bottom"/>
          </w:tcPr>
          <w:p w14:paraId="0F79BE8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80" w:type="dxa"/>
            <w:vAlign w:val="bottom"/>
          </w:tcPr>
          <w:p w14:paraId="4C8F818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019" w:type="dxa"/>
            <w:vAlign w:val="bottom"/>
          </w:tcPr>
          <w:p w14:paraId="38693099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990" w:type="dxa"/>
            <w:vAlign w:val="bottom"/>
          </w:tcPr>
          <w:p w14:paraId="367A3087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08A487CF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2AFABEBB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  <w:tc>
          <w:tcPr>
            <w:tcW w:w="1170" w:type="dxa"/>
            <w:vAlign w:val="bottom"/>
          </w:tcPr>
          <w:p w14:paraId="7073DE0D" w14:textId="77777777" w:rsidR="00D3225D" w:rsidRDefault="00D3225D" w:rsidP="00D3225D">
            <w:pPr>
              <w:pStyle w:val="Body"/>
              <w:keepNext/>
              <w:spacing w:after="0"/>
              <w:jc w:val="left"/>
              <w:rPr>
                <w:sz w:val="20"/>
              </w:rPr>
            </w:pPr>
          </w:p>
        </w:tc>
      </w:tr>
    </w:tbl>
    <w:p w14:paraId="1FDC88AC" w14:textId="77777777" w:rsidR="00C35FEB" w:rsidRDefault="00C35FEB" w:rsidP="00C35FEB">
      <w:pPr>
        <w:pStyle w:val="Body"/>
        <w:keepNext/>
        <w:jc w:val="center"/>
        <w:rPr>
          <w:b/>
          <w:bCs/>
        </w:rPr>
      </w:pPr>
      <w:r w:rsidRPr="00F12175">
        <w:rPr>
          <w:b/>
          <w:color w:val="0000FF"/>
        </w:rPr>
        <w:t>Table 1.</w:t>
      </w:r>
      <w:r>
        <w:rPr>
          <w:b/>
        </w:rPr>
        <w:t xml:space="preserve"> First </w:t>
      </w:r>
      <w:r w:rsidR="00A50DED">
        <w:rPr>
          <w:b/>
        </w:rPr>
        <w:t>nineteen</w:t>
      </w:r>
      <w:r>
        <w:rPr>
          <w:b/>
        </w:rPr>
        <w:t xml:space="preserve"> cycles of executing </w:t>
      </w:r>
      <w:r w:rsidR="00BB4E0E">
        <w:rPr>
          <w:b/>
        </w:rPr>
        <w:t>arm</w:t>
      </w:r>
      <w:r>
        <w:rPr>
          <w:b/>
        </w:rPr>
        <w:t>test.asm</w:t>
      </w:r>
      <w:r w:rsidR="00FC27A9">
        <w:rPr>
          <w:b/>
        </w:rPr>
        <w:t xml:space="preserve"> (all </w:t>
      </w:r>
      <w:r w:rsidR="000957CA">
        <w:rPr>
          <w:b/>
        </w:rPr>
        <w:t>in hexadecimal</w:t>
      </w:r>
      <w:r w:rsidR="00FC27A9">
        <w:rPr>
          <w:b/>
        </w:rPr>
        <w:t>, except Flags</w:t>
      </w:r>
      <w:r w:rsidR="00FC27A9" w:rsidRPr="00FC27A9">
        <w:rPr>
          <w:b/>
          <w:vertAlign w:val="subscript"/>
        </w:rPr>
        <w:t>3:0</w:t>
      </w:r>
      <w:r w:rsidR="00FC27A9">
        <w:rPr>
          <w:b/>
        </w:rPr>
        <w:t xml:space="preserve"> in binary</w:t>
      </w:r>
      <w:r w:rsidR="000957CA">
        <w:rPr>
          <w:b/>
        </w:rPr>
        <w:t>)</w:t>
      </w:r>
    </w:p>
    <w:p w14:paraId="6A740373" w14:textId="77777777" w:rsidR="003C4DCB" w:rsidRDefault="003C4DCB" w:rsidP="003C4DCB">
      <w:pPr>
        <w:pStyle w:val="Body"/>
        <w:sectPr w:rsidR="003C4DCB" w:rsidSect="00A50DED">
          <w:pgSz w:w="15840" w:h="12240" w:orient="landscape" w:code="1"/>
          <w:pgMar w:top="1440" w:right="1440" w:bottom="1440" w:left="1440" w:header="720" w:footer="720" w:gutter="0"/>
          <w:cols w:space="720"/>
        </w:sectPr>
      </w:pPr>
    </w:p>
    <w:p w14:paraId="7FB5523A" w14:textId="77777777" w:rsidR="003C4DCB" w:rsidRDefault="004872C0" w:rsidP="003C4DCB">
      <w:pPr>
        <w:pStyle w:val="Body"/>
        <w:jc w:val="center"/>
      </w:pPr>
      <w:r>
        <w:object w:dxaOrig="7980" w:dyaOrig="4321" w14:anchorId="31047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3pt;height:375pt" o:ole="">
            <v:imagedata r:id="rId9" o:title=""/>
          </v:shape>
          <o:OLEObject Type="Embed" ProgID="Visio.Drawing.15" ShapeID="_x0000_i1025" DrawAspect="Content" ObjectID="_1492381492" r:id="rId10"/>
        </w:object>
      </w:r>
    </w:p>
    <w:p w14:paraId="6A207A25" w14:textId="77777777" w:rsidR="003C4DCB" w:rsidRDefault="0041450F" w:rsidP="009623EA">
      <w:pPr>
        <w:pStyle w:val="Body"/>
        <w:jc w:val="center"/>
        <w:rPr>
          <w:b/>
        </w:rPr>
      </w:pPr>
      <w:r w:rsidRPr="00700A40">
        <w:rPr>
          <w:b/>
          <w:bCs/>
          <w:color w:val="0000FF"/>
        </w:rPr>
        <w:t xml:space="preserve">Figure </w:t>
      </w:r>
      <w:r>
        <w:rPr>
          <w:b/>
          <w:bCs/>
          <w:color w:val="0000FF"/>
        </w:rPr>
        <w:t>2</w:t>
      </w:r>
      <w:r w:rsidRPr="00700A40">
        <w:rPr>
          <w:b/>
          <w:bCs/>
          <w:color w:val="0000FF"/>
        </w:rPr>
        <w:t>.</w:t>
      </w:r>
      <w:r w:rsidRPr="00700A40">
        <w:rPr>
          <w:b/>
          <w:bCs/>
        </w:rPr>
        <w:t xml:space="preserve">  </w:t>
      </w:r>
      <w:r w:rsidR="003C4DCB" w:rsidRPr="009623EA">
        <w:rPr>
          <w:b/>
        </w:rPr>
        <w:t xml:space="preserve">Single-cycle </w:t>
      </w:r>
      <w:r w:rsidR="00BB4E0E">
        <w:rPr>
          <w:b/>
        </w:rPr>
        <w:t>ARM</w:t>
      </w:r>
      <w:r w:rsidR="003C4DCB" w:rsidRPr="009623EA">
        <w:rPr>
          <w:b/>
        </w:rPr>
        <w:t xml:space="preserve"> processor</w:t>
      </w:r>
    </w:p>
    <w:p w14:paraId="7AFAE00A" w14:textId="77777777" w:rsidR="003A42F7" w:rsidRDefault="003A42F7" w:rsidP="009623EA">
      <w:pPr>
        <w:pStyle w:val="Body"/>
        <w:jc w:val="center"/>
        <w:rPr>
          <w:b/>
        </w:rPr>
      </w:pPr>
    </w:p>
    <w:p w14:paraId="0571D07B" w14:textId="77777777" w:rsidR="00FE0A8D" w:rsidRDefault="00FE0A8D" w:rsidP="009623EA">
      <w:pPr>
        <w:pStyle w:val="Body"/>
        <w:jc w:val="center"/>
        <w:rPr>
          <w:b/>
        </w:rPr>
      </w:pPr>
    </w:p>
    <w:p w14:paraId="7A57A113" w14:textId="77777777" w:rsidR="0031380E" w:rsidRDefault="0031380E" w:rsidP="0031380E">
      <w:pPr>
        <w:pStyle w:val="Body"/>
        <w:jc w:val="left"/>
      </w:pPr>
      <w:r>
        <w:object w:dxaOrig="7096" w:dyaOrig="4891" w14:anchorId="137D6EF3">
          <v:shape id="_x0000_i1026" type="#_x0000_t75" style="width:582pt;height:400.8pt" o:ole="">
            <v:imagedata r:id="rId11" o:title=""/>
          </v:shape>
          <o:OLEObject Type="Embed" ProgID="Visio.Drawing.15" ShapeID="_x0000_i1026" DrawAspect="Content" ObjectID="_1492381493" r:id="rId12"/>
        </w:object>
      </w:r>
    </w:p>
    <w:p w14:paraId="0ECB3E0E" w14:textId="77777777" w:rsidR="0031380E" w:rsidRDefault="0031380E" w:rsidP="0031380E">
      <w:pPr>
        <w:pStyle w:val="Body"/>
        <w:jc w:val="center"/>
        <w:rPr>
          <w:b/>
          <w:color w:val="0000FF"/>
        </w:rPr>
      </w:pPr>
    </w:p>
    <w:p w14:paraId="26186525" w14:textId="77777777" w:rsidR="0031380E" w:rsidRDefault="0031380E" w:rsidP="0031380E">
      <w:pPr>
        <w:pStyle w:val="Body"/>
        <w:jc w:val="center"/>
        <w:rPr>
          <w:b/>
        </w:rPr>
      </w:pPr>
      <w:r>
        <w:rPr>
          <w:b/>
          <w:color w:val="0000FF"/>
        </w:rPr>
        <w:t>Figure 3</w:t>
      </w:r>
      <w:r w:rsidRPr="0041450F">
        <w:rPr>
          <w:b/>
          <w:color w:val="0000FF"/>
        </w:rPr>
        <w:t>.</w:t>
      </w:r>
      <w:r>
        <w:rPr>
          <w:b/>
        </w:rPr>
        <w:t xml:space="preserve"> </w:t>
      </w:r>
      <w:r w:rsidRPr="0041450F">
        <w:rPr>
          <w:b/>
        </w:rPr>
        <w:t>ARM ALU</w:t>
      </w:r>
    </w:p>
    <w:p w14:paraId="10ED0FEA" w14:textId="77777777" w:rsidR="0031380E" w:rsidRDefault="0031380E" w:rsidP="0031380E">
      <w:pPr>
        <w:pStyle w:val="Body"/>
        <w:jc w:val="center"/>
        <w:rPr>
          <w:b/>
        </w:rPr>
      </w:pPr>
    </w:p>
    <w:p w14:paraId="718844D1" w14:textId="77777777" w:rsidR="00FE0A8D" w:rsidRDefault="0041450F" w:rsidP="00FE0A8D">
      <w:pPr>
        <w:pStyle w:val="Body"/>
        <w:jc w:val="left"/>
        <w:rPr>
          <w:b/>
        </w:rPr>
      </w:pPr>
      <w:r w:rsidRPr="0041450F">
        <w:rPr>
          <w:b/>
          <w:color w:val="0000FF"/>
        </w:rPr>
        <w:lastRenderedPageBreak/>
        <w:t>Table 2.</w:t>
      </w:r>
      <w:r>
        <w:rPr>
          <w:b/>
        </w:rPr>
        <w:t xml:space="preserve"> </w:t>
      </w:r>
      <w:r w:rsidR="00FE0A8D">
        <w:rPr>
          <w:b/>
        </w:rPr>
        <w:t>Extended functionality: Main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922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FE0A8D" w:rsidRPr="00895F09" w14:paraId="54559C73" w14:textId="77777777" w:rsidTr="00FE0A8D">
        <w:trPr>
          <w:cantSplit/>
          <w:trHeight w:val="1376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textDirection w:val="tbRl"/>
          </w:tcPr>
          <w:p w14:paraId="13C50AB4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Op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textDirection w:val="tbRl"/>
          </w:tcPr>
          <w:p w14:paraId="093849C6" w14:textId="77777777" w:rsidR="00FE0A8D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Funct</w:t>
            </w:r>
            <w:r w:rsidRPr="00277DEB">
              <w:rPr>
                <w:rFonts w:cs="Times New Roman"/>
                <w:b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tbRl"/>
          </w:tcPr>
          <w:p w14:paraId="4F72F51D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Funct</w:t>
            </w:r>
            <w:r w:rsidR="00520174">
              <w:rPr>
                <w:rFonts w:cs="Times New Roman"/>
                <w:b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textDirection w:val="tbRl"/>
          </w:tcPr>
          <w:p w14:paraId="08323E9E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Type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0A98E827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Branch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270ECEDA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MemtoReg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7E223AE3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MemW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023A116D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ALUSrc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08BB38ED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ImmSrc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118383AA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RegW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7D5ED7A1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RegSrc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tbRl"/>
          </w:tcPr>
          <w:p w14:paraId="3A832600" w14:textId="77777777" w:rsidR="00FE0A8D" w:rsidRPr="00895F09" w:rsidRDefault="00FE0A8D" w:rsidP="00FE0A8D">
            <w:pPr>
              <w:autoSpaceDE w:val="0"/>
              <w:autoSpaceDN w:val="0"/>
              <w:adjustRightInd w:val="0"/>
              <w:ind w:left="113" w:right="113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ALUOp</w:t>
            </w:r>
          </w:p>
        </w:tc>
      </w:tr>
      <w:tr w:rsidR="00FE0A8D" w14:paraId="1ECF3D73" w14:textId="77777777" w:rsidTr="00FE0A8D"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735FC86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3C99304D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BDEDC0D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FACD603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DP Reg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9AEB28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3C54F7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3947641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1894C17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38FC33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301575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3B3F6A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A0B4E7E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FE0A8D" w14:paraId="230E53B2" w14:textId="77777777" w:rsidTr="00FE0A8D">
        <w:tc>
          <w:tcPr>
            <w:tcW w:w="0" w:type="auto"/>
            <w:tcBorders>
              <w:right w:val="single" w:sz="4" w:space="0" w:color="auto"/>
            </w:tcBorders>
          </w:tcPr>
          <w:p w14:paraId="0F751A0E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75442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1FC5824A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72401BC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DP Imm</w:t>
            </w:r>
          </w:p>
        </w:tc>
        <w:tc>
          <w:tcPr>
            <w:tcW w:w="0" w:type="auto"/>
          </w:tcPr>
          <w:p w14:paraId="3B63739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1576B02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41B11A2C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4245D9E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0CC67866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</w:tcPr>
          <w:p w14:paraId="35059AFA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33172BF5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X0</w:t>
            </w:r>
          </w:p>
        </w:tc>
        <w:tc>
          <w:tcPr>
            <w:tcW w:w="0" w:type="auto"/>
          </w:tcPr>
          <w:p w14:paraId="1AFE2641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FE0A8D" w14:paraId="0AEA9360" w14:textId="77777777" w:rsidTr="00FE0A8D">
        <w:tc>
          <w:tcPr>
            <w:tcW w:w="0" w:type="auto"/>
            <w:tcBorders>
              <w:right w:val="single" w:sz="4" w:space="0" w:color="auto"/>
            </w:tcBorders>
          </w:tcPr>
          <w:p w14:paraId="77ADA376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B64D0DD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45AD96C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F7F6BF3" w14:textId="77777777" w:rsidR="00FE0A8D" w:rsidRPr="003F29FF" w:rsidRDefault="00FE0A8D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STR</w:t>
            </w:r>
          </w:p>
        </w:tc>
        <w:tc>
          <w:tcPr>
            <w:tcW w:w="0" w:type="auto"/>
          </w:tcPr>
          <w:p w14:paraId="465D2092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DB74BF7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</w:tcPr>
          <w:p w14:paraId="7BEA3525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6305B45D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6CE55196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</w:tcPr>
          <w:p w14:paraId="3477E6B9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6DB0B2A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</w:tcPr>
          <w:p w14:paraId="4C4840CB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E0A8D" w14:paraId="3C0CE516" w14:textId="77777777" w:rsidTr="00FE0A8D">
        <w:tc>
          <w:tcPr>
            <w:tcW w:w="0" w:type="auto"/>
            <w:tcBorders>
              <w:right w:val="single" w:sz="4" w:space="0" w:color="auto"/>
            </w:tcBorders>
          </w:tcPr>
          <w:p w14:paraId="6424855E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81D4987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469AACD7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E5840E" w14:textId="77777777" w:rsidR="00FE0A8D" w:rsidRPr="003F29FF" w:rsidRDefault="00FE0A8D" w:rsidP="004145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LDR</w:t>
            </w:r>
          </w:p>
        </w:tc>
        <w:tc>
          <w:tcPr>
            <w:tcW w:w="0" w:type="auto"/>
          </w:tcPr>
          <w:p w14:paraId="1E07DFA9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2F1C1051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62AAB68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4A2A828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5BDF9664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</w:tcPr>
          <w:p w14:paraId="2B99707E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387D5669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X0</w:t>
            </w:r>
          </w:p>
        </w:tc>
        <w:tc>
          <w:tcPr>
            <w:tcW w:w="0" w:type="auto"/>
          </w:tcPr>
          <w:p w14:paraId="3B68BC4F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E0A8D" w14:paraId="2CC32462" w14:textId="77777777" w:rsidTr="00FE0A8D">
        <w:tc>
          <w:tcPr>
            <w:tcW w:w="0" w:type="auto"/>
            <w:tcBorders>
              <w:right w:val="single" w:sz="4" w:space="0" w:color="auto"/>
            </w:tcBorders>
          </w:tcPr>
          <w:p w14:paraId="55BD5448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B573F72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3D29EAD4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C22AEDF" w14:textId="77777777" w:rsidR="00FE0A8D" w:rsidRPr="003F29FF" w:rsidRDefault="00FE0A8D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B</w:t>
            </w:r>
          </w:p>
        </w:tc>
        <w:tc>
          <w:tcPr>
            <w:tcW w:w="0" w:type="auto"/>
          </w:tcPr>
          <w:p w14:paraId="299B4B0C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459AE161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61C50DCB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5FAF107E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5A189341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</w:tcPr>
          <w:p w14:paraId="7BD60A83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5D5E44FD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X1</w:t>
            </w:r>
          </w:p>
        </w:tc>
        <w:tc>
          <w:tcPr>
            <w:tcW w:w="0" w:type="auto"/>
          </w:tcPr>
          <w:p w14:paraId="0489926D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555793B3" w14:textId="77777777" w:rsidR="00520174" w:rsidRDefault="00520174" w:rsidP="00FE0A8D">
      <w:pPr>
        <w:pStyle w:val="Body"/>
        <w:jc w:val="left"/>
        <w:rPr>
          <w:b/>
        </w:rPr>
      </w:pPr>
    </w:p>
    <w:p w14:paraId="1BCA1A8A" w14:textId="77777777" w:rsidR="00520174" w:rsidRDefault="00520174" w:rsidP="00FE0A8D">
      <w:pPr>
        <w:pStyle w:val="Body"/>
        <w:jc w:val="left"/>
        <w:rPr>
          <w:b/>
        </w:rPr>
      </w:pPr>
    </w:p>
    <w:p w14:paraId="3368D1D0" w14:textId="77777777" w:rsidR="00FE0A8D" w:rsidRDefault="0041450F" w:rsidP="00FE0A8D">
      <w:pPr>
        <w:pStyle w:val="Body"/>
        <w:jc w:val="left"/>
        <w:rPr>
          <w:b/>
        </w:rPr>
      </w:pPr>
      <w:r>
        <w:rPr>
          <w:b/>
          <w:color w:val="0000FF"/>
        </w:rPr>
        <w:t>Table 3</w:t>
      </w:r>
      <w:r w:rsidRPr="0041450F">
        <w:rPr>
          <w:b/>
          <w:color w:val="0000FF"/>
        </w:rPr>
        <w:t>.</w:t>
      </w:r>
      <w:r>
        <w:rPr>
          <w:b/>
        </w:rPr>
        <w:t xml:space="preserve"> </w:t>
      </w:r>
      <w:r w:rsidR="00FE0A8D">
        <w:rPr>
          <w:b/>
        </w:rPr>
        <w:t>Extended functionality: ALU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467"/>
        <w:gridCol w:w="1076"/>
        <w:gridCol w:w="847"/>
        <w:gridCol w:w="1437"/>
        <w:gridCol w:w="984"/>
      </w:tblGrid>
      <w:tr w:rsidR="00FE0A8D" w:rsidRPr="00895F09" w14:paraId="2B5E770D" w14:textId="77777777" w:rsidTr="00FE0A8D">
        <w:trPr>
          <w:cantSplit/>
          <w:trHeight w:val="278"/>
        </w:trPr>
        <w:tc>
          <w:tcPr>
            <w:tcW w:w="0" w:type="auto"/>
            <w:tcBorders>
              <w:bottom w:val="single" w:sz="18" w:space="0" w:color="auto"/>
              <w:right w:val="single" w:sz="4" w:space="0" w:color="auto"/>
            </w:tcBorders>
          </w:tcPr>
          <w:p w14:paraId="5745DC72" w14:textId="77777777" w:rsidR="00FE0A8D" w:rsidRPr="00610F11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szCs w:val="24"/>
              </w:rPr>
            </w:pPr>
            <w:r w:rsidRPr="00610F11">
              <w:rPr>
                <w:rFonts w:cs="Times New Roman"/>
                <w:b/>
                <w:i/>
                <w:szCs w:val="24"/>
              </w:rPr>
              <w:t>ALUOp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14:paraId="2E26F0FC" w14:textId="77777777" w:rsidR="00FE0A8D" w:rsidRPr="004E7CA1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 w:rsidRPr="00610F11">
              <w:rPr>
                <w:rFonts w:cs="Times New Roman"/>
                <w:b/>
                <w:i/>
                <w:szCs w:val="24"/>
              </w:rPr>
              <w:t>Funct</w:t>
            </w:r>
            <w:r>
              <w:rPr>
                <w:rFonts w:cs="Times New Roman"/>
                <w:b/>
                <w:szCs w:val="24"/>
                <w:vertAlign w:val="subscript"/>
              </w:rPr>
              <w:t>4:1</w:t>
            </w:r>
            <w:r>
              <w:rPr>
                <w:rFonts w:cs="Times New Roman"/>
                <w:b/>
                <w:szCs w:val="24"/>
              </w:rPr>
              <w:t xml:space="preserve"> (</w:t>
            </w:r>
            <w:r w:rsidRPr="00610F11">
              <w:rPr>
                <w:rFonts w:cs="Times New Roman"/>
                <w:b/>
                <w:i/>
                <w:szCs w:val="24"/>
              </w:rPr>
              <w:t>cmd</w:t>
            </w:r>
            <w:r>
              <w:rPr>
                <w:rFonts w:cs="Times New Roman"/>
                <w:b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6F7B8C8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 w:rsidRPr="00610F11">
              <w:rPr>
                <w:rFonts w:cs="Times New Roman"/>
                <w:b/>
                <w:i/>
                <w:szCs w:val="24"/>
              </w:rPr>
              <w:t>Funct</w:t>
            </w:r>
            <w:r>
              <w:rPr>
                <w:rFonts w:cs="Times New Roman"/>
                <w:b/>
                <w:szCs w:val="24"/>
                <w:vertAlign w:val="subscript"/>
              </w:rPr>
              <w:t>0</w:t>
            </w:r>
            <w:r>
              <w:rPr>
                <w:rFonts w:cs="Times New Roman"/>
                <w:b/>
                <w:szCs w:val="24"/>
              </w:rPr>
              <w:t xml:space="preserve"> (</w:t>
            </w:r>
            <w:r w:rsidRPr="00610F11">
              <w:rPr>
                <w:rFonts w:cs="Times New Roman"/>
                <w:b/>
                <w:i/>
                <w:szCs w:val="24"/>
                <w:u w:val="single"/>
              </w:rPr>
              <w:t>S</w:t>
            </w:r>
            <w:r>
              <w:rPr>
                <w:rFonts w:cs="Times New Roman"/>
                <w:b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0878A434" w14:textId="77777777" w:rsidR="00FE0A8D" w:rsidRPr="00895F09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Notes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174026AD" w14:textId="77777777" w:rsidR="00FE0A8D" w:rsidRPr="00895F09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 w:rsidRPr="00610F11">
              <w:rPr>
                <w:rFonts w:cs="Times New Roman"/>
                <w:b/>
                <w:i/>
                <w:szCs w:val="24"/>
              </w:rPr>
              <w:t>ALUControl</w:t>
            </w:r>
            <w:r w:rsidR="0041450F" w:rsidRPr="0041450F">
              <w:rPr>
                <w:rFonts w:cs="Times New Roman"/>
                <w:b/>
                <w:color w:val="000000" w:themeColor="text1"/>
                <w:szCs w:val="24"/>
                <w:vertAlign w:val="subscript"/>
              </w:rPr>
              <w:t>1</w:t>
            </w:r>
            <w:r w:rsidRPr="00A10E8F">
              <w:rPr>
                <w:rFonts w:cs="Times New Roman"/>
                <w:b/>
                <w:szCs w:val="24"/>
                <w:vertAlign w:val="subscript"/>
              </w:rPr>
              <w:t>:0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13186EC7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4"/>
              </w:rPr>
            </w:pPr>
            <w:r w:rsidRPr="00610F11">
              <w:rPr>
                <w:rFonts w:cs="Times New Roman"/>
                <w:b/>
                <w:i/>
                <w:szCs w:val="24"/>
              </w:rPr>
              <w:t>FlagW</w:t>
            </w:r>
            <w:r w:rsidRPr="00ED3AD7">
              <w:rPr>
                <w:rFonts w:cs="Times New Roman"/>
                <w:b/>
                <w:szCs w:val="24"/>
                <w:vertAlign w:val="subscript"/>
              </w:rPr>
              <w:t>1:0</w:t>
            </w:r>
          </w:p>
        </w:tc>
      </w:tr>
      <w:tr w:rsidR="00FE0A8D" w14:paraId="0786916A" w14:textId="77777777" w:rsidTr="00FE0A8D">
        <w:tc>
          <w:tcPr>
            <w:tcW w:w="0" w:type="auto"/>
            <w:tcBorders>
              <w:top w:val="single" w:sz="18" w:space="0" w:color="auto"/>
              <w:right w:val="single" w:sz="4" w:space="0" w:color="auto"/>
            </w:tcBorders>
          </w:tcPr>
          <w:p w14:paraId="6209EE62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</w:tcPr>
          <w:p w14:paraId="320B1C70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6F4ED1AC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3DCE9D49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DP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A74BF47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BDAE4C1" w14:textId="77777777" w:rsidR="00FE0A8D" w:rsidRDefault="00FE0A8D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</w:tr>
      <w:tr w:rsidR="001A2DF7" w14:paraId="0D4AF27B" w14:textId="77777777" w:rsidTr="00FE0A8D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14:paraId="5085460E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  <w:p w14:paraId="23DD69EB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00352641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120942D7" w14:textId="77777777" w:rsidR="001A2DF7" w:rsidRPr="00A10E8F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</w:tcPr>
          <w:p w14:paraId="0855E091" w14:textId="77777777" w:rsidR="001A2DF7" w:rsidRPr="00A10E8F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ADD</w:t>
            </w:r>
          </w:p>
        </w:tc>
        <w:tc>
          <w:tcPr>
            <w:tcW w:w="0" w:type="auto"/>
            <w:vMerge w:val="restart"/>
          </w:tcPr>
          <w:p w14:paraId="6194CDD5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0" w:type="auto"/>
          </w:tcPr>
          <w:p w14:paraId="24A94864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</w:tr>
      <w:tr w:rsidR="001A2DF7" w14:paraId="507EABAB" w14:textId="77777777" w:rsidTr="00FE0A8D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0F451D79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698854B1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2E25EACF" w14:textId="77777777" w:rsidR="001A2DF7" w:rsidRPr="00A10E8F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14:paraId="7FADDF3D" w14:textId="77777777" w:rsidR="001A2DF7" w:rsidRPr="00A10E8F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Merge/>
          </w:tcPr>
          <w:p w14:paraId="4C5A1168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365AB280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</w:tr>
      <w:tr w:rsidR="001A2DF7" w14:paraId="12B6D998" w14:textId="77777777" w:rsidTr="00FE0A8D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268CB0CA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7E66FDE9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5027CD41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</w:tcPr>
          <w:p w14:paraId="21FA08F6" w14:textId="77777777" w:rsidR="001A2DF7" w:rsidRPr="003F29FF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SUB</w:t>
            </w:r>
          </w:p>
        </w:tc>
        <w:tc>
          <w:tcPr>
            <w:tcW w:w="0" w:type="auto"/>
            <w:vMerge w:val="restart"/>
          </w:tcPr>
          <w:p w14:paraId="103690C0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</w:tcPr>
          <w:p w14:paraId="185BBEE3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</w:tr>
      <w:tr w:rsidR="001A2DF7" w14:paraId="0AA361CE" w14:textId="77777777" w:rsidTr="00FE0A8D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0BC64881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50D83DC0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12C5D422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14:paraId="4A67C69C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Merge/>
          </w:tcPr>
          <w:p w14:paraId="0A3B3999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D1D5DC7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</w:tr>
      <w:tr w:rsidR="001A2DF7" w14:paraId="07B2010A" w14:textId="77777777" w:rsidTr="00FE0A8D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8EBCC64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490CE6C7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0EFE40F4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</w:tcPr>
          <w:p w14:paraId="4B0E9041" w14:textId="77777777" w:rsidR="001A2DF7" w:rsidRPr="003F29FF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AND</w:t>
            </w:r>
          </w:p>
        </w:tc>
        <w:tc>
          <w:tcPr>
            <w:tcW w:w="0" w:type="auto"/>
            <w:vMerge w:val="restart"/>
          </w:tcPr>
          <w:p w14:paraId="08C0EFA0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</w:tcPr>
          <w:p w14:paraId="6CB570B7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</w:tr>
      <w:tr w:rsidR="001A2DF7" w14:paraId="1577C873" w14:textId="77777777" w:rsidTr="00FE0A8D">
        <w:trPr>
          <w:trHeight w:val="197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52DE871E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3DF2635D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16DABBFB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14:paraId="606A53D0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Merge/>
          </w:tcPr>
          <w:p w14:paraId="6A1E4547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26549228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1A2DF7" w14:paraId="7D37C2B1" w14:textId="77777777" w:rsidTr="00FE0A8D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2F5194EF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67CB4E4B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7D87794C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</w:tcPr>
          <w:p w14:paraId="51454195" w14:textId="77777777" w:rsidR="001A2DF7" w:rsidRPr="003F29FF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ORR</w:t>
            </w:r>
          </w:p>
        </w:tc>
        <w:tc>
          <w:tcPr>
            <w:tcW w:w="0" w:type="auto"/>
            <w:vMerge w:val="restart"/>
          </w:tcPr>
          <w:p w14:paraId="68F1DD66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</w:tcPr>
          <w:p w14:paraId="21C77DF4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</w:tr>
      <w:tr w:rsidR="001A2DF7" w14:paraId="2D5CB29C" w14:textId="77777777" w:rsidTr="00FE0A8D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5F350453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0FF3C018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</w:tcPr>
          <w:p w14:paraId="151D0754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14:paraId="15AED43F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Merge/>
          </w:tcPr>
          <w:p w14:paraId="6F11273C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01B2B67" w14:textId="77777777" w:rsidR="001A2DF7" w:rsidRDefault="001A2DF7" w:rsidP="00FE0A8D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</w:tbl>
    <w:p w14:paraId="583CDA3F" w14:textId="77777777" w:rsidR="00A06B82" w:rsidRDefault="00A06B82" w:rsidP="000D256F">
      <w:pPr>
        <w:pStyle w:val="Body"/>
        <w:jc w:val="left"/>
        <w:rPr>
          <w:b/>
        </w:rPr>
      </w:pPr>
    </w:p>
    <w:p w14:paraId="318D875E" w14:textId="77777777" w:rsidR="0041450F" w:rsidRPr="009623EA" w:rsidRDefault="0041450F" w:rsidP="000D256F">
      <w:pPr>
        <w:pStyle w:val="Body"/>
        <w:jc w:val="left"/>
        <w:rPr>
          <w:b/>
        </w:rPr>
      </w:pPr>
    </w:p>
    <w:sectPr w:rsidR="0041450F" w:rsidRPr="009623EA" w:rsidSect="00E16A79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8E123" w14:textId="77777777" w:rsidR="002B0ADC" w:rsidRDefault="002B0ADC">
      <w:r>
        <w:separator/>
      </w:r>
    </w:p>
  </w:endnote>
  <w:endnote w:type="continuationSeparator" w:id="0">
    <w:p w14:paraId="2D3CE827" w14:textId="77777777" w:rsidR="002B0ADC" w:rsidRDefault="002B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E0A8D" w14:paraId="3CAD3A36" w14:textId="77777777">
      <w:tc>
        <w:tcPr>
          <w:tcW w:w="918" w:type="dxa"/>
        </w:tcPr>
        <w:p w14:paraId="06F187C5" w14:textId="77777777" w:rsidR="00FE0A8D" w:rsidRDefault="00FE0A8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744AE" w:rsidRPr="001744A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7AF24E27" w14:textId="77777777" w:rsidR="00FE0A8D" w:rsidRDefault="00FE0A8D">
          <w:pPr>
            <w:pStyle w:val="Footer"/>
          </w:pPr>
          <w:r>
            <w:t>© 2014 David Money Harris and Sarah L. Harris</w:t>
          </w:r>
        </w:p>
      </w:tc>
    </w:tr>
  </w:tbl>
  <w:p w14:paraId="5C9EEFD3" w14:textId="77777777" w:rsidR="00FE0A8D" w:rsidRDefault="00FE0A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A1279" w14:textId="77777777" w:rsidR="002B0ADC" w:rsidRDefault="002B0ADC">
      <w:r>
        <w:separator/>
      </w:r>
    </w:p>
  </w:footnote>
  <w:footnote w:type="continuationSeparator" w:id="0">
    <w:p w14:paraId="353F9AEB" w14:textId="77777777" w:rsidR="002B0ADC" w:rsidRDefault="002B0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1C41"/>
    <w:multiLevelType w:val="hybridMultilevel"/>
    <w:tmpl w:val="1D4085D6"/>
    <w:lvl w:ilvl="0" w:tplc="71903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EB7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803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B8B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63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257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1C2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E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C2CE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3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EBC1297"/>
    <w:multiLevelType w:val="hybridMultilevel"/>
    <w:tmpl w:val="0BFC4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534F3FD2"/>
    <w:multiLevelType w:val="singleLevel"/>
    <w:tmpl w:val="0409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  <w:lvlOverride w:ilvl="0">
      <w:startOverride w:val="3"/>
    </w:lvlOverride>
  </w:num>
  <w:num w:numId="15">
    <w:abstractNumId w:val="2"/>
    <w:lvlOverride w:ilvl="0">
      <w:startOverride w:val="5"/>
    </w:lvlOverride>
  </w:num>
  <w:num w:numId="1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1A"/>
    <w:rsid w:val="000010C2"/>
    <w:rsid w:val="000037AE"/>
    <w:rsid w:val="00004C88"/>
    <w:rsid w:val="0002171A"/>
    <w:rsid w:val="00022288"/>
    <w:rsid w:val="000271F5"/>
    <w:rsid w:val="00033B9E"/>
    <w:rsid w:val="000417AE"/>
    <w:rsid w:val="00054D58"/>
    <w:rsid w:val="00054DE0"/>
    <w:rsid w:val="000575C0"/>
    <w:rsid w:val="0008418B"/>
    <w:rsid w:val="000957CA"/>
    <w:rsid w:val="000C738D"/>
    <w:rsid w:val="000C76B1"/>
    <w:rsid w:val="000D256F"/>
    <w:rsid w:val="000D4437"/>
    <w:rsid w:val="000D56A0"/>
    <w:rsid w:val="000F1046"/>
    <w:rsid w:val="000F611A"/>
    <w:rsid w:val="001016A6"/>
    <w:rsid w:val="00106CC7"/>
    <w:rsid w:val="00120218"/>
    <w:rsid w:val="001533C6"/>
    <w:rsid w:val="001579F1"/>
    <w:rsid w:val="0016105A"/>
    <w:rsid w:val="001654E7"/>
    <w:rsid w:val="00167D5A"/>
    <w:rsid w:val="001744AE"/>
    <w:rsid w:val="001857E3"/>
    <w:rsid w:val="001951FB"/>
    <w:rsid w:val="001A2DF7"/>
    <w:rsid w:val="001A4A35"/>
    <w:rsid w:val="001B1F36"/>
    <w:rsid w:val="001B4B11"/>
    <w:rsid w:val="001D1C65"/>
    <w:rsid w:val="001D68D7"/>
    <w:rsid w:val="001F2D37"/>
    <w:rsid w:val="0020455E"/>
    <w:rsid w:val="00205376"/>
    <w:rsid w:val="00211025"/>
    <w:rsid w:val="0021137E"/>
    <w:rsid w:val="002161A8"/>
    <w:rsid w:val="00235AE3"/>
    <w:rsid w:val="00264F46"/>
    <w:rsid w:val="0028242E"/>
    <w:rsid w:val="00282624"/>
    <w:rsid w:val="002933C0"/>
    <w:rsid w:val="002A083D"/>
    <w:rsid w:val="002A467C"/>
    <w:rsid w:val="002B0ADC"/>
    <w:rsid w:val="002B6348"/>
    <w:rsid w:val="002B6F7A"/>
    <w:rsid w:val="002D30A5"/>
    <w:rsid w:val="002E00B1"/>
    <w:rsid w:val="002E2B80"/>
    <w:rsid w:val="002F1395"/>
    <w:rsid w:val="00301D5F"/>
    <w:rsid w:val="00307ABE"/>
    <w:rsid w:val="00310962"/>
    <w:rsid w:val="0031380E"/>
    <w:rsid w:val="00330CDE"/>
    <w:rsid w:val="00330D79"/>
    <w:rsid w:val="00335808"/>
    <w:rsid w:val="00336C85"/>
    <w:rsid w:val="00345ED7"/>
    <w:rsid w:val="0037151C"/>
    <w:rsid w:val="00381679"/>
    <w:rsid w:val="00387D94"/>
    <w:rsid w:val="003920D7"/>
    <w:rsid w:val="00392913"/>
    <w:rsid w:val="00396954"/>
    <w:rsid w:val="003A19CF"/>
    <w:rsid w:val="003A42F7"/>
    <w:rsid w:val="003B1C9C"/>
    <w:rsid w:val="003B5422"/>
    <w:rsid w:val="003C4DCB"/>
    <w:rsid w:val="003C5054"/>
    <w:rsid w:val="003D119D"/>
    <w:rsid w:val="003D225D"/>
    <w:rsid w:val="003E3E77"/>
    <w:rsid w:val="003F713D"/>
    <w:rsid w:val="004007F4"/>
    <w:rsid w:val="00403A43"/>
    <w:rsid w:val="004118F1"/>
    <w:rsid w:val="0041450F"/>
    <w:rsid w:val="00420B7C"/>
    <w:rsid w:val="00422493"/>
    <w:rsid w:val="00423E64"/>
    <w:rsid w:val="004269EA"/>
    <w:rsid w:val="00441CE1"/>
    <w:rsid w:val="00446631"/>
    <w:rsid w:val="00451CE9"/>
    <w:rsid w:val="00453C63"/>
    <w:rsid w:val="00467A57"/>
    <w:rsid w:val="00476733"/>
    <w:rsid w:val="00485C01"/>
    <w:rsid w:val="004872C0"/>
    <w:rsid w:val="004B497E"/>
    <w:rsid w:val="004B6D5C"/>
    <w:rsid w:val="004C7712"/>
    <w:rsid w:val="004D17E2"/>
    <w:rsid w:val="004E0C2A"/>
    <w:rsid w:val="004E6CEF"/>
    <w:rsid w:val="004E6DA6"/>
    <w:rsid w:val="004E70D5"/>
    <w:rsid w:val="004F19FA"/>
    <w:rsid w:val="004F38D2"/>
    <w:rsid w:val="0050681A"/>
    <w:rsid w:val="005114A1"/>
    <w:rsid w:val="00513AFF"/>
    <w:rsid w:val="00520174"/>
    <w:rsid w:val="00520FEA"/>
    <w:rsid w:val="00527716"/>
    <w:rsid w:val="005279F8"/>
    <w:rsid w:val="00527D5F"/>
    <w:rsid w:val="0054340C"/>
    <w:rsid w:val="005735BC"/>
    <w:rsid w:val="00583807"/>
    <w:rsid w:val="00585318"/>
    <w:rsid w:val="00595BEF"/>
    <w:rsid w:val="005B1148"/>
    <w:rsid w:val="005D282E"/>
    <w:rsid w:val="005D4C89"/>
    <w:rsid w:val="00610463"/>
    <w:rsid w:val="006317B1"/>
    <w:rsid w:val="006505A7"/>
    <w:rsid w:val="00652B6A"/>
    <w:rsid w:val="006560C9"/>
    <w:rsid w:val="00660DFB"/>
    <w:rsid w:val="00690539"/>
    <w:rsid w:val="006B2221"/>
    <w:rsid w:val="006B73CB"/>
    <w:rsid w:val="006C5F70"/>
    <w:rsid w:val="006D280B"/>
    <w:rsid w:val="006D40C3"/>
    <w:rsid w:val="006E09C7"/>
    <w:rsid w:val="006E284A"/>
    <w:rsid w:val="006E416B"/>
    <w:rsid w:val="006E659A"/>
    <w:rsid w:val="006F2208"/>
    <w:rsid w:val="00700A40"/>
    <w:rsid w:val="0070552E"/>
    <w:rsid w:val="00726521"/>
    <w:rsid w:val="007306A4"/>
    <w:rsid w:val="00730A5C"/>
    <w:rsid w:val="007319AC"/>
    <w:rsid w:val="0074353B"/>
    <w:rsid w:val="007572C4"/>
    <w:rsid w:val="0076151E"/>
    <w:rsid w:val="00770841"/>
    <w:rsid w:val="00775E6F"/>
    <w:rsid w:val="00782EFA"/>
    <w:rsid w:val="00787498"/>
    <w:rsid w:val="0079084D"/>
    <w:rsid w:val="007B0B0B"/>
    <w:rsid w:val="007B472E"/>
    <w:rsid w:val="007C4619"/>
    <w:rsid w:val="007C4F0E"/>
    <w:rsid w:val="007C6CA6"/>
    <w:rsid w:val="007D33A5"/>
    <w:rsid w:val="007E2901"/>
    <w:rsid w:val="007E2EC2"/>
    <w:rsid w:val="007E7A4D"/>
    <w:rsid w:val="007F6D29"/>
    <w:rsid w:val="008012FA"/>
    <w:rsid w:val="00802002"/>
    <w:rsid w:val="00822D76"/>
    <w:rsid w:val="0082431E"/>
    <w:rsid w:val="00842477"/>
    <w:rsid w:val="00847084"/>
    <w:rsid w:val="00850C88"/>
    <w:rsid w:val="008C0834"/>
    <w:rsid w:val="008D1632"/>
    <w:rsid w:val="008D4B83"/>
    <w:rsid w:val="008D5EEB"/>
    <w:rsid w:val="008E013B"/>
    <w:rsid w:val="00907AC6"/>
    <w:rsid w:val="009167F4"/>
    <w:rsid w:val="00924927"/>
    <w:rsid w:val="009326B8"/>
    <w:rsid w:val="00935876"/>
    <w:rsid w:val="009623EA"/>
    <w:rsid w:val="00972C7D"/>
    <w:rsid w:val="00975580"/>
    <w:rsid w:val="009834ED"/>
    <w:rsid w:val="009914BB"/>
    <w:rsid w:val="009B17CD"/>
    <w:rsid w:val="009B2D73"/>
    <w:rsid w:val="009D7A23"/>
    <w:rsid w:val="009E27F2"/>
    <w:rsid w:val="009E490A"/>
    <w:rsid w:val="009E6CCE"/>
    <w:rsid w:val="009E7B34"/>
    <w:rsid w:val="00A06B82"/>
    <w:rsid w:val="00A11BD0"/>
    <w:rsid w:val="00A20CB7"/>
    <w:rsid w:val="00A24A6C"/>
    <w:rsid w:val="00A31D9F"/>
    <w:rsid w:val="00A35749"/>
    <w:rsid w:val="00A35CBE"/>
    <w:rsid w:val="00A42DF0"/>
    <w:rsid w:val="00A43F14"/>
    <w:rsid w:val="00A50DED"/>
    <w:rsid w:val="00A51462"/>
    <w:rsid w:val="00A61849"/>
    <w:rsid w:val="00A70907"/>
    <w:rsid w:val="00A73BCA"/>
    <w:rsid w:val="00A8594E"/>
    <w:rsid w:val="00A87D7E"/>
    <w:rsid w:val="00AA4D24"/>
    <w:rsid w:val="00AA788A"/>
    <w:rsid w:val="00AB6722"/>
    <w:rsid w:val="00AC085B"/>
    <w:rsid w:val="00AD031E"/>
    <w:rsid w:val="00AD06CB"/>
    <w:rsid w:val="00B04E3A"/>
    <w:rsid w:val="00B314FB"/>
    <w:rsid w:val="00B329DA"/>
    <w:rsid w:val="00B34272"/>
    <w:rsid w:val="00B40158"/>
    <w:rsid w:val="00B41054"/>
    <w:rsid w:val="00B52AB0"/>
    <w:rsid w:val="00B54647"/>
    <w:rsid w:val="00B616E0"/>
    <w:rsid w:val="00B63F8C"/>
    <w:rsid w:val="00B6571C"/>
    <w:rsid w:val="00B664E0"/>
    <w:rsid w:val="00B941B4"/>
    <w:rsid w:val="00B95C1C"/>
    <w:rsid w:val="00BB4E0E"/>
    <w:rsid w:val="00BD560D"/>
    <w:rsid w:val="00BD6CED"/>
    <w:rsid w:val="00BE1834"/>
    <w:rsid w:val="00BE2D35"/>
    <w:rsid w:val="00BE59AD"/>
    <w:rsid w:val="00BF447A"/>
    <w:rsid w:val="00C049D6"/>
    <w:rsid w:val="00C0521A"/>
    <w:rsid w:val="00C20C7A"/>
    <w:rsid w:val="00C21337"/>
    <w:rsid w:val="00C223D4"/>
    <w:rsid w:val="00C22682"/>
    <w:rsid w:val="00C246C3"/>
    <w:rsid w:val="00C35FEB"/>
    <w:rsid w:val="00C44B50"/>
    <w:rsid w:val="00C53C18"/>
    <w:rsid w:val="00C825FD"/>
    <w:rsid w:val="00CA7452"/>
    <w:rsid w:val="00CB475B"/>
    <w:rsid w:val="00CB7F14"/>
    <w:rsid w:val="00CC12FB"/>
    <w:rsid w:val="00CC43B0"/>
    <w:rsid w:val="00CC5E41"/>
    <w:rsid w:val="00CE68D7"/>
    <w:rsid w:val="00CF4065"/>
    <w:rsid w:val="00D12B2D"/>
    <w:rsid w:val="00D1484E"/>
    <w:rsid w:val="00D14F38"/>
    <w:rsid w:val="00D161E4"/>
    <w:rsid w:val="00D16313"/>
    <w:rsid w:val="00D2057B"/>
    <w:rsid w:val="00D3082A"/>
    <w:rsid w:val="00D3225D"/>
    <w:rsid w:val="00D47397"/>
    <w:rsid w:val="00D52E89"/>
    <w:rsid w:val="00D63505"/>
    <w:rsid w:val="00D648AA"/>
    <w:rsid w:val="00D66EC8"/>
    <w:rsid w:val="00D82C13"/>
    <w:rsid w:val="00D85FD0"/>
    <w:rsid w:val="00D92CC8"/>
    <w:rsid w:val="00DA23C3"/>
    <w:rsid w:val="00DA24C6"/>
    <w:rsid w:val="00DA58D1"/>
    <w:rsid w:val="00DD73FD"/>
    <w:rsid w:val="00DE078A"/>
    <w:rsid w:val="00DE101F"/>
    <w:rsid w:val="00DF78BB"/>
    <w:rsid w:val="00E02B40"/>
    <w:rsid w:val="00E16333"/>
    <w:rsid w:val="00E16617"/>
    <w:rsid w:val="00E16A79"/>
    <w:rsid w:val="00E17610"/>
    <w:rsid w:val="00E42FA1"/>
    <w:rsid w:val="00E42FD2"/>
    <w:rsid w:val="00E60FEB"/>
    <w:rsid w:val="00E61D2B"/>
    <w:rsid w:val="00E65203"/>
    <w:rsid w:val="00E679E0"/>
    <w:rsid w:val="00E70FE6"/>
    <w:rsid w:val="00E740FC"/>
    <w:rsid w:val="00E80FA2"/>
    <w:rsid w:val="00E81E2C"/>
    <w:rsid w:val="00E84532"/>
    <w:rsid w:val="00EA2A70"/>
    <w:rsid w:val="00EA599C"/>
    <w:rsid w:val="00EA7DA4"/>
    <w:rsid w:val="00EB1145"/>
    <w:rsid w:val="00EB3A90"/>
    <w:rsid w:val="00EB79B1"/>
    <w:rsid w:val="00EC3C85"/>
    <w:rsid w:val="00EC42BE"/>
    <w:rsid w:val="00EE0245"/>
    <w:rsid w:val="00EE27B7"/>
    <w:rsid w:val="00EF0A23"/>
    <w:rsid w:val="00EF1D51"/>
    <w:rsid w:val="00EF2BA8"/>
    <w:rsid w:val="00F03EFA"/>
    <w:rsid w:val="00F13CCF"/>
    <w:rsid w:val="00F148CF"/>
    <w:rsid w:val="00F16A07"/>
    <w:rsid w:val="00F16B82"/>
    <w:rsid w:val="00F425FA"/>
    <w:rsid w:val="00F53F02"/>
    <w:rsid w:val="00F5538A"/>
    <w:rsid w:val="00F82E65"/>
    <w:rsid w:val="00F9286D"/>
    <w:rsid w:val="00FA31D8"/>
    <w:rsid w:val="00FA409A"/>
    <w:rsid w:val="00FB3440"/>
    <w:rsid w:val="00FC27A9"/>
    <w:rsid w:val="00FC31B8"/>
    <w:rsid w:val="00FC3AC1"/>
    <w:rsid w:val="00FD0E87"/>
    <w:rsid w:val="00FE0A8D"/>
    <w:rsid w:val="00FE2328"/>
    <w:rsid w:val="00FF5340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50375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B6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634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70907"/>
  </w:style>
  <w:style w:type="table" w:styleId="TableGrid">
    <w:name w:val="Table Grid"/>
    <w:basedOn w:val="TableNormal"/>
    <w:uiPriority w:val="59"/>
    <w:rsid w:val="00FE0A8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FE0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0A8D"/>
    <w:pPr>
      <w:spacing w:after="200"/>
    </w:pPr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0A8D"/>
    <w:rPr>
      <w:rFonts w:eastAsia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B6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634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70907"/>
  </w:style>
  <w:style w:type="table" w:styleId="TableGrid">
    <w:name w:val="Table Grid"/>
    <w:basedOn w:val="TableNormal"/>
    <w:uiPriority w:val="59"/>
    <w:rsid w:val="00FE0A8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FE0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0A8D"/>
    <w:pPr>
      <w:spacing w:after="200"/>
    </w:pPr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0A8D"/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243</TotalTime>
  <Pages>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sharris</cp:lastModifiedBy>
  <cp:revision>34</cp:revision>
  <cp:lastPrinted>2011-11-07T18:31:00Z</cp:lastPrinted>
  <dcterms:created xsi:type="dcterms:W3CDTF">2014-04-01T19:52:00Z</dcterms:created>
  <dcterms:modified xsi:type="dcterms:W3CDTF">2015-05-06T08:38:00Z</dcterms:modified>
</cp:coreProperties>
</file>